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0C6B5A" w14:textId="77777777" w:rsidR="00882856" w:rsidRPr="005C254E" w:rsidRDefault="002B6C02">
      <w:pPr>
        <w:rPr>
          <w:color w:val="FFFFFF" w:themeColor="background1"/>
        </w:rPr>
      </w:pPr>
      <w:r w:rsidRPr="005C25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3F8608" wp14:editId="1540241B">
                <wp:simplePos x="0" y="0"/>
                <wp:positionH relativeFrom="column">
                  <wp:posOffset>-457200</wp:posOffset>
                </wp:positionH>
                <wp:positionV relativeFrom="paragraph">
                  <wp:posOffset>-466090</wp:posOffset>
                </wp:positionV>
                <wp:extent cx="1480820" cy="10096500"/>
                <wp:effectExtent l="0" t="0" r="8255" b="0"/>
                <wp:wrapNone/>
                <wp:docPr id="3" name="Rectangle 3" descr="colored rectangle with graphic tex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1009650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4076C" w14:textId="1B838E57" w:rsidR="00784338" w:rsidRPr="005C254E" w:rsidRDefault="00784338" w:rsidP="0063440C">
                            <w:pPr>
                              <w:pStyle w:val="side-title"/>
                              <w:jc w:val="lef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Manual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F8608" id="Rectangle 3" o:spid="_x0000_s1026" alt="colored rectangle with graphic text" style="position:absolute;margin-left:-36pt;margin-top:-36.7pt;width:116.6pt;height:7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" stroked="f" strokeweight="2pt">
                <v:fill r:id="rId8" o:title="colored rectangle with graphic text" recolor="t" rotate="t" type="tile"/>
                <v:textbox style="layout-flow:vertical;mso-layout-flow-alt:bottom-to-top;mso-fit-shape-to-text:t" inset="0,0,0,0">
                  <w:txbxContent>
                    <w:p w14:paraId="6B54076C" w14:textId="1B838E57" w:rsidR="00784338" w:rsidRPr="005C254E" w:rsidRDefault="00784338" w:rsidP="0063440C">
                      <w:pPr>
                        <w:pStyle w:val="side-title"/>
                        <w:jc w:val="lef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Manual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pPr w:leftFromText="180" w:rightFromText="180" w:vertAnchor="text" w:horzAnchor="margin" w:tblpXSpec="right" w:tblpY="8103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87"/>
      </w:tblGrid>
      <w:tr w:rsidR="00882856" w14:paraId="7327BD9D" w14:textId="77777777" w:rsidTr="002B6C02">
        <w:trPr>
          <w:trHeight w:val="5638"/>
        </w:trPr>
        <w:tc>
          <w:tcPr>
            <w:tcW w:w="6105" w:type="dxa"/>
          </w:tcPr>
          <w:p w14:paraId="477F2127" w14:textId="77777777" w:rsidR="00882856" w:rsidRDefault="002B6C02" w:rsidP="002B6C02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1F1DB93" wp14:editId="23093F58">
                      <wp:extent cx="5262382" cy="1519707"/>
                      <wp:effectExtent l="0" t="0" r="0" b="444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62382" cy="151970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278270" w14:textId="5B912812" w:rsidR="00784338" w:rsidRPr="00CB76DF" w:rsidRDefault="00784338" w:rsidP="002B6C02">
                                  <w:pPr>
                                    <w:pStyle w:val="DirectoryTitle"/>
                                    <w:rPr>
                                      <w:sz w:val="72"/>
                                    </w:rPr>
                                  </w:pPr>
                                  <w:r>
                                    <w:rPr>
                                      <w:sz w:val="72"/>
                                    </w:rPr>
                                    <w:t>ETM Advising System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1F1DB9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width:414.35pt;height:11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" filled="f" stroked="f" strokeweight=".5pt">
                      <v:textbox>
                        <w:txbxContent>
                          <w:p w14:paraId="4C278270" w14:textId="5B912812" w:rsidR="00784338" w:rsidRPr="00CB76DF" w:rsidRDefault="00784338" w:rsidP="002B6C02">
                            <w:pPr>
                              <w:pStyle w:val="DirectoryTitle"/>
                              <w:rPr>
                                <w:sz w:val="72"/>
                              </w:rPr>
                            </w:pPr>
                            <w:r>
                              <w:rPr>
                                <w:sz w:val="72"/>
                              </w:rPr>
                              <w:t>ETM Advising System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730B9" wp14:editId="6ED19E96">
                      <wp:extent cx="4295465" cy="1017431"/>
                      <wp:effectExtent l="0" t="0" r="0" b="0"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95465" cy="101743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C78F04" w14:textId="50903D8D" w:rsidR="00784338" w:rsidRPr="000E1657" w:rsidRDefault="00784338" w:rsidP="000E1657">
                                  <w:pPr>
                                    <w:pStyle w:val="SeasonYear"/>
                                  </w:pPr>
                                  <w:r>
                                    <w:t>Full System Instructions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5730B9" id="Text Box 4" o:spid="_x0000_s1028" type="#_x0000_t202" style="width:338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" filled="f" stroked="f" strokeweight=".5pt">
                      <v:textbox>
                        <w:txbxContent>
                          <w:p w14:paraId="4FC78F04" w14:textId="50903D8D" w:rsidR="00784338" w:rsidRPr="000E1657" w:rsidRDefault="00784338" w:rsidP="000E1657">
                            <w:pPr>
                              <w:pStyle w:val="SeasonYear"/>
                            </w:pPr>
                            <w:r>
                              <w:t>Full System Instructions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E0FE5B7" wp14:editId="32EC7167">
                      <wp:extent cx="1995805" cy="0"/>
                      <wp:effectExtent l="0" t="19050" r="42545" b="38100"/>
                      <wp:docPr id="7" name="Straight Connector 7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EB93F61" id="Straight Connector 7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" strokecolor="white [3212]" strokeweight="4.5pt">
                      <w10:anchorlock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3C757AF" wp14:editId="017B9132">
                      <wp:extent cx="3373013" cy="1017431"/>
                      <wp:effectExtent l="0" t="0" r="0" b="0"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73013" cy="101743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EA8172" w14:textId="618FA11D" w:rsidR="00784338" w:rsidRPr="000E1657" w:rsidRDefault="00784338" w:rsidP="000E1657">
                                  <w:pPr>
                                    <w:pStyle w:val="SeasonYear"/>
                                  </w:pPr>
                                  <w:r>
                                    <w:t>April</w:t>
                                  </w:r>
                                  <w:r w:rsidRPr="000E1657">
                                    <w:t xml:space="preserve"> </w:t>
                                  </w:r>
                                  <w:r w:rsidRPr="000E1657">
                                    <w:rPr>
                                      <w:b/>
                                    </w:rPr>
                                    <w:t>201</w:t>
                                  </w:r>
                                  <w:r>
                                    <w:rPr>
                                      <w:b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3C757AF" id="Text Box 9" o:spid="_x0000_s1029" type="#_x0000_t202" style="width:265.6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" filled="f" stroked="f" strokeweight=".5pt">
                      <v:textbox>
                        <w:txbxContent>
                          <w:p w14:paraId="16EA8172" w14:textId="618FA11D" w:rsidR="00784338" w:rsidRPr="000E1657" w:rsidRDefault="00784338" w:rsidP="000E1657">
                            <w:pPr>
                              <w:pStyle w:val="SeasonYear"/>
                            </w:pPr>
                            <w:r>
                              <w:t>April</w:t>
                            </w:r>
                            <w:r w:rsidRPr="000E1657">
                              <w:t xml:space="preserve"> </w:t>
                            </w:r>
                            <w:r w:rsidRPr="000E1657">
                              <w:rPr>
                                <w:b/>
                              </w:rPr>
                              <w:t>201</w:t>
                            </w:r>
                            <w:r>
                              <w:rPr>
                                <w:b/>
                              </w:rPr>
                              <w:t>9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56A2382E" w14:textId="77777777" w:rsidR="002B6C02" w:rsidRDefault="002B6C02" w:rsidP="00CC0D98"/>
    <w:p w14:paraId="28521833" w14:textId="77777777" w:rsidR="002B6C02" w:rsidRDefault="00E83ECC" w:rsidP="002B6C02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7DDC9D" wp14:editId="7DEA3ED8">
            <wp:simplePos x="0" y="0"/>
            <wp:positionH relativeFrom="column">
              <wp:posOffset>-1459811</wp:posOffset>
            </wp:positionH>
            <wp:positionV relativeFrom="paragraph">
              <wp:posOffset>1531302</wp:posOffset>
            </wp:positionV>
            <wp:extent cx="11185314" cy="6493083"/>
            <wp:effectExtent l="2857" t="0" r="318" b="317"/>
            <wp:wrapNone/>
            <wp:docPr id="2" name="Picture 2" descr="abstract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mbership directory-02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6519"/>
                              </a14:imgEffect>
                              <a14:imgEffect>
                                <a14:saturation sa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185314" cy="6493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02">
        <w:br w:type="page"/>
      </w:r>
    </w:p>
    <w:tbl>
      <w:tblPr>
        <w:tblW w:w="10932" w:type="dxa"/>
        <w:tblInd w:w="-3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0E1657" w14:paraId="3C2BB8E4" w14:textId="77777777" w:rsidTr="00877125">
        <w:trPr>
          <w:trHeight w:val="913"/>
        </w:trPr>
        <w:tc>
          <w:tcPr>
            <w:tcW w:w="5314" w:type="dxa"/>
          </w:tcPr>
          <w:p w14:paraId="70772E0C" w14:textId="500860AC" w:rsidR="000E1657" w:rsidRPr="000E1657" w:rsidRDefault="009117AF" w:rsidP="000E1657">
            <w:pPr>
              <w:pStyle w:val="MemberDetails"/>
            </w:pPr>
            <w:r>
              <w:lastRenderedPageBreak/>
              <w:t>Engineering Technology &amp; Management</w:t>
            </w:r>
          </w:p>
        </w:tc>
        <w:tc>
          <w:tcPr>
            <w:tcW w:w="5618" w:type="dxa"/>
          </w:tcPr>
          <w:p w14:paraId="272E742D" w14:textId="4BC68FEF" w:rsidR="000E1657" w:rsidRPr="000E1657" w:rsidRDefault="00334D51" w:rsidP="000E1657">
            <w:pPr>
              <w:pStyle w:val="MemberDetails"/>
              <w:jc w:val="right"/>
            </w:pPr>
            <w:r>
              <w:t xml:space="preserve">Advising </w:t>
            </w:r>
            <w:r w:rsidR="009117AF">
              <w:t>Database System</w:t>
            </w:r>
          </w:p>
        </w:tc>
      </w:tr>
    </w:tbl>
    <w:tbl>
      <w:tblPr>
        <w:tblpPr w:leftFromText="180" w:rightFromText="180" w:vertAnchor="text" w:tblpY="12606"/>
        <w:tblW w:w="108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860"/>
      </w:tblGrid>
      <w:tr w:rsidR="000E1657" w14:paraId="41D08B5F" w14:textId="77777777" w:rsidTr="00877125">
        <w:trPr>
          <w:trHeight w:val="747"/>
        </w:trPr>
        <w:tc>
          <w:tcPr>
            <w:tcW w:w="10850" w:type="dxa"/>
            <w:vAlign w:val="bottom"/>
          </w:tcPr>
          <w:p w14:paraId="7460D4CC" w14:textId="6FB3286E" w:rsidR="000E1657" w:rsidRPr="000E1657" w:rsidRDefault="000E1657" w:rsidP="000E1657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0F65035" wp14:editId="21951CC6">
                      <wp:extent cx="6877319" cy="0"/>
                      <wp:effectExtent l="0" t="19050" r="19050" b="19050"/>
                      <wp:docPr id="13" name="Straight Connector 13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7731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29DB323" id="Straight Connector 13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1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tblpX="-40" w:tblpY="609"/>
        <w:tblW w:w="1089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891"/>
      </w:tblGrid>
      <w:tr w:rsidR="000E1657" w14:paraId="75AAB256" w14:textId="77777777" w:rsidTr="00877125">
        <w:trPr>
          <w:trHeight w:val="3225"/>
        </w:trPr>
        <w:tc>
          <w:tcPr>
            <w:tcW w:w="10891" w:type="dxa"/>
          </w:tcPr>
          <w:p w14:paraId="787F9FB0" w14:textId="74A3657D" w:rsidR="000E1657" w:rsidRDefault="00703F51" w:rsidP="00877125">
            <w:pPr>
              <w:pStyle w:val="OrganizationName"/>
              <w:framePr w:hSpace="0" w:wrap="auto" w:vAnchor="margin" w:xAlign="left" w:yAlign="inline"/>
              <w:ind w:firstLine="0"/>
            </w:pPr>
            <w:sdt>
              <w:sdtPr>
                <w:rPr>
                  <w:rStyle w:val="OrganizationNameChar"/>
                  <w:b/>
                </w:rPr>
                <w:id w:val="309457818"/>
                <w:placeholder>
                  <w:docPart w:val="31B85BB8963D401093A73E616A385492"/>
                </w:placeholder>
                <w15:appearance w15:val="hidden"/>
              </w:sdtPr>
              <w:sdtEndPr>
                <w:rPr>
                  <w:rStyle w:val="DefaultParagraphFont"/>
                </w:rPr>
              </w:sdtEndPr>
              <w:sdtContent>
                <w:r w:rsidR="001044E5">
                  <w:rPr>
                    <w:rStyle w:val="OrganizationNameChar"/>
                    <w:b/>
                  </w:rPr>
                  <w:t xml:space="preserve">The </w:t>
                </w:r>
                <w:r w:rsidR="00991830">
                  <w:rPr>
                    <w:rStyle w:val="OrganizationNameChar"/>
                    <w:b/>
                  </w:rPr>
                  <w:t>Instruction Guide</w:t>
                </w:r>
              </w:sdtContent>
            </w:sdt>
            <w:r w:rsidR="00877125">
              <w:t xml:space="preserve"> </w:t>
            </w:r>
          </w:p>
          <w:p w14:paraId="531E1D85" w14:textId="41CBF0D3" w:rsidR="00877125" w:rsidRDefault="00877125" w:rsidP="00877125">
            <w:pPr>
              <w:pStyle w:val="OrganizationName"/>
              <w:framePr w:hSpace="0" w:wrap="auto" w:vAnchor="margin" w:xAlign="left" w:yAlign="inline"/>
              <w:ind w:firstLine="0"/>
            </w:pPr>
          </w:p>
          <w:p w14:paraId="47E296A9" w14:textId="77777777" w:rsidR="001044E5" w:rsidRDefault="001044E5" w:rsidP="00877125">
            <w:pPr>
              <w:pStyle w:val="OrganizationName"/>
              <w:framePr w:hSpace="0" w:wrap="auto" w:vAnchor="margin" w:xAlign="left" w:yAlign="inline"/>
              <w:ind w:firstLine="0"/>
            </w:pPr>
          </w:p>
          <w:p w14:paraId="455F5773" w14:textId="16ED5AFB" w:rsidR="000E1657" w:rsidRDefault="00877125" w:rsidP="0033610D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C6C083A" wp14:editId="56853A48">
                      <wp:extent cx="6645498" cy="1107583"/>
                      <wp:effectExtent l="0" t="0" r="0" b="1270"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45498" cy="11075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NameChar"/>
                                      <w:rFonts w:eastAsiaTheme="minorHAnsi"/>
                                    </w:rPr>
                                    <w:id w:val="1870336771"/>
                                    <w15:appearance w15:val="hidden"/>
                                  </w:sdtPr>
                                  <w:sdtEndPr>
                                    <w:rPr>
                                      <w:rStyle w:val="DefaultParagraphFont"/>
                                      <w:rFonts w:cstheme="minorBidi"/>
                                      <w:b w:val="0"/>
                                      <w:color w:val="0D0D0D" w:themeColor="text1" w:themeTint="F2"/>
                                      <w:sz w:val="28"/>
                                      <w:szCs w:val="24"/>
                                      <w:lang w:bidi="en-US"/>
                                    </w:rPr>
                                  </w:sdtEndPr>
                                  <w:sdtContent>
                                    <w:p w14:paraId="5CA61833" w14:textId="6E5BC42F" w:rsidR="00784338" w:rsidRDefault="00784338" w:rsidP="001044E5">
                                      <w:pPr>
                                        <w:pStyle w:val="NotesText"/>
                                      </w:pPr>
                                      <w:r>
                                        <w:rPr>
                                          <w:rStyle w:val="NameChar"/>
                                          <w:rFonts w:eastAsiaTheme="minorHAnsi"/>
                                        </w:rPr>
                                        <w:t>This Guide has been created to provide answers to all questions on how to use the system and how-to setup all necessary components.</w:t>
                                      </w:r>
                                    </w:p>
                                  </w:sdtContent>
                                </w:sdt>
                                <w:p w14:paraId="69588D03" w14:textId="77777777" w:rsidR="00784338" w:rsidRDefault="0078433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C6C083A" id="Text Box 15" o:spid="_x0000_s1030" type="#_x0000_t202" style="width:523.25pt;height:8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" filled="f" stroked="f" strokeweight=".5pt">
                      <v:textbox>
                        <w:txbxContent>
                          <w:sdt>
                            <w:sdtPr>
                              <w:rPr>
                                <w:rStyle w:val="NameChar"/>
                                <w:rFonts w:eastAsiaTheme="minorHAnsi"/>
                              </w:rPr>
                              <w:id w:val="1870336771"/>
                              <w15:appearance w15:val="hidden"/>
                            </w:sdtPr>
                            <w:sdtEndPr>
                              <w:rPr>
                                <w:rStyle w:val="DefaultParagraphFont"/>
                                <w:rFonts w:cstheme="minorBidi"/>
                                <w:b w:val="0"/>
                                <w:color w:val="0D0D0D" w:themeColor="text1" w:themeTint="F2"/>
                                <w:sz w:val="28"/>
                                <w:szCs w:val="24"/>
                                <w:lang w:bidi="en-US"/>
                              </w:rPr>
                            </w:sdtEndPr>
                            <w:sdtContent>
                              <w:p w14:paraId="5CA61833" w14:textId="6E5BC42F" w:rsidR="00784338" w:rsidRDefault="00784338" w:rsidP="001044E5">
                                <w:pPr>
                                  <w:pStyle w:val="NotesText"/>
                                </w:pPr>
                                <w:r>
                                  <w:rPr>
                                    <w:rStyle w:val="NameChar"/>
                                    <w:rFonts w:eastAsiaTheme="minorHAnsi"/>
                                  </w:rPr>
                                  <w:t>This Guide has been created to provide answers to all questions on how to use the system and how-to setup all necessary components.</w:t>
                                </w:r>
                              </w:p>
                            </w:sdtContent>
                          </w:sdt>
                          <w:p w14:paraId="69588D03" w14:textId="77777777" w:rsidR="00784338" w:rsidRDefault="0078433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877125" w14:paraId="0173627E" w14:textId="77777777" w:rsidTr="00877125">
        <w:trPr>
          <w:trHeight w:val="3022"/>
        </w:trPr>
        <w:tc>
          <w:tcPr>
            <w:tcW w:w="10891" w:type="dxa"/>
            <w:shd w:val="clear" w:color="auto" w:fill="auto"/>
            <w:vAlign w:val="center"/>
          </w:tcPr>
          <w:p w14:paraId="30888C19" w14:textId="7B7E693B" w:rsidR="00877125" w:rsidRPr="00877125" w:rsidRDefault="001044E5" w:rsidP="0033610D">
            <w:pPr>
              <w:pStyle w:val="Name"/>
              <w:framePr w:hSpace="0" w:wrap="auto" w:vAnchor="margin" w:xAlign="left" w:yAlign="inline"/>
              <w:suppressOverlap w:val="0"/>
              <w:rPr>
                <w:rStyle w:val="OrganizationNameChar"/>
                <w:rFonts w:asciiTheme="minorHAnsi" w:hAnsiTheme="minorHAnsi" w:cstheme="minorBidi"/>
                <w:b/>
                <w:color w:val="0D0D0D" w:themeColor="text1" w:themeTint="F2"/>
                <w:spacing w:val="0"/>
                <w:sz w:val="28"/>
                <w:szCs w:val="24"/>
                <w:lang w:bidi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1" locked="0" layoutInCell="1" allowOverlap="1" wp14:anchorId="1568FF36" wp14:editId="1AAEC81F">
                      <wp:simplePos x="0" y="0"/>
                      <wp:positionH relativeFrom="column">
                        <wp:posOffset>5563</wp:posOffset>
                      </wp:positionH>
                      <wp:positionV relativeFrom="paragraph">
                        <wp:posOffset>131464</wp:posOffset>
                      </wp:positionV>
                      <wp:extent cx="6876693" cy="1661375"/>
                      <wp:effectExtent l="0" t="0" r="635" b="0"/>
                      <wp:wrapTight wrapText="bothSides">
                        <wp:wrapPolygon edited="0">
                          <wp:start x="0" y="0"/>
                          <wp:lineTo x="0" y="21303"/>
                          <wp:lineTo x="21542" y="21303"/>
                          <wp:lineTo x="21542" y="0"/>
                          <wp:lineTo x="0" y="0"/>
                        </wp:wrapPolygon>
                      </wp:wrapTight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76693" cy="1661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66000"/>
                                </a:schemeClr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NameChar"/>
                                      <w:rFonts w:eastAsiaTheme="minorHAnsi"/>
                                    </w:rPr>
                                    <w:id w:val="-2091074002"/>
                                    <w15:appearance w15:val="hidden"/>
                                  </w:sdtPr>
                                  <w:sdtEndPr>
                                    <w:rPr>
                                      <w:rStyle w:val="DefaultParagraphFont"/>
                                      <w:rFonts w:cstheme="minorBidi"/>
                                      <w:b w:val="0"/>
                                      <w:color w:val="0D0D0D" w:themeColor="text1" w:themeTint="F2"/>
                                      <w:sz w:val="28"/>
                                      <w:szCs w:val="24"/>
                                      <w:lang w:bidi="en-US"/>
                                    </w:rPr>
                                  </w:sdtEndPr>
                                  <w:sdtContent>
                                    <w:p w14:paraId="3470B02A" w14:textId="0B50B34A" w:rsidR="00784338" w:rsidRDefault="00784338" w:rsidP="0033610D">
                                      <w:pPr>
                                        <w:pStyle w:val="NotesText"/>
                                      </w:pPr>
                                      <w:r>
                                        <w:rPr>
                                          <w:rStyle w:val="NameChar"/>
                                          <w:rFonts w:eastAsiaTheme="minorHAnsi"/>
                                        </w:rPr>
                                        <w:t>The Engineering Technology &amp; Management System has been created to help innovate the process of advising students. Features include a fully functioning DARS Report stripper. A login system connected to a MySQL Database.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36576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8FF36" id="Text Box 14" o:spid="_x0000_s1031" type="#_x0000_t202" style="position:absolute;margin-left:.45pt;margin-top:10.35pt;width:541.45pt;height:130.8pt;z-index:-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" fillcolor="#333947 [3207]" stroked="f" strokeweight=".5pt">
                      <v:fill opacity="43176f"/>
                      <v:textbox inset="28.8pt,,28.8pt">
                        <w:txbxContent>
                          <w:sdt>
                            <w:sdtPr>
                              <w:rPr>
                                <w:rStyle w:val="NameChar"/>
                                <w:rFonts w:eastAsiaTheme="minorHAnsi"/>
                              </w:rPr>
                              <w:id w:val="-2091074002"/>
                              <w15:appearance w15:val="hidden"/>
                            </w:sdtPr>
                            <w:sdtEndPr>
                              <w:rPr>
                                <w:rStyle w:val="DefaultParagraphFont"/>
                                <w:rFonts w:cstheme="minorBidi"/>
                                <w:b w:val="0"/>
                                <w:color w:val="0D0D0D" w:themeColor="text1" w:themeTint="F2"/>
                                <w:sz w:val="28"/>
                                <w:szCs w:val="24"/>
                                <w:lang w:bidi="en-US"/>
                              </w:rPr>
                            </w:sdtEndPr>
                            <w:sdtContent>
                              <w:p w14:paraId="3470B02A" w14:textId="0B50B34A" w:rsidR="00784338" w:rsidRDefault="00784338" w:rsidP="0033610D">
                                <w:pPr>
                                  <w:pStyle w:val="NotesText"/>
                                </w:pPr>
                                <w:r>
                                  <w:rPr>
                                    <w:rStyle w:val="NameChar"/>
                                    <w:rFonts w:eastAsiaTheme="minorHAnsi"/>
                                  </w:rPr>
                                  <w:t>The Engineering Technology &amp; Management System has been created to help innovate the process of advising students. Features include a fully functioning DARS Report stripper. A login system connected to a MySQL Database.</w:t>
                                </w:r>
                              </w:p>
                            </w:sdtContent>
                          </w:sdt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  <w:tr w:rsidR="00877125" w14:paraId="1A4A8ED0" w14:textId="77777777" w:rsidTr="00877125">
        <w:trPr>
          <w:trHeight w:val="5476"/>
        </w:trPr>
        <w:tc>
          <w:tcPr>
            <w:tcW w:w="10891" w:type="dxa"/>
          </w:tcPr>
          <w:p w14:paraId="42963338" w14:textId="6E44BAD1" w:rsidR="00877125" w:rsidRDefault="00877125" w:rsidP="0033610D">
            <w:pPr>
              <w:pStyle w:val="Name"/>
              <w:framePr w:hSpace="0" w:wrap="auto" w:vAnchor="margin" w:xAlign="left" w:yAlign="inline"/>
              <w:suppressOverlap w:val="0"/>
              <w:rPr>
                <w:rStyle w:val="NameChar"/>
              </w:rPr>
            </w:pPr>
          </w:p>
          <w:tbl>
            <w:tblPr>
              <w:tblStyle w:val="TableGrid"/>
              <w:tblW w:w="1089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45"/>
              <w:gridCol w:w="5445"/>
            </w:tblGrid>
            <w:tr w:rsidR="001044E5" w14:paraId="4EFAD11B" w14:textId="77777777" w:rsidTr="00EC69E6">
              <w:trPr>
                <w:trHeight w:val="789"/>
              </w:trPr>
              <w:tc>
                <w:tcPr>
                  <w:tcW w:w="5445" w:type="dxa"/>
                </w:tcPr>
                <w:p w14:paraId="6D33246D" w14:textId="77777777" w:rsidR="001044E5" w:rsidRPr="00EC69E6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</w:rPr>
                  </w:pPr>
                  <w:r w:rsidRPr="00EC69E6">
                    <w:rPr>
                      <w:rStyle w:val="NameChar"/>
                      <w:rFonts w:eastAsiaTheme="minorHAnsi"/>
                    </w:rPr>
                    <w:t>Technologies Used:</w:t>
                  </w:r>
                </w:p>
                <w:p w14:paraId="1D95D847" w14:textId="162D917D" w:rsidR="001044E5" w:rsidRP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</w:p>
              </w:tc>
              <w:tc>
                <w:tcPr>
                  <w:tcW w:w="5445" w:type="dxa"/>
                </w:tcPr>
                <w:p w14:paraId="1896DFAE" w14:textId="4CC432C9" w:rsidR="001044E5" w:rsidRP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</w:p>
              </w:tc>
            </w:tr>
            <w:tr w:rsidR="001044E5" w14:paraId="0621F17C" w14:textId="77777777" w:rsidTr="00EC69E6">
              <w:trPr>
                <w:trHeight w:val="851"/>
              </w:trPr>
              <w:tc>
                <w:tcPr>
                  <w:tcW w:w="5445" w:type="dxa"/>
                </w:tcPr>
                <w:p w14:paraId="4E2E673A" w14:textId="23893AE6" w:rsidR="001044E5" w:rsidRP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MySQL ~ Database</w:t>
                  </w:r>
                </w:p>
              </w:tc>
              <w:tc>
                <w:tcPr>
                  <w:tcW w:w="5445" w:type="dxa"/>
                </w:tcPr>
                <w:p w14:paraId="653AEC8B" w14:textId="750C273A" w:rsidR="001044E5" w:rsidRP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MySQL is a highly regarded database system that is widely used and has a free community edition</w:t>
                  </w:r>
                </w:p>
              </w:tc>
            </w:tr>
            <w:tr w:rsidR="001044E5" w14:paraId="4B4D88B1" w14:textId="77777777" w:rsidTr="00EC69E6">
              <w:trPr>
                <w:trHeight w:val="384"/>
              </w:trPr>
              <w:tc>
                <w:tcPr>
                  <w:tcW w:w="5445" w:type="dxa"/>
                </w:tcPr>
                <w:p w14:paraId="5F39E7CE" w14:textId="026A24F5" w:rsidR="001044E5" w:rsidRP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proofErr w:type="spellStart"/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Node.Js</w:t>
                  </w:r>
                  <w:proofErr w:type="spellEnd"/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 xml:space="preserve"> ~ Web Server</w:t>
                  </w:r>
                </w:p>
              </w:tc>
              <w:tc>
                <w:tcPr>
                  <w:tcW w:w="5445" w:type="dxa"/>
                </w:tcPr>
                <w:p w14:paraId="415A2741" w14:textId="77777777" w:rsidR="001044E5" w:rsidRDefault="001044E5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proofErr w:type="spellStart"/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Node.Js</w:t>
                  </w:r>
                  <w:proofErr w:type="spellEnd"/>
                  <w:r w:rsidRPr="001044E5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 xml:space="preserve"> is a widely used language to implement web applications. </w:t>
                  </w:r>
                  <w:r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 xml:space="preserve">Its powerful </w:t>
                  </w:r>
                  <w:proofErr w:type="spellStart"/>
                  <w:r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Javascript</w:t>
                  </w:r>
                  <w:proofErr w:type="spellEnd"/>
                  <w:r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 xml:space="preserve"> runtime allows for high efficiency and accuracy. Allowing tons of requests to be made at the same time. It is highly scalable and </w:t>
                  </w:r>
                  <w:r w:rsidR="008A098D"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regards HTTP first class.</w:t>
                  </w:r>
                </w:p>
                <w:p w14:paraId="4B7EA7CC" w14:textId="14EC1E7C" w:rsidR="00501F56" w:rsidRPr="001044E5" w:rsidRDefault="00501F56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</w:p>
              </w:tc>
            </w:tr>
            <w:tr w:rsidR="001044E5" w14:paraId="46899C60" w14:textId="77777777" w:rsidTr="00EC69E6">
              <w:trPr>
                <w:trHeight w:val="405"/>
              </w:trPr>
              <w:tc>
                <w:tcPr>
                  <w:tcW w:w="5445" w:type="dxa"/>
                </w:tcPr>
                <w:p w14:paraId="7881D121" w14:textId="0E45A3A6" w:rsidR="001044E5" w:rsidRPr="001044E5" w:rsidRDefault="004D056E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r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Python ~ Parser Language</w:t>
                  </w:r>
                </w:p>
              </w:tc>
              <w:tc>
                <w:tcPr>
                  <w:tcW w:w="5445" w:type="dxa"/>
                </w:tcPr>
                <w:p w14:paraId="2740CF3C" w14:textId="67B89A74" w:rsidR="001044E5" w:rsidRPr="001044E5" w:rsidRDefault="004D056E" w:rsidP="008F22A1">
                  <w:pPr>
                    <w:pStyle w:val="NotesText"/>
                    <w:framePr w:hSpace="180" w:wrap="around" w:vAnchor="text" w:hAnchor="text" w:x="-40" w:y="609"/>
                    <w:rPr>
                      <w:rStyle w:val="NameChar"/>
                      <w:rFonts w:eastAsiaTheme="minorHAnsi"/>
                      <w:sz w:val="24"/>
                      <w:szCs w:val="24"/>
                    </w:rPr>
                  </w:pPr>
                  <w:r>
                    <w:rPr>
                      <w:rStyle w:val="NameChar"/>
                      <w:rFonts w:eastAsiaTheme="minorHAnsi"/>
                      <w:sz w:val="24"/>
                      <w:szCs w:val="24"/>
                    </w:rPr>
                    <w:t>Python is one of the top scripting languages out there. With a wide library and a huge community, the programming language is chosen to easily support the stripping of the DARS reports.</w:t>
                  </w:r>
                </w:p>
              </w:tc>
            </w:tr>
          </w:tbl>
          <w:p w14:paraId="53F5DDCB" w14:textId="6FAAFDBF" w:rsidR="001044E5" w:rsidRDefault="001044E5" w:rsidP="001044E5">
            <w:pPr>
              <w:pStyle w:val="NotesText"/>
              <w:rPr>
                <w:rStyle w:val="NameChar"/>
                <w:rFonts w:eastAsiaTheme="minorHAnsi"/>
              </w:rPr>
            </w:pPr>
          </w:p>
        </w:tc>
      </w:tr>
    </w:tbl>
    <w:p w14:paraId="20607C52" w14:textId="7B25A555" w:rsidR="00877125" w:rsidRDefault="000D7063" w:rsidP="001044E5">
      <w:r>
        <w:rPr>
          <w:noProof/>
        </w:rPr>
        <w:drawing>
          <wp:anchor distT="0" distB="0" distL="114300" distR="114300" simplePos="0" relativeHeight="251679744" behindDoc="1" locked="0" layoutInCell="1" allowOverlap="1" wp14:anchorId="76B304DF" wp14:editId="23B6EDB9">
            <wp:simplePos x="0" y="0"/>
            <wp:positionH relativeFrom="page">
              <wp:align>left</wp:align>
            </wp:positionH>
            <wp:positionV relativeFrom="paragraph">
              <wp:posOffset>-1057730</wp:posOffset>
            </wp:positionV>
            <wp:extent cx="7902431" cy="10224855"/>
            <wp:effectExtent l="0" t="0" r="3810" b="5080"/>
            <wp:wrapNone/>
            <wp:docPr id="1" name="Picture 1" descr="abstract faded bac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mbership directory-0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2431" cy="1022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2DBFC" w14:textId="29863331" w:rsidR="00B41FE9" w:rsidRDefault="00B41FE9" w:rsidP="00B41FE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781F16F" wp14:editId="71D45A57">
            <wp:simplePos x="0" y="0"/>
            <wp:positionH relativeFrom="margin">
              <wp:align>center</wp:align>
            </wp:positionH>
            <wp:positionV relativeFrom="paragraph">
              <wp:posOffset>-626996</wp:posOffset>
            </wp:positionV>
            <wp:extent cx="7796909" cy="10274661"/>
            <wp:effectExtent l="0" t="0" r="0" b="0"/>
            <wp:wrapNone/>
            <wp:docPr id="28" name="Picture 28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74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016DB4" w14:paraId="013DCAAA" w14:textId="77777777" w:rsidTr="00016DB4">
        <w:trPr>
          <w:trHeight w:val="913"/>
        </w:trPr>
        <w:tc>
          <w:tcPr>
            <w:tcW w:w="5314" w:type="dxa"/>
          </w:tcPr>
          <w:p w14:paraId="7FCE311A" w14:textId="77777777" w:rsidR="00016DB4" w:rsidRPr="000E1657" w:rsidRDefault="00016DB4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243EBB7E" w14:textId="1D889C59" w:rsidR="00016DB4" w:rsidRDefault="00016DB4" w:rsidP="00016DB4">
            <w:pPr>
              <w:pStyle w:val="MemberDetails"/>
              <w:tabs>
                <w:tab w:val="left" w:pos="4069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589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B41FE9" w14:paraId="6F33CEE2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3A94880B" w14:textId="4169C101" w:rsidR="00B41FE9" w:rsidRPr="000E1657" w:rsidRDefault="00B41FE9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633184E" wp14:editId="4A7E8623">
                      <wp:extent cx="6954592" cy="0"/>
                      <wp:effectExtent l="0" t="19050" r="36830" b="19050"/>
                      <wp:docPr id="23" name="Straight Connector 23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A7B8639" id="Straight Connector 23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Cr6A73mAQAAIg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tblpX="-40" w:tblpY="1623"/>
        <w:tblW w:w="567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70"/>
      </w:tblGrid>
      <w:tr w:rsidR="00B41FE9" w14:paraId="4A88A845" w14:textId="77777777" w:rsidTr="00446B83">
        <w:trPr>
          <w:trHeight w:val="1260"/>
        </w:trPr>
        <w:tc>
          <w:tcPr>
            <w:tcW w:w="5670" w:type="dxa"/>
          </w:tcPr>
          <w:p w14:paraId="3194A4F2" w14:textId="1BD3E3FB" w:rsidR="00B41FE9" w:rsidRDefault="00B41FE9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3DA0658" wp14:editId="7E322526">
                      <wp:extent cx="2781836" cy="540913"/>
                      <wp:effectExtent l="0" t="0" r="0" b="12065"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1836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2050211160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6D8FCC67" w14:textId="77777777" w:rsidR="00784338" w:rsidRPr="0033610D" w:rsidRDefault="00784338" w:rsidP="00B41FE9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Database Installation</w:t>
                                      </w:r>
                                    </w:p>
                                  </w:sdtContent>
                                </w:sdt>
                                <w:p w14:paraId="40A17511" w14:textId="77777777" w:rsidR="00784338" w:rsidRDefault="00784338" w:rsidP="00B41FE9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DA0658" id="Text Box 24" o:spid="_x0000_s1032" type="#_x0000_t202" style="width:219.0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2050211160"/>
                              <w15:appearance w15:val="hidden"/>
                            </w:sdtPr>
                            <w:sdtContent>
                              <w:p w14:paraId="6D8FCC67" w14:textId="77777777" w:rsidR="00784338" w:rsidRPr="0033610D" w:rsidRDefault="00784338" w:rsidP="00B41FE9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Database Installation</w:t>
                                </w:r>
                              </w:p>
                            </w:sdtContent>
                          </w:sdt>
                          <w:p w14:paraId="40A17511" w14:textId="77777777" w:rsidR="00784338" w:rsidRDefault="00784338" w:rsidP="00B41FE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E88A0AC" w14:textId="77777777" w:rsidR="00B41FE9" w:rsidRPr="00C53E50" w:rsidRDefault="00B41FE9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4C81212" wp14:editId="6A6A32B3">
                      <wp:extent cx="1995805" cy="0"/>
                      <wp:effectExtent l="0" t="19050" r="42545" b="38100"/>
                      <wp:docPr id="25" name="Straight Connector 25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8D02C8B" id="Straight Connector 25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B41FE9" w14:paraId="1C2E6947" w14:textId="77777777" w:rsidTr="00446B83">
        <w:trPr>
          <w:trHeight w:val="9084"/>
        </w:trPr>
        <w:tc>
          <w:tcPr>
            <w:tcW w:w="5670" w:type="dxa"/>
          </w:tcPr>
          <w:p w14:paraId="77AC4B56" w14:textId="77777777" w:rsidR="00B41FE9" w:rsidRPr="00476A33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2"/>
                <w:szCs w:val="24"/>
              </w:rPr>
            </w:pPr>
            <w:r w:rsidRPr="00476A33">
              <w:rPr>
                <w:rStyle w:val="NameChar"/>
                <w:rFonts w:eastAsiaTheme="minorHAnsi"/>
                <w:sz w:val="22"/>
                <w:szCs w:val="24"/>
              </w:rPr>
              <w:t>First Install ‘MySQL Community Edition’ to the computer that will host the system.</w:t>
            </w:r>
          </w:p>
          <w:p w14:paraId="27D30E24" w14:textId="77777777" w:rsidR="00B41FE9" w:rsidRPr="00476A33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2"/>
                <w:szCs w:val="24"/>
              </w:rPr>
            </w:pPr>
            <w:r w:rsidRPr="00476A33">
              <w:rPr>
                <w:rStyle w:val="NameChar"/>
                <w:rFonts w:eastAsiaTheme="minorHAnsi"/>
                <w:sz w:val="22"/>
                <w:szCs w:val="24"/>
              </w:rPr>
              <w:t>Make sure to install MySQL Server and MySQL Workbench</w:t>
            </w:r>
          </w:p>
          <w:p w14:paraId="66D24422" w14:textId="77777777" w:rsidR="00B41FE9" w:rsidRPr="00476A33" w:rsidRDefault="00B41FE9" w:rsidP="00CE2724">
            <w:pPr>
              <w:pStyle w:val="NotesText"/>
              <w:numPr>
                <w:ilvl w:val="1"/>
                <w:numId w:val="1"/>
              </w:numPr>
              <w:rPr>
                <w:rStyle w:val="NameChar"/>
                <w:rFonts w:eastAsiaTheme="minorHAnsi"/>
                <w:sz w:val="22"/>
                <w:szCs w:val="24"/>
              </w:rPr>
            </w:pPr>
            <w:r w:rsidRPr="00476A33">
              <w:rPr>
                <w:rStyle w:val="NameChar"/>
                <w:rFonts w:eastAsiaTheme="minorHAnsi"/>
                <w:sz w:val="22"/>
                <w:szCs w:val="24"/>
              </w:rPr>
              <w:t>For Windows you can install the MySQL Installer</w:t>
            </w:r>
          </w:p>
          <w:p w14:paraId="2B8CAA03" w14:textId="77777777" w:rsidR="00B41FE9" w:rsidRPr="00D24676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76A33">
              <w:rPr>
                <w:rStyle w:val="NameChar"/>
                <w:rFonts w:eastAsiaTheme="minorHAnsi"/>
                <w:sz w:val="22"/>
                <w:szCs w:val="24"/>
              </w:rPr>
              <w:t xml:space="preserve">Once you have MySQL Workbench installed and open click the plus button next to MySQL connections. This will open the windows shown in </w:t>
            </w:r>
            <w:r w:rsidRPr="004D6DF5">
              <w:rPr>
                <w:rStyle w:val="NameChar"/>
                <w:rFonts w:eastAsiaTheme="minorHAnsi"/>
                <w:sz w:val="22"/>
                <w:szCs w:val="24"/>
                <w:u w:val="single"/>
              </w:rPr>
              <w:t>F</w:t>
            </w:r>
            <w:r w:rsidRPr="00476A33">
              <w:rPr>
                <w:rStyle w:val="NameChar"/>
                <w:rFonts w:eastAsiaTheme="minorHAnsi"/>
                <w:sz w:val="22"/>
                <w:szCs w:val="24"/>
                <w:u w:val="single"/>
              </w:rPr>
              <w:t>igure 1</w:t>
            </w:r>
            <w:r w:rsidRPr="00476A33">
              <w:rPr>
                <w:rStyle w:val="NameChar"/>
                <w:rFonts w:eastAsiaTheme="minorHAnsi"/>
                <w:sz w:val="22"/>
                <w:szCs w:val="24"/>
              </w:rPr>
              <w:t>. Here you can name a new connection, setup the desired IP Address. For the computer to use its local connection keep the hostname 127.0.</w:t>
            </w:r>
            <w:r w:rsidRPr="00D24676">
              <w:rPr>
                <w:rStyle w:val="NameChar"/>
                <w:rFonts w:eastAsiaTheme="minorHAnsi"/>
                <w:sz w:val="24"/>
                <w:szCs w:val="24"/>
              </w:rPr>
              <w:t xml:space="preserve">0.1. Keep the port number 3306. Choose a username and click ‘Store in </w:t>
            </w:r>
            <w:proofErr w:type="gramStart"/>
            <w:r w:rsidRPr="00D24676">
              <w:rPr>
                <w:rStyle w:val="NameChar"/>
                <w:rFonts w:eastAsiaTheme="minorHAnsi"/>
                <w:sz w:val="24"/>
                <w:szCs w:val="24"/>
              </w:rPr>
              <w:t>Vault..</w:t>
            </w:r>
            <w:proofErr w:type="gramEnd"/>
            <w:r w:rsidRPr="00D24676">
              <w:rPr>
                <w:rStyle w:val="NameChar"/>
                <w:rFonts w:eastAsiaTheme="minorHAnsi"/>
                <w:sz w:val="24"/>
                <w:szCs w:val="24"/>
              </w:rPr>
              <w:t>’ to setup a password for your database connection.</w:t>
            </w:r>
          </w:p>
          <w:p w14:paraId="4E6310E0" w14:textId="77777777" w:rsidR="00B41FE9" w:rsidRPr="00D24676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D24676">
              <w:rPr>
                <w:rStyle w:val="NameChar"/>
                <w:rFonts w:eastAsiaTheme="minorHAnsi"/>
                <w:sz w:val="24"/>
                <w:szCs w:val="24"/>
              </w:rPr>
              <w:t>Once your connection has been created it should now be available under the MySQL Connections. Double click on it and sign in with your password.</w:t>
            </w:r>
          </w:p>
          <w:p w14:paraId="498B4EC5" w14:textId="77777777" w:rsidR="00B41FE9" w:rsidRPr="00D24676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D24676">
              <w:rPr>
                <w:rStyle w:val="NameChar"/>
                <w:rFonts w:eastAsiaTheme="minorHAnsi"/>
                <w:sz w:val="24"/>
                <w:szCs w:val="24"/>
              </w:rPr>
              <w:t>On the next page you will see the MySQL Workbench main page. Click on Server -&gt; Data Import</w:t>
            </w:r>
          </w:p>
          <w:p w14:paraId="0059BCE7" w14:textId="77777777" w:rsidR="00B41FE9" w:rsidRPr="009B0AB6" w:rsidRDefault="00B41FE9" w:rsidP="00CE2724">
            <w:pPr>
              <w:pStyle w:val="NotesText"/>
              <w:numPr>
                <w:ilvl w:val="1"/>
                <w:numId w:val="1"/>
              </w:numPr>
              <w:rPr>
                <w:rStyle w:val="NameChar"/>
                <w:rFonts w:eastAsiaTheme="minorHAnsi"/>
              </w:rPr>
            </w:pPr>
            <w:r w:rsidRPr="00D24676">
              <w:rPr>
                <w:rStyle w:val="NameChar"/>
                <w:rFonts w:eastAsiaTheme="minorHAnsi"/>
                <w:sz w:val="24"/>
                <w:szCs w:val="24"/>
              </w:rPr>
              <w:t xml:space="preserve">From the included files import the file ‘SQL -&gt; </w:t>
            </w:r>
            <w:proofErr w:type="spellStart"/>
            <w:r w:rsidRPr="00D24676">
              <w:rPr>
                <w:rStyle w:val="NameChar"/>
                <w:rFonts w:eastAsiaTheme="minorHAnsi"/>
                <w:sz w:val="24"/>
                <w:szCs w:val="24"/>
              </w:rPr>
              <w:t>etmdatabasesettings.sql</w:t>
            </w:r>
            <w:proofErr w:type="spellEnd"/>
            <w:r w:rsidRPr="00D24676">
              <w:rPr>
                <w:rStyle w:val="NameChar"/>
                <w:rFonts w:eastAsiaTheme="minorHAnsi"/>
                <w:sz w:val="24"/>
                <w:szCs w:val="24"/>
              </w:rPr>
              <w:t>’</w:t>
            </w:r>
          </w:p>
          <w:p w14:paraId="0DB09B86" w14:textId="77777777" w:rsidR="00B41FE9" w:rsidRPr="00E324EE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You should now see your database schema in the </w:t>
            </w:r>
            <w:r w:rsidRPr="00E324EE">
              <w:rPr>
                <w:rStyle w:val="NameChar"/>
                <w:rFonts w:eastAsiaTheme="minorHAnsi"/>
                <w:sz w:val="24"/>
                <w:szCs w:val="24"/>
              </w:rPr>
              <w:t xml:space="preserve">left panel called </w:t>
            </w:r>
            <w:proofErr w:type="spellStart"/>
            <w:r w:rsidRPr="00E324EE">
              <w:rPr>
                <w:rStyle w:val="NameChar"/>
                <w:rFonts w:eastAsiaTheme="minorHAnsi"/>
                <w:sz w:val="24"/>
                <w:szCs w:val="24"/>
              </w:rPr>
              <w:t>etm</w:t>
            </w:r>
            <w:proofErr w:type="spellEnd"/>
            <w:r w:rsidRPr="00E324EE">
              <w:rPr>
                <w:rStyle w:val="NameChar"/>
                <w:rFonts w:eastAsiaTheme="minorHAnsi"/>
                <w:sz w:val="24"/>
                <w:szCs w:val="24"/>
              </w:rPr>
              <w:t xml:space="preserve"> (do not change its name)</w:t>
            </w:r>
          </w:p>
          <w:p w14:paraId="4B4B2099" w14:textId="77777777" w:rsidR="00B41FE9" w:rsidRPr="009B0AB6" w:rsidRDefault="00B41FE9" w:rsidP="00CE2724">
            <w:pPr>
              <w:pStyle w:val="NotesText"/>
              <w:numPr>
                <w:ilvl w:val="0"/>
                <w:numId w:val="1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Your database is now running on this machine under the specified IP Address at port 3306.</w:t>
            </w:r>
          </w:p>
        </w:tc>
      </w:tr>
    </w:tbl>
    <w:p w14:paraId="3B8990BA" w14:textId="79F27286" w:rsidR="00B41FE9" w:rsidRPr="00CC0D98" w:rsidRDefault="00307EAD" w:rsidP="00B41FE9">
      <w:pPr>
        <w:tabs>
          <w:tab w:val="left" w:pos="5986"/>
        </w:tabs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D2FF9BF" wp14:editId="5C3C8689">
            <wp:simplePos x="0" y="0"/>
            <wp:positionH relativeFrom="column">
              <wp:posOffset>4661535</wp:posOffset>
            </wp:positionH>
            <wp:positionV relativeFrom="paragraph">
              <wp:posOffset>597535</wp:posOffset>
            </wp:positionV>
            <wp:extent cx="1855470" cy="955675"/>
            <wp:effectExtent l="0" t="0" r="0" b="0"/>
            <wp:wrapTight wrapText="bothSides">
              <wp:wrapPolygon edited="0">
                <wp:start x="12862" y="0"/>
                <wp:lineTo x="13971" y="6889"/>
                <wp:lineTo x="0" y="12486"/>
                <wp:lineTo x="0" y="19806"/>
                <wp:lineTo x="4879" y="21098"/>
                <wp:lineTo x="8871" y="21098"/>
                <wp:lineTo x="17298" y="21098"/>
                <wp:lineTo x="21290" y="19806"/>
                <wp:lineTo x="21290" y="11625"/>
                <wp:lineTo x="19072" y="5597"/>
                <wp:lineTo x="16189" y="861"/>
                <wp:lineTo x="14858" y="0"/>
                <wp:lineTo x="12862" y="0"/>
              </wp:wrapPolygon>
            </wp:wrapTight>
            <wp:docPr id="34" name="Picture 34" descr="Image result for mysql logo 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ysql logo transparen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583">
        <w:rPr>
          <w:noProof/>
        </w:rPr>
        <w:t xml:space="preserve"> </w:t>
      </w:r>
      <w:r w:rsidR="00B41FE9">
        <w:tab/>
      </w:r>
    </w:p>
    <w:p w14:paraId="0A4E04EF" w14:textId="39252869" w:rsidR="00443D77" w:rsidRDefault="00B41FE9" w:rsidP="00443D77">
      <w:pPr>
        <w:pStyle w:val="Heading1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544E20C" wp14:editId="39C164B4">
            <wp:simplePos x="0" y="0"/>
            <wp:positionH relativeFrom="page">
              <wp:align>right</wp:align>
            </wp:positionH>
            <wp:positionV relativeFrom="paragraph">
              <wp:posOffset>-623747</wp:posOffset>
            </wp:positionV>
            <wp:extent cx="7797165" cy="10213675"/>
            <wp:effectExtent l="0" t="0" r="0" b="0"/>
            <wp:wrapNone/>
            <wp:docPr id="40" name="Picture 40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165" cy="1021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3B59D" w14:textId="767A55BC" w:rsidR="00B41FE9" w:rsidRDefault="00C8492C" w:rsidP="00446B83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85CE024" wp14:editId="36133717">
                <wp:simplePos x="0" y="0"/>
                <wp:positionH relativeFrom="column">
                  <wp:posOffset>3839977</wp:posOffset>
                </wp:positionH>
                <wp:positionV relativeFrom="paragraph">
                  <wp:posOffset>3691573</wp:posOffset>
                </wp:positionV>
                <wp:extent cx="32988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FAAEB" w14:textId="77777777" w:rsidR="00784338" w:rsidRPr="00D25E64" w:rsidRDefault="00784338" w:rsidP="00B41FE9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CE024" id="Text Box 27" o:spid="_x0000_s1033" type="#_x0000_t202" style="position:absolute;margin-left:302.35pt;margin-top:290.7pt;width:259.75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" stroked="f">
                <v:textbox style="mso-fit-shape-to-text:t" inset="0,0,0,0">
                  <w:txbxContent>
                    <w:p w14:paraId="4A3FAAEB" w14:textId="77777777" w:rsidR="00784338" w:rsidRPr="00D25E64" w:rsidRDefault="00784338" w:rsidP="00B41FE9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D3A3A">
        <w:rPr>
          <w:noProof/>
        </w:rPr>
        <w:drawing>
          <wp:anchor distT="0" distB="0" distL="114300" distR="114300" simplePos="0" relativeHeight="251828224" behindDoc="1" locked="0" layoutInCell="1" allowOverlap="1" wp14:anchorId="1F420608" wp14:editId="296FEC10">
            <wp:simplePos x="0" y="0"/>
            <wp:positionH relativeFrom="page">
              <wp:posOffset>4351209</wp:posOffset>
            </wp:positionH>
            <wp:positionV relativeFrom="paragraph">
              <wp:posOffset>3901440</wp:posOffset>
            </wp:positionV>
            <wp:extent cx="3213735" cy="2346960"/>
            <wp:effectExtent l="0" t="0" r="5715" b="0"/>
            <wp:wrapTight wrapText="bothSides">
              <wp:wrapPolygon edited="0">
                <wp:start x="0" y="0"/>
                <wp:lineTo x="0" y="21390"/>
                <wp:lineTo x="21510" y="21390"/>
                <wp:lineTo x="21510" y="0"/>
                <wp:lineTo x="0" y="0"/>
              </wp:wrapPolygon>
            </wp:wrapTight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727E807" wp14:editId="54F34407">
                <wp:simplePos x="0" y="0"/>
                <wp:positionH relativeFrom="column">
                  <wp:posOffset>3899604</wp:posOffset>
                </wp:positionH>
                <wp:positionV relativeFrom="paragraph">
                  <wp:posOffset>657384</wp:posOffset>
                </wp:positionV>
                <wp:extent cx="3213735" cy="154940"/>
                <wp:effectExtent l="0" t="0" r="5715" b="0"/>
                <wp:wrapTight wrapText="bothSides">
                  <wp:wrapPolygon edited="0">
                    <wp:start x="0" y="0"/>
                    <wp:lineTo x="0" y="18590"/>
                    <wp:lineTo x="21510" y="18590"/>
                    <wp:lineTo x="21510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73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BCE5D" w14:textId="77777777" w:rsidR="00784338" w:rsidRPr="00515D36" w:rsidRDefault="00784338" w:rsidP="00B41FE9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7E807" id="Text Box 26" o:spid="_x0000_s1034" type="#_x0000_t202" style="position:absolute;margin-left:307.05pt;margin-top:51.75pt;width:253.05pt;height:12.2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" stroked="f">
                <v:textbox inset="0,0,0,0">
                  <w:txbxContent>
                    <w:p w14:paraId="769BCE5D" w14:textId="77777777" w:rsidR="00784338" w:rsidRPr="00515D36" w:rsidRDefault="00784338" w:rsidP="00B41FE9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D3A3A">
        <w:rPr>
          <w:noProof/>
        </w:rPr>
        <w:drawing>
          <wp:anchor distT="0" distB="0" distL="114300" distR="114300" simplePos="0" relativeHeight="251691008" behindDoc="1" locked="0" layoutInCell="1" allowOverlap="1" wp14:anchorId="6031474B" wp14:editId="73127BD7">
            <wp:simplePos x="0" y="0"/>
            <wp:positionH relativeFrom="page">
              <wp:posOffset>4351209</wp:posOffset>
            </wp:positionH>
            <wp:positionV relativeFrom="paragraph">
              <wp:posOffset>939483</wp:posOffset>
            </wp:positionV>
            <wp:extent cx="3213735" cy="2346960"/>
            <wp:effectExtent l="0" t="0" r="5715" b="0"/>
            <wp:wrapTight wrapText="bothSides">
              <wp:wrapPolygon edited="0">
                <wp:start x="0" y="0"/>
                <wp:lineTo x="0" y="21390"/>
                <wp:lineTo x="21510" y="21390"/>
                <wp:lineTo x="2151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8C95D" w14:textId="6D6FBADE" w:rsidR="00C8492C" w:rsidRDefault="00C8492C" w:rsidP="00C8492C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827200" behindDoc="1" locked="0" layoutInCell="1" allowOverlap="1" wp14:anchorId="59634158" wp14:editId="57329A31">
            <wp:simplePos x="0" y="0"/>
            <wp:positionH relativeFrom="margin">
              <wp:align>center</wp:align>
            </wp:positionH>
            <wp:positionV relativeFrom="paragraph">
              <wp:posOffset>-626996</wp:posOffset>
            </wp:positionV>
            <wp:extent cx="7796909" cy="10274661"/>
            <wp:effectExtent l="0" t="0" r="0" b="0"/>
            <wp:wrapNone/>
            <wp:docPr id="63" name="Picture 63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74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13589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C8492C" w14:paraId="1C374A25" w14:textId="77777777" w:rsidTr="00784338">
        <w:trPr>
          <w:trHeight w:val="743"/>
        </w:trPr>
        <w:tc>
          <w:tcPr>
            <w:tcW w:w="11164" w:type="dxa"/>
            <w:vAlign w:val="bottom"/>
          </w:tcPr>
          <w:p w14:paraId="586E581E" w14:textId="77777777" w:rsidR="00C8492C" w:rsidRPr="000E1657" w:rsidRDefault="00C8492C" w:rsidP="00784338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979FB7D" wp14:editId="67B1B569">
                      <wp:extent cx="6954592" cy="0"/>
                      <wp:effectExtent l="0" t="19050" r="36830" b="19050"/>
                      <wp:docPr id="8" name="Straight Connector 8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ADB7235" id="Straight Connector 8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tblpX="-40" w:tblpY="1623"/>
        <w:tblW w:w="567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23"/>
      </w:tblGrid>
      <w:tr w:rsidR="00C8492C" w14:paraId="5FE0E572" w14:textId="77777777" w:rsidTr="00784338">
        <w:trPr>
          <w:trHeight w:val="1260"/>
        </w:trPr>
        <w:tc>
          <w:tcPr>
            <w:tcW w:w="5670" w:type="dxa"/>
          </w:tcPr>
          <w:p w14:paraId="10243FB7" w14:textId="77777777" w:rsidR="00C8492C" w:rsidRDefault="00C8492C" w:rsidP="00784338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7897688" wp14:editId="5F94FCC5">
                      <wp:extent cx="2781836" cy="540913"/>
                      <wp:effectExtent l="0" t="0" r="0" b="12065"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1836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2025667784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11106A04" w14:textId="787E87DE" w:rsidR="00784338" w:rsidRPr="0033610D" w:rsidRDefault="00784338" w:rsidP="00C8492C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DARS PARSER Installation</w:t>
                                      </w:r>
                                    </w:p>
                                  </w:sdtContent>
                                </w:sdt>
                                <w:p w14:paraId="3DBFC603" w14:textId="77777777" w:rsidR="00784338" w:rsidRDefault="00784338" w:rsidP="00C8492C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897688" id="Text Box 32" o:spid="_x0000_s1035" type="#_x0000_t202" style="width:219.0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2025667784"/>
                              <w15:appearance w15:val="hidden"/>
                            </w:sdtPr>
                            <w:sdtContent>
                              <w:p w14:paraId="11106A04" w14:textId="787E87DE" w:rsidR="00784338" w:rsidRPr="0033610D" w:rsidRDefault="00784338" w:rsidP="00C8492C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DARS PARSER Installation</w:t>
                                </w:r>
                              </w:p>
                            </w:sdtContent>
                          </w:sdt>
                          <w:p w14:paraId="3DBFC603" w14:textId="77777777" w:rsidR="00784338" w:rsidRDefault="00784338" w:rsidP="00C8492C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9AD13E4" w14:textId="77777777" w:rsidR="00C8492C" w:rsidRPr="00C53E50" w:rsidRDefault="00C8492C" w:rsidP="00784338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1B208B3" wp14:editId="5604B3E3">
                      <wp:extent cx="1995805" cy="0"/>
                      <wp:effectExtent l="0" t="19050" r="42545" b="38100"/>
                      <wp:docPr id="60" name="Straight Connector 60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3A63899" id="Straight Connector 60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C8492C" w14:paraId="2B1220E0" w14:textId="77777777" w:rsidTr="00784338">
        <w:trPr>
          <w:trHeight w:val="9084"/>
        </w:trPr>
        <w:tc>
          <w:tcPr>
            <w:tcW w:w="5670" w:type="dxa"/>
          </w:tcPr>
          <w:p w14:paraId="63682387" w14:textId="733E7504" w:rsidR="00C8492C" w:rsidRDefault="00C8492C" w:rsidP="00C8492C">
            <w:pPr>
              <w:pStyle w:val="NotesText"/>
              <w:numPr>
                <w:ilvl w:val="0"/>
                <w:numId w:val="2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First Install Python</w:t>
            </w:r>
            <w:r w:rsidR="008F22A1">
              <w:rPr>
                <w:rStyle w:val="NameChar"/>
                <w:rFonts w:eastAsiaTheme="minorHAnsi"/>
              </w:rPr>
              <w:t xml:space="preserve"> 2.7</w:t>
            </w:r>
            <w:r>
              <w:rPr>
                <w:rStyle w:val="NameChar"/>
                <w:rFonts w:eastAsiaTheme="minorHAnsi"/>
              </w:rPr>
              <w:t xml:space="preserve"> and Pip</w:t>
            </w:r>
          </w:p>
          <w:p w14:paraId="566426B7" w14:textId="2F4163EE" w:rsidR="00C8492C" w:rsidRDefault="00703F5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hyperlink r:id="rId15" w:history="1">
              <w:r w:rsidR="00C8492C" w:rsidRPr="00AE573C">
                <w:rPr>
                  <w:rStyle w:val="Hyperlink"/>
                  <w:rFonts w:cs="Arial"/>
                  <w:sz w:val="32"/>
                  <w:szCs w:val="32"/>
                  <w:lang w:bidi="ar-SA"/>
                </w:rPr>
                <w:t>https://www.python.org/downloads/</w:t>
              </w:r>
            </w:hyperlink>
          </w:p>
          <w:p w14:paraId="2A79C189" w14:textId="77777777" w:rsidR="00C8492C" w:rsidRDefault="00C8492C" w:rsidP="00C8492C">
            <w:pPr>
              <w:pStyle w:val="NotesText"/>
              <w:numPr>
                <w:ilvl w:val="0"/>
                <w:numId w:val="2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Then run these commands</w:t>
            </w:r>
          </w:p>
          <w:p w14:paraId="0747036F" w14:textId="22F88017" w:rsidR="008F22A1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pip install </w:t>
            </w: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</w:p>
          <w:p w14:paraId="00C0C1DF" w14:textId="6219A021" w:rsidR="00C8492C" w:rsidRPr="00C8492C" w:rsidRDefault="00C8492C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 w:rsidRPr="00C8492C">
              <w:rPr>
                <w:rStyle w:val="NameChar"/>
                <w:rFonts w:eastAsiaTheme="minorHAnsi"/>
              </w:rPr>
              <w:t>pip</w:t>
            </w:r>
            <w:r w:rsidR="008F22A1">
              <w:rPr>
                <w:rStyle w:val="NameChar"/>
                <w:rFonts w:eastAsiaTheme="minorHAnsi"/>
              </w:rPr>
              <w:t>env</w:t>
            </w:r>
            <w:proofErr w:type="spellEnd"/>
            <w:r w:rsidRPr="00C8492C">
              <w:rPr>
                <w:rStyle w:val="NameChar"/>
                <w:rFonts w:eastAsiaTheme="minorHAnsi"/>
              </w:rPr>
              <w:t xml:space="preserve"> install re</w:t>
            </w:r>
          </w:p>
          <w:p w14:paraId="7DDA3916" w14:textId="2E69ABA7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csv</w:t>
            </w:r>
          </w:p>
          <w:p w14:paraId="37CD0039" w14:textId="1E22A961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</w:t>
            </w:r>
            <w:proofErr w:type="spellStart"/>
            <w:r w:rsidR="00C8492C" w:rsidRPr="00C8492C">
              <w:rPr>
                <w:rStyle w:val="NameChar"/>
                <w:rFonts w:eastAsiaTheme="minorHAnsi"/>
              </w:rPr>
              <w:t>urllib</w:t>
            </w:r>
            <w:proofErr w:type="spellEnd"/>
          </w:p>
          <w:p w14:paraId="4E8E5A0E" w14:textId="56CE1131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pathname2url</w:t>
            </w:r>
          </w:p>
          <w:p w14:paraId="4621B2A3" w14:textId="6E387BC9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collections</w:t>
            </w:r>
          </w:p>
          <w:p w14:paraId="15CEF21B" w14:textId="60002F38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</w:t>
            </w:r>
            <w:proofErr w:type="spellStart"/>
            <w:r w:rsidR="00C8492C" w:rsidRPr="00C8492C">
              <w:rPr>
                <w:rStyle w:val="NameChar"/>
                <w:rFonts w:eastAsiaTheme="minorHAnsi"/>
              </w:rPr>
              <w:t>webbrowser</w:t>
            </w:r>
            <w:proofErr w:type="spellEnd"/>
          </w:p>
          <w:p w14:paraId="3F2AB5F3" w14:textId="2C83ED7F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glob</w:t>
            </w:r>
          </w:p>
          <w:p w14:paraId="6492F155" w14:textId="5E538AA4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</w:t>
            </w:r>
            <w:proofErr w:type="spellStart"/>
            <w:r w:rsidR="00C8492C" w:rsidRPr="00C8492C">
              <w:rPr>
                <w:rStyle w:val="NameChar"/>
                <w:rFonts w:eastAsiaTheme="minorHAnsi"/>
              </w:rPr>
              <w:t>mysql</w:t>
            </w:r>
            <w:proofErr w:type="spellEnd"/>
            <w:r w:rsidR="00AC3B04">
              <w:rPr>
                <w:rStyle w:val="NameChar"/>
                <w:rFonts w:eastAsiaTheme="minorHAnsi"/>
              </w:rPr>
              <w:t>-connector-python</w:t>
            </w:r>
          </w:p>
          <w:p w14:paraId="06CF844C" w14:textId="38B309AA" w:rsidR="00C8492C" w:rsidRPr="008F22A1" w:rsidRDefault="008F22A1" w:rsidP="008F22A1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</w:t>
            </w:r>
            <w:proofErr w:type="spellStart"/>
            <w:r w:rsidR="00C8492C" w:rsidRPr="00C8492C">
              <w:rPr>
                <w:rStyle w:val="NameChar"/>
                <w:rFonts w:eastAsiaTheme="minorHAnsi"/>
              </w:rPr>
              <w:t>pdfminer</w:t>
            </w:r>
            <w:proofErr w:type="spellEnd"/>
          </w:p>
          <w:p w14:paraId="62130FBB" w14:textId="104006C7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</w:t>
            </w:r>
            <w:proofErr w:type="spellStart"/>
            <w:r w:rsidR="00C8492C" w:rsidRPr="00C8492C">
              <w:rPr>
                <w:rStyle w:val="NameChar"/>
                <w:rFonts w:eastAsiaTheme="minorHAnsi"/>
              </w:rPr>
              <w:t>io</w:t>
            </w:r>
            <w:proofErr w:type="spellEnd"/>
          </w:p>
          <w:p w14:paraId="104F54A6" w14:textId="495B2642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tabula</w:t>
            </w:r>
          </w:p>
          <w:p w14:paraId="4E6F245E" w14:textId="0E1650E2" w:rsidR="00C8492C" w:rsidRPr="00C8492C" w:rsidRDefault="008F22A1" w:rsidP="00C8492C">
            <w:pPr>
              <w:pStyle w:val="NotesText"/>
              <w:numPr>
                <w:ilvl w:val="1"/>
                <w:numId w:val="22"/>
              </w:numPr>
              <w:rPr>
                <w:rStyle w:val="NameChar"/>
                <w:rFonts w:eastAsiaTheme="minorHAnsi"/>
              </w:rPr>
            </w:pPr>
            <w:proofErr w:type="spellStart"/>
            <w:r>
              <w:rPr>
                <w:rStyle w:val="NameChar"/>
                <w:rFonts w:eastAsiaTheme="minorHAnsi"/>
              </w:rPr>
              <w:t>pipenv</w:t>
            </w:r>
            <w:proofErr w:type="spellEnd"/>
            <w:r w:rsidR="00C8492C" w:rsidRPr="00C8492C">
              <w:rPr>
                <w:rStyle w:val="NameChar"/>
                <w:rFonts w:eastAsiaTheme="minorHAnsi"/>
              </w:rPr>
              <w:t xml:space="preserve"> install pandas</w:t>
            </w:r>
          </w:p>
          <w:p w14:paraId="3AC1777F" w14:textId="056C38C0" w:rsidR="00C8492C" w:rsidRPr="009B0AB6" w:rsidRDefault="00C8492C" w:rsidP="008F22A1">
            <w:pPr>
              <w:pStyle w:val="NotesText"/>
              <w:ind w:left="1440"/>
              <w:rPr>
                <w:rStyle w:val="NameChar"/>
                <w:rFonts w:eastAsiaTheme="minorHAnsi"/>
              </w:rPr>
            </w:pPr>
          </w:p>
        </w:tc>
      </w:tr>
    </w:tbl>
    <w:tbl>
      <w:tblPr>
        <w:tblpPr w:leftFromText="180" w:rightFromText="180" w:vertAnchor="text" w:horzAnchor="margin" w:tblpY="66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C8492C" w14:paraId="7E3683CF" w14:textId="77777777" w:rsidTr="00C8492C">
        <w:trPr>
          <w:trHeight w:val="913"/>
        </w:trPr>
        <w:tc>
          <w:tcPr>
            <w:tcW w:w="5314" w:type="dxa"/>
          </w:tcPr>
          <w:p w14:paraId="5C0AECFF" w14:textId="49C497A1" w:rsidR="00C8492C" w:rsidRPr="000E1657" w:rsidRDefault="00C8492C" w:rsidP="00C8492C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2A32E98D" w14:textId="5E2FD462" w:rsidR="00C8492C" w:rsidRDefault="00C8492C" w:rsidP="00C8492C">
            <w:pPr>
              <w:pStyle w:val="MemberDetails"/>
              <w:tabs>
                <w:tab w:val="left" w:pos="4069"/>
              </w:tabs>
              <w:jc w:val="right"/>
            </w:pPr>
            <w:r>
              <w:t>Advising Database System</w:t>
            </w:r>
          </w:p>
        </w:tc>
      </w:tr>
    </w:tbl>
    <w:p w14:paraId="7183EDC4" w14:textId="4FE5D1CC" w:rsidR="00C8492C" w:rsidRPr="00CC0D98" w:rsidRDefault="00C8492C" w:rsidP="00C8492C">
      <w:pPr>
        <w:tabs>
          <w:tab w:val="left" w:pos="5986"/>
        </w:tabs>
      </w:pPr>
      <w:r>
        <w:rPr>
          <w:noProof/>
        </w:rPr>
        <w:t xml:space="preserve"> </w:t>
      </w:r>
      <w:r>
        <w:tab/>
      </w:r>
    </w:p>
    <w:p w14:paraId="6D45617A" w14:textId="712A0402" w:rsidR="00C8492C" w:rsidRDefault="00C8492C" w:rsidP="00C8492C">
      <w:pPr>
        <w:pStyle w:val="Heading1"/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773BB1C5" wp14:editId="433B5C69">
            <wp:simplePos x="0" y="0"/>
            <wp:positionH relativeFrom="page">
              <wp:align>right</wp:align>
            </wp:positionH>
            <wp:positionV relativeFrom="paragraph">
              <wp:posOffset>-623747</wp:posOffset>
            </wp:positionV>
            <wp:extent cx="7797165" cy="10213675"/>
            <wp:effectExtent l="0" t="0" r="0" b="0"/>
            <wp:wrapNone/>
            <wp:docPr id="193" name="Picture 193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165" cy="1021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9671B" w14:textId="0697CBE3" w:rsidR="00C8492C" w:rsidRDefault="00C8492C" w:rsidP="00C8492C"/>
    <w:p w14:paraId="78B52BEE" w14:textId="7260C04B" w:rsidR="00C8492C" w:rsidRDefault="00C8492C" w:rsidP="00C8492C">
      <w:r>
        <w:rPr>
          <w:noProof/>
        </w:rPr>
        <w:drawing>
          <wp:anchor distT="0" distB="0" distL="114300" distR="114300" simplePos="0" relativeHeight="251830272" behindDoc="1" locked="0" layoutInCell="1" allowOverlap="1" wp14:anchorId="4D2CB750" wp14:editId="35C088AF">
            <wp:simplePos x="0" y="0"/>
            <wp:positionH relativeFrom="margin">
              <wp:posOffset>4674394</wp:posOffset>
            </wp:positionH>
            <wp:positionV relativeFrom="paragraph">
              <wp:posOffset>14605</wp:posOffset>
            </wp:positionV>
            <wp:extent cx="2129155" cy="1068705"/>
            <wp:effectExtent l="0" t="0" r="0" b="0"/>
            <wp:wrapTight wrapText="bothSides">
              <wp:wrapPolygon edited="0">
                <wp:start x="10050" y="0"/>
                <wp:lineTo x="9470" y="385"/>
                <wp:lineTo x="7344" y="5005"/>
                <wp:lineTo x="7344" y="8086"/>
                <wp:lineTo x="8503" y="12321"/>
                <wp:lineTo x="6378" y="15401"/>
                <wp:lineTo x="5798" y="16556"/>
                <wp:lineTo x="5991" y="21176"/>
                <wp:lineTo x="9276" y="21176"/>
                <wp:lineTo x="15654" y="18866"/>
                <wp:lineTo x="15654" y="16941"/>
                <wp:lineTo x="14881" y="15016"/>
                <wp:lineTo x="12948" y="12321"/>
                <wp:lineTo x="14494" y="7316"/>
                <wp:lineTo x="14494" y="5005"/>
                <wp:lineTo x="12369" y="385"/>
                <wp:lineTo x="11596" y="0"/>
                <wp:lineTo x="10050" y="0"/>
              </wp:wrapPolygon>
            </wp:wrapTight>
            <wp:docPr id="201" name="Picture 201" descr="Image result for pytho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ython log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58FF1" w14:textId="5DAB6004" w:rsidR="00B41FE9" w:rsidRDefault="00B41FE9" w:rsidP="00B41FE9"/>
    <w:p w14:paraId="35BF2E2B" w14:textId="39D06B85" w:rsidR="00446B83" w:rsidRDefault="00446B83" w:rsidP="00446B83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49B8882B" wp14:editId="6C3B0B52">
            <wp:simplePos x="0" y="0"/>
            <wp:positionH relativeFrom="page">
              <wp:align>right</wp:align>
            </wp:positionH>
            <wp:positionV relativeFrom="paragraph">
              <wp:posOffset>-631825</wp:posOffset>
            </wp:positionV>
            <wp:extent cx="7796909" cy="10298442"/>
            <wp:effectExtent l="0" t="0" r="0" b="7620"/>
            <wp:wrapNone/>
            <wp:docPr id="199" name="Picture 199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8302" cy="10300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-3191"/>
        <w:tblW w:w="6158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158"/>
      </w:tblGrid>
      <w:tr w:rsidR="00446B83" w14:paraId="19B56B60" w14:textId="77777777" w:rsidTr="00C8492C">
        <w:trPr>
          <w:trHeight w:val="1260"/>
        </w:trPr>
        <w:tc>
          <w:tcPr>
            <w:tcW w:w="6158" w:type="dxa"/>
          </w:tcPr>
          <w:p w14:paraId="25B41FB4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12AB469C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25C3EF32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14188A91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6F428C00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4A810A0F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65E60419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37AD5061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5D2F5696" w14:textId="77777777" w:rsidR="00C8492C" w:rsidRDefault="00C8492C" w:rsidP="00C8492C">
            <w:pPr>
              <w:pStyle w:val="Name"/>
              <w:framePr w:hSpace="0" w:wrap="auto" w:vAnchor="margin" w:xAlign="left" w:yAlign="inline"/>
              <w:suppressOverlap w:val="0"/>
            </w:pPr>
          </w:p>
          <w:p w14:paraId="025AE837" w14:textId="7C19A37D" w:rsidR="00446B83" w:rsidRDefault="00446B83" w:rsidP="00C8492C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33D36AB" wp14:editId="3E672D51">
                      <wp:extent cx="2781836" cy="540913"/>
                      <wp:effectExtent l="0" t="0" r="0" b="12065"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1836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2078655381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7A6ECE63" w14:textId="77777777" w:rsidR="00784338" w:rsidRPr="0033610D" w:rsidRDefault="00784338" w:rsidP="00446B83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Web Server Installation</w:t>
                                      </w:r>
                                    </w:p>
                                  </w:sdtContent>
                                </w:sdt>
                                <w:p w14:paraId="07F0A38E" w14:textId="77777777" w:rsidR="00784338" w:rsidRDefault="00784338" w:rsidP="00446B83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3D36AB" id="Text Box 196" o:spid="_x0000_s1036" type="#_x0000_t202" style="width:219.0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2078655381"/>
                              <w15:appearance w15:val="hidden"/>
                            </w:sdtPr>
                            <w:sdtContent>
                              <w:p w14:paraId="7A6ECE63" w14:textId="77777777" w:rsidR="00784338" w:rsidRPr="0033610D" w:rsidRDefault="00784338" w:rsidP="00446B83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Web Server Installation</w:t>
                                </w:r>
                              </w:p>
                            </w:sdtContent>
                          </w:sdt>
                          <w:p w14:paraId="07F0A38E" w14:textId="77777777" w:rsidR="00784338" w:rsidRDefault="00784338" w:rsidP="00446B8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48B291E" w14:textId="77777777" w:rsidR="00446B83" w:rsidRPr="00C53E50" w:rsidRDefault="00446B83" w:rsidP="00C8492C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742452F" wp14:editId="6464DDDC">
                      <wp:extent cx="1995805" cy="0"/>
                      <wp:effectExtent l="0" t="19050" r="42545" b="38100"/>
                      <wp:docPr id="197" name="Straight Connector 197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6CC7D0" id="Straight Connector 197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446B83" w14:paraId="070C3DC6" w14:textId="77777777" w:rsidTr="00C8492C">
        <w:trPr>
          <w:trHeight w:val="8304"/>
        </w:trPr>
        <w:tc>
          <w:tcPr>
            <w:tcW w:w="6158" w:type="dxa"/>
          </w:tcPr>
          <w:p w14:paraId="5FE4F5A6" w14:textId="77777777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Download Node.js onto the computer that will host the application</w:t>
            </w:r>
          </w:p>
          <w:p w14:paraId="6DB0CED9" w14:textId="77777777" w:rsidR="00446B83" w:rsidRDefault="00446B83" w:rsidP="00C8492C">
            <w:pPr>
              <w:pStyle w:val="NotesText"/>
              <w:numPr>
                <w:ilvl w:val="1"/>
                <w:numId w:val="2"/>
              </w:numPr>
              <w:rPr>
                <w:rStyle w:val="NameChar"/>
                <w:rFonts w:eastAsiaTheme="minorHAnsi"/>
              </w:rPr>
            </w:pPr>
            <w:r w:rsidRPr="00F90619">
              <w:rPr>
                <w:rStyle w:val="NameChar"/>
                <w:rFonts w:eastAsiaTheme="minorHAnsi"/>
              </w:rPr>
              <w:t>https://nodejs.org/en/download</w:t>
            </w:r>
          </w:p>
          <w:p w14:paraId="32FC4A1A" w14:textId="77777777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Choose the Windows or Mac Installer</w:t>
            </w:r>
          </w:p>
          <w:p w14:paraId="13B3973F" w14:textId="77777777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Once Installed you are all set to go</w:t>
            </w:r>
          </w:p>
          <w:p w14:paraId="6BBE1085" w14:textId="333B9123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To run your </w:t>
            </w:r>
            <w:r w:rsidR="00287568">
              <w:rPr>
                <w:rStyle w:val="NameChar"/>
                <w:rFonts w:eastAsiaTheme="minorHAnsi"/>
              </w:rPr>
              <w:t>application,</w:t>
            </w:r>
            <w:r>
              <w:rPr>
                <w:rStyle w:val="NameChar"/>
                <w:rFonts w:eastAsiaTheme="minorHAnsi"/>
              </w:rPr>
              <w:t xml:space="preserve"> open a terminal window that is pointing inside the folder of the project</w:t>
            </w:r>
            <w:r w:rsidR="00287568">
              <w:rPr>
                <w:rStyle w:val="NameChar"/>
                <w:rFonts w:eastAsiaTheme="minorHAnsi"/>
              </w:rPr>
              <w:t xml:space="preserve"> files</w:t>
            </w:r>
          </w:p>
          <w:p w14:paraId="758CA6D7" w14:textId="62F2D527" w:rsidR="00446B83" w:rsidRPr="00374646" w:rsidRDefault="00446B83" w:rsidP="00374646">
            <w:pPr>
              <w:pStyle w:val="NotesText"/>
              <w:numPr>
                <w:ilvl w:val="0"/>
                <w:numId w:val="2"/>
              </w:numPr>
              <w:ind w:left="360"/>
              <w:rPr>
                <w:rStyle w:val="NameChar"/>
                <w:rFonts w:eastAsiaTheme="minorHAnsi"/>
              </w:rPr>
            </w:pPr>
            <w:r w:rsidRPr="00374646">
              <w:rPr>
                <w:rStyle w:val="NameChar"/>
                <w:rFonts w:eastAsiaTheme="minorHAnsi"/>
              </w:rPr>
              <w:t>Now run the command</w:t>
            </w:r>
            <w:r w:rsidR="00374646" w:rsidRPr="00374646">
              <w:rPr>
                <w:rStyle w:val="NameChar"/>
                <w:rFonts w:eastAsiaTheme="minorHAnsi"/>
              </w:rPr>
              <w:t xml:space="preserve"> ‘node setup.js’ or</w:t>
            </w:r>
            <w:r w:rsidRPr="00374646">
              <w:rPr>
                <w:rStyle w:val="NameChar"/>
                <w:rFonts w:eastAsiaTheme="minorHAnsi"/>
              </w:rPr>
              <w:t xml:space="preserve"> ‘forever server.js’</w:t>
            </w:r>
            <w:bookmarkStart w:id="0" w:name="_GoBack"/>
            <w:bookmarkEnd w:id="0"/>
            <w:r w:rsidRPr="00374646">
              <w:rPr>
                <w:rStyle w:val="NameChar"/>
                <w:rFonts w:eastAsiaTheme="minorHAnsi"/>
              </w:rPr>
              <w:t xml:space="preserve"> (without quotations)</w:t>
            </w:r>
          </w:p>
          <w:p w14:paraId="2FE96EEE" w14:textId="77777777" w:rsidR="00446B83" w:rsidRDefault="00446B83" w:rsidP="00C8492C">
            <w:pPr>
              <w:pStyle w:val="NotesText"/>
              <w:numPr>
                <w:ilvl w:val="1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If for any reason the application breaks. Quit the terminal window running the program and re-run this command</w:t>
            </w:r>
          </w:p>
          <w:p w14:paraId="29517ECC" w14:textId="77777777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Now your website is up and running.</w:t>
            </w:r>
          </w:p>
          <w:p w14:paraId="7887055E" w14:textId="77777777" w:rsidR="00446B83" w:rsidRDefault="00446B83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Next let’s setup the database settings</w:t>
            </w:r>
          </w:p>
          <w:p w14:paraId="591DC4EE" w14:textId="77777777" w:rsidR="00FB688A" w:rsidRDefault="00FB688A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 Program runs on the host machine using the IP Address of the host machine. It is up to the user to figure out how to route the traffic to a URL</w:t>
            </w:r>
          </w:p>
          <w:p w14:paraId="367A25E3" w14:textId="582871F9" w:rsidR="00FB688A" w:rsidRPr="009B0AB6" w:rsidRDefault="00FB688A" w:rsidP="00C8492C">
            <w:pPr>
              <w:pStyle w:val="NotesText"/>
              <w:numPr>
                <w:ilvl w:val="0"/>
                <w:numId w:val="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 program is setup to use port 80 which is the default webpage port. So that access does not require a port number.</w:t>
            </w:r>
          </w:p>
        </w:tc>
      </w:tr>
    </w:tbl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446B83" w14:paraId="59E09CB3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7BAA9344" w14:textId="77777777" w:rsidR="00446B83" w:rsidRPr="000E1657" w:rsidRDefault="00446B83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CA02D32" wp14:editId="77F29CB2">
                      <wp:extent cx="6954592" cy="0"/>
                      <wp:effectExtent l="0" t="19050" r="36830" b="19050"/>
                      <wp:docPr id="198" name="Straight Connector 198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2764967" id="Straight Connector 198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G3jV+v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18E868C1" w14:textId="5C774D86" w:rsidR="00446B83" w:rsidRPr="00C72674" w:rsidRDefault="007E67F9" w:rsidP="00446B83">
      <w:r>
        <w:rPr>
          <w:noProof/>
        </w:rPr>
        <w:drawing>
          <wp:anchor distT="0" distB="0" distL="114300" distR="114300" simplePos="0" relativeHeight="251702272" behindDoc="1" locked="0" layoutInCell="1" allowOverlap="1" wp14:anchorId="31724815" wp14:editId="4B55E3DC">
            <wp:simplePos x="0" y="0"/>
            <wp:positionH relativeFrom="column">
              <wp:posOffset>4826000</wp:posOffset>
            </wp:positionH>
            <wp:positionV relativeFrom="paragraph">
              <wp:posOffset>1159861</wp:posOffset>
            </wp:positionV>
            <wp:extent cx="1690355" cy="1033665"/>
            <wp:effectExtent l="0" t="0" r="5715" b="0"/>
            <wp:wrapTight wrapText="bothSides">
              <wp:wrapPolygon edited="0">
                <wp:start x="13880" y="0"/>
                <wp:lineTo x="0" y="5178"/>
                <wp:lineTo x="0" y="12745"/>
                <wp:lineTo x="6575" y="12745"/>
                <wp:lineTo x="7793" y="19117"/>
                <wp:lineTo x="9497" y="21109"/>
                <wp:lineTo x="9741" y="21109"/>
                <wp:lineTo x="11445" y="21109"/>
                <wp:lineTo x="20455" y="12745"/>
                <wp:lineTo x="21430" y="10754"/>
                <wp:lineTo x="21430" y="5974"/>
                <wp:lineTo x="15342" y="0"/>
                <wp:lineTo x="13880" y="0"/>
              </wp:wrapPolygon>
            </wp:wrapTight>
            <wp:docPr id="200" name="Picture 200" descr="Image result for node js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node js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55" cy="103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BFF">
        <w:rPr>
          <w:noProof/>
        </w:rPr>
        <w:drawing>
          <wp:anchor distT="0" distB="0" distL="114300" distR="114300" simplePos="0" relativeHeight="251758592" behindDoc="1" locked="0" layoutInCell="1" allowOverlap="1" wp14:anchorId="469982CC" wp14:editId="1CD890CC">
            <wp:simplePos x="0" y="0"/>
            <wp:positionH relativeFrom="margin">
              <wp:posOffset>4199255</wp:posOffset>
            </wp:positionH>
            <wp:positionV relativeFrom="paragraph">
              <wp:posOffset>5217160</wp:posOffset>
            </wp:positionV>
            <wp:extent cx="2925445" cy="1169035"/>
            <wp:effectExtent l="0" t="0" r="8255" b="0"/>
            <wp:wrapTight wrapText="bothSides">
              <wp:wrapPolygon edited="0">
                <wp:start x="0" y="0"/>
                <wp:lineTo x="0" y="21119"/>
                <wp:lineTo x="21520" y="21119"/>
                <wp:lineTo x="21520" y="0"/>
                <wp:lineTo x="0" y="0"/>
              </wp:wrapPolygon>
            </wp:wrapTight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BFF"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3D437698" wp14:editId="54F853E6">
                <wp:simplePos x="0" y="0"/>
                <wp:positionH relativeFrom="column">
                  <wp:posOffset>4210699</wp:posOffset>
                </wp:positionH>
                <wp:positionV relativeFrom="paragraph">
                  <wp:posOffset>4993670</wp:posOffset>
                </wp:positionV>
                <wp:extent cx="2883535" cy="137795"/>
                <wp:effectExtent l="0" t="0" r="0" b="0"/>
                <wp:wrapTight wrapText="bothSides">
                  <wp:wrapPolygon edited="0">
                    <wp:start x="0" y="0"/>
                    <wp:lineTo x="0" y="17917"/>
                    <wp:lineTo x="21405" y="17917"/>
                    <wp:lineTo x="21405" y="0"/>
                    <wp:lineTo x="0" y="0"/>
                  </wp:wrapPolygon>
                </wp:wrapTight>
                <wp:docPr id="406" name="Text 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53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07AEC" w14:textId="5B9663F1" w:rsidR="00784338" w:rsidRPr="0032065F" w:rsidRDefault="00784338" w:rsidP="00955C34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7698" id="Text Box 406" o:spid="_x0000_s1037" type="#_x0000_t202" style="position:absolute;margin-left:331.55pt;margin-top:393.2pt;width:227.05pt;height:10.85pt;z-index:-251550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" stroked="f">
                <v:textbox inset="0,0,0,0">
                  <w:txbxContent>
                    <w:p w14:paraId="01907AEC" w14:textId="5B9663F1" w:rsidR="00784338" w:rsidRPr="0032065F" w:rsidRDefault="00784338" w:rsidP="00955C34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51BFF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A1DBD4E" wp14:editId="7E29677F">
                <wp:simplePos x="0" y="0"/>
                <wp:positionH relativeFrom="column">
                  <wp:posOffset>4199255</wp:posOffset>
                </wp:positionH>
                <wp:positionV relativeFrom="paragraph">
                  <wp:posOffset>2473664</wp:posOffset>
                </wp:positionV>
                <wp:extent cx="2894965" cy="180340"/>
                <wp:effectExtent l="0" t="0" r="635" b="0"/>
                <wp:wrapTight wrapText="bothSides">
                  <wp:wrapPolygon edited="0">
                    <wp:start x="0" y="0"/>
                    <wp:lineTo x="0" y="18254"/>
                    <wp:lineTo x="21463" y="18254"/>
                    <wp:lineTo x="21463" y="0"/>
                    <wp:lineTo x="0" y="0"/>
                  </wp:wrapPolygon>
                </wp:wrapTight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96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8F824C" w14:textId="076BB856" w:rsidR="00784338" w:rsidRPr="00B2071E" w:rsidRDefault="00784338" w:rsidP="00955C34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BD4E" id="Text Box 405" o:spid="_x0000_s1038" type="#_x0000_t202" style="position:absolute;margin-left:330.65pt;margin-top:194.8pt;width:227.95pt;height:14.2pt;z-index:-25155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" stroked="f">
                <v:textbox inset="0,0,0,0">
                  <w:txbxContent>
                    <w:p w14:paraId="0E8F824C" w14:textId="076BB856" w:rsidR="00784338" w:rsidRPr="00B2071E" w:rsidRDefault="00784338" w:rsidP="00955C34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47E2">
        <w:rPr>
          <w:noProof/>
        </w:rPr>
        <w:drawing>
          <wp:anchor distT="0" distB="0" distL="114300" distR="114300" simplePos="0" relativeHeight="251757568" behindDoc="1" locked="0" layoutInCell="1" allowOverlap="1" wp14:anchorId="5518021B" wp14:editId="285AB56B">
            <wp:simplePos x="0" y="0"/>
            <wp:positionH relativeFrom="column">
              <wp:posOffset>4196317</wp:posOffset>
            </wp:positionH>
            <wp:positionV relativeFrom="paragraph">
              <wp:posOffset>2718612</wp:posOffset>
            </wp:positionV>
            <wp:extent cx="2894965" cy="1838960"/>
            <wp:effectExtent l="0" t="0" r="635" b="8890"/>
            <wp:wrapTight wrapText="bothSides">
              <wp:wrapPolygon edited="0">
                <wp:start x="0" y="0"/>
                <wp:lineTo x="0" y="21481"/>
                <wp:lineTo x="21463" y="21481"/>
                <wp:lineTo x="21463" y="0"/>
                <wp:lineTo x="0" y="0"/>
              </wp:wrapPolygon>
            </wp:wrapTight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446B83" w14:paraId="3A50D2EC" w14:textId="77777777" w:rsidTr="002916AE">
        <w:trPr>
          <w:trHeight w:val="913"/>
        </w:trPr>
        <w:tc>
          <w:tcPr>
            <w:tcW w:w="5314" w:type="dxa"/>
          </w:tcPr>
          <w:p w14:paraId="270772E8" w14:textId="77777777" w:rsidR="00446B83" w:rsidRPr="000E1657" w:rsidRDefault="00446B83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63CFE9FF" w14:textId="77777777" w:rsidR="00446B83" w:rsidRDefault="00446B83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p w14:paraId="6FA1297F" w14:textId="77777777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2AE64AEC" wp14:editId="3E6046F7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346099"/>
            <wp:effectExtent l="0" t="0" r="0" b="0"/>
            <wp:wrapNone/>
            <wp:docPr id="301" name="Picture 301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8316" cy="10347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6AA1C3A1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14C1D1FE" w14:textId="77777777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C03DC6F" wp14:editId="0B2C3E6F">
                      <wp:extent cx="6954592" cy="0"/>
                      <wp:effectExtent l="0" t="19050" r="36830" b="19050"/>
                      <wp:docPr id="298" name="Straight Connector 298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34E09F1" id="Straight Connector 298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5ADAE6D5" w14:textId="2D657DE9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3AC6DC6F" w14:textId="77777777" w:rsidTr="002916AE">
        <w:trPr>
          <w:trHeight w:val="913"/>
        </w:trPr>
        <w:tc>
          <w:tcPr>
            <w:tcW w:w="5314" w:type="dxa"/>
          </w:tcPr>
          <w:p w14:paraId="1AD65013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2ACAA273" w14:textId="77777777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022D25DB" w14:textId="77777777" w:rsidTr="002916AE">
        <w:trPr>
          <w:trHeight w:val="1350"/>
        </w:trPr>
        <w:tc>
          <w:tcPr>
            <w:tcW w:w="6242" w:type="dxa"/>
          </w:tcPr>
          <w:p w14:paraId="7A03732D" w14:textId="078E8BC1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B63CCF7" wp14:editId="7EBAF2BF">
                      <wp:extent cx="3955312" cy="540913"/>
                      <wp:effectExtent l="0" t="0" r="0" b="12065"/>
                      <wp:docPr id="299" name="Text Box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60353829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18AF7CA3" w14:textId="77777777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Web Server Database Settings</w:t>
                                      </w:r>
                                    </w:p>
                                  </w:sdtContent>
                                </w:sdt>
                                <w:p w14:paraId="1F4D32C3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63CCF7" id="Text Box 299" o:spid="_x0000_s1039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603538293"/>
                              <w15:appearance w15:val="hidden"/>
                            </w:sdtPr>
                            <w:sdtContent>
                              <w:p w14:paraId="18AF7CA3" w14:textId="77777777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Web Server Database Settings</w:t>
                                </w:r>
                              </w:p>
                            </w:sdtContent>
                          </w:sdt>
                          <w:p w14:paraId="1F4D32C3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16671EB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4FF937A" wp14:editId="3BC9A688">
                      <wp:extent cx="1995805" cy="0"/>
                      <wp:effectExtent l="0" t="19050" r="42545" b="38100"/>
                      <wp:docPr id="300" name="Straight Connector 300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C769FC5" id="Straight Connector 300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62EA33FE" w14:textId="77777777" w:rsidTr="002916AE">
        <w:trPr>
          <w:trHeight w:val="8661"/>
        </w:trPr>
        <w:tc>
          <w:tcPr>
            <w:tcW w:w="6242" w:type="dxa"/>
          </w:tcPr>
          <w:p w14:paraId="4A13BBD5" w14:textId="77777777" w:rsidR="00287568" w:rsidRDefault="002916AE" w:rsidP="00CE2724">
            <w:pPr>
              <w:pStyle w:val="NotesText"/>
              <w:numPr>
                <w:ilvl w:val="0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Once your application is</w:t>
            </w:r>
            <w:r w:rsidR="00FB688A">
              <w:rPr>
                <w:rStyle w:val="NameChar"/>
                <w:rFonts w:eastAsiaTheme="minorHAnsi"/>
              </w:rPr>
              <w:t xml:space="preserve"> running on your host machine.</w:t>
            </w:r>
          </w:p>
          <w:p w14:paraId="1828C984" w14:textId="77777777" w:rsidR="00E65025" w:rsidRDefault="00E65025" w:rsidP="00CE2724">
            <w:pPr>
              <w:pStyle w:val="NotesText"/>
              <w:numPr>
                <w:ilvl w:val="0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Go to ‘http://&lt;IP Address or Hostname&gt;/serve</w:t>
            </w:r>
          </w:p>
          <w:p w14:paraId="7C670E4A" w14:textId="77777777" w:rsidR="00E65025" w:rsidRDefault="00E65025" w:rsidP="00CE2724">
            <w:pPr>
              <w:pStyle w:val="NotesText"/>
              <w:numPr>
                <w:ilvl w:val="0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 Login Credentials are predefined for non-database access</w:t>
            </w:r>
          </w:p>
          <w:p w14:paraId="49035989" w14:textId="77777777" w:rsidR="00E65025" w:rsidRDefault="00E65025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Username: </w:t>
            </w:r>
            <w:proofErr w:type="spellStart"/>
            <w:r>
              <w:rPr>
                <w:rStyle w:val="NameChar"/>
                <w:rFonts w:eastAsiaTheme="minorHAnsi"/>
              </w:rPr>
              <w:t>etmadmin</w:t>
            </w:r>
            <w:proofErr w:type="spellEnd"/>
          </w:p>
          <w:p w14:paraId="5E1C15C7" w14:textId="77777777" w:rsidR="00E65025" w:rsidRDefault="00E65025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Password: Password!</w:t>
            </w:r>
          </w:p>
          <w:p w14:paraId="20954465" w14:textId="1B06DD89" w:rsidR="00E65025" w:rsidRDefault="00860CEC" w:rsidP="00CE2724">
            <w:pPr>
              <w:pStyle w:val="NotesText"/>
              <w:numPr>
                <w:ilvl w:val="0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Once here enter the credentials that you used to setup your database</w:t>
            </w:r>
          </w:p>
          <w:p w14:paraId="629474EF" w14:textId="55A40E54" w:rsidR="00860CEC" w:rsidRDefault="005F16E8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Host Url</w:t>
            </w:r>
            <w:r w:rsidR="00860CEC">
              <w:rPr>
                <w:rStyle w:val="NameChar"/>
                <w:rFonts w:eastAsiaTheme="minorHAnsi"/>
              </w:rPr>
              <w:t>: IP Address or Host URL</w:t>
            </w:r>
          </w:p>
          <w:p w14:paraId="38DB977F" w14:textId="7829CD3D" w:rsidR="00860CEC" w:rsidRDefault="005F16E8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User: MySQL Username</w:t>
            </w:r>
          </w:p>
          <w:p w14:paraId="4147D500" w14:textId="77777777" w:rsidR="005F16E8" w:rsidRDefault="005F16E8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Database Name: </w:t>
            </w:r>
            <w:proofErr w:type="spellStart"/>
            <w:r>
              <w:rPr>
                <w:rStyle w:val="NameChar"/>
                <w:rFonts w:eastAsiaTheme="minorHAnsi"/>
              </w:rPr>
              <w:t>etm</w:t>
            </w:r>
            <w:proofErr w:type="spellEnd"/>
          </w:p>
          <w:p w14:paraId="633B8F72" w14:textId="77777777" w:rsidR="005F16E8" w:rsidRDefault="005F16E8" w:rsidP="00CE2724">
            <w:pPr>
              <w:pStyle w:val="NotesText"/>
              <w:numPr>
                <w:ilvl w:val="2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MUST be ‘</w:t>
            </w:r>
            <w:proofErr w:type="spellStart"/>
            <w:r>
              <w:rPr>
                <w:rStyle w:val="NameChar"/>
                <w:rFonts w:eastAsiaTheme="minorHAnsi"/>
              </w:rPr>
              <w:t>etm</w:t>
            </w:r>
            <w:proofErr w:type="spellEnd"/>
            <w:r>
              <w:rPr>
                <w:rStyle w:val="NameChar"/>
                <w:rFonts w:eastAsiaTheme="minorHAnsi"/>
              </w:rPr>
              <w:t>’</w:t>
            </w:r>
          </w:p>
          <w:p w14:paraId="37A10A60" w14:textId="77777777" w:rsidR="005F16E8" w:rsidRDefault="005F16E8" w:rsidP="00CE2724">
            <w:pPr>
              <w:pStyle w:val="NotesText"/>
              <w:numPr>
                <w:ilvl w:val="1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Database Password: MySQL database password</w:t>
            </w:r>
          </w:p>
          <w:p w14:paraId="1912022D" w14:textId="30F6FDDC" w:rsidR="00F95345" w:rsidRPr="009B0AB6" w:rsidRDefault="00F95345" w:rsidP="00CE2724">
            <w:pPr>
              <w:pStyle w:val="NotesText"/>
              <w:numPr>
                <w:ilvl w:val="0"/>
                <w:numId w:val="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Your Database should now be hooked up to the web application and you may now register accounts and login.</w:t>
            </w:r>
          </w:p>
        </w:tc>
      </w:tr>
    </w:tbl>
    <w:p w14:paraId="4DD9783B" w14:textId="6C14527E" w:rsidR="00287568" w:rsidRPr="00CC0D98" w:rsidRDefault="00C51BFF" w:rsidP="00287568">
      <w:pPr>
        <w:tabs>
          <w:tab w:val="left" w:pos="59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268A76AC" wp14:editId="003FC5A7">
                <wp:simplePos x="0" y="0"/>
                <wp:positionH relativeFrom="column">
                  <wp:posOffset>4210050</wp:posOffset>
                </wp:positionH>
                <wp:positionV relativeFrom="paragraph">
                  <wp:posOffset>4078605</wp:posOffset>
                </wp:positionV>
                <wp:extent cx="2988945" cy="148590"/>
                <wp:effectExtent l="0" t="0" r="1905" b="3810"/>
                <wp:wrapTight wrapText="bothSides">
                  <wp:wrapPolygon edited="0">
                    <wp:start x="0" y="0"/>
                    <wp:lineTo x="0" y="19385"/>
                    <wp:lineTo x="21476" y="19385"/>
                    <wp:lineTo x="21476" y="0"/>
                    <wp:lineTo x="0" y="0"/>
                  </wp:wrapPolygon>
                </wp:wrapTight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945" cy="1485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07D72" w14:textId="07905EA2" w:rsidR="00784338" w:rsidRPr="00014257" w:rsidRDefault="00784338" w:rsidP="00C51BFF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76AC" id="Text Box 408" o:spid="_x0000_s1040" type="#_x0000_t202" style="position:absolute;margin-left:331.5pt;margin-top:321.15pt;width:235.35pt;height:11.7pt;z-index:-251546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" stroked="f">
                <v:textbox inset="0,0,0,0">
                  <w:txbxContent>
                    <w:p w14:paraId="2A307D72" w14:textId="07905EA2" w:rsidR="00784338" w:rsidRPr="00014257" w:rsidRDefault="00784338" w:rsidP="00C51BFF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63CFD3E4" wp14:editId="1D7C78CD">
                <wp:simplePos x="0" y="0"/>
                <wp:positionH relativeFrom="column">
                  <wp:posOffset>4295140</wp:posOffset>
                </wp:positionH>
                <wp:positionV relativeFrom="paragraph">
                  <wp:posOffset>1324610</wp:posOffset>
                </wp:positionV>
                <wp:extent cx="2838450" cy="137795"/>
                <wp:effectExtent l="0" t="0" r="0" b="0"/>
                <wp:wrapTight wrapText="bothSides">
                  <wp:wrapPolygon edited="0">
                    <wp:start x="0" y="0"/>
                    <wp:lineTo x="0" y="17917"/>
                    <wp:lineTo x="21455" y="17917"/>
                    <wp:lineTo x="21455" y="0"/>
                    <wp:lineTo x="0" y="0"/>
                  </wp:wrapPolygon>
                </wp:wrapTight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4B4F5" w14:textId="78E4FE84" w:rsidR="00784338" w:rsidRPr="00CF49F8" w:rsidRDefault="00784338" w:rsidP="00C51BFF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FD3E4" id="Text Box 407" o:spid="_x0000_s1041" type="#_x0000_t202" style="position:absolute;margin-left:338.2pt;margin-top:104.3pt;width:223.5pt;height:10.85pt;z-index:-251548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" stroked="f">
                <v:textbox inset="0,0,0,0">
                  <w:txbxContent>
                    <w:p w14:paraId="4024B4F5" w14:textId="78E4FE84" w:rsidR="00784338" w:rsidRPr="00CF49F8" w:rsidRDefault="00784338" w:rsidP="00C51BFF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95345">
        <w:rPr>
          <w:noProof/>
        </w:rPr>
        <w:drawing>
          <wp:anchor distT="0" distB="0" distL="114300" distR="114300" simplePos="0" relativeHeight="251756544" behindDoc="1" locked="0" layoutInCell="1" allowOverlap="1" wp14:anchorId="7846E647" wp14:editId="475FCC03">
            <wp:simplePos x="0" y="0"/>
            <wp:positionH relativeFrom="margin">
              <wp:posOffset>4209090</wp:posOffset>
            </wp:positionH>
            <wp:positionV relativeFrom="paragraph">
              <wp:posOffset>4291315</wp:posOffset>
            </wp:positionV>
            <wp:extent cx="2988945" cy="1955800"/>
            <wp:effectExtent l="0" t="0" r="1905" b="6350"/>
            <wp:wrapTight wrapText="bothSides">
              <wp:wrapPolygon edited="0">
                <wp:start x="0" y="0"/>
                <wp:lineTo x="0" y="21460"/>
                <wp:lineTo x="21476" y="21460"/>
                <wp:lineTo x="21476" y="0"/>
                <wp:lineTo x="0" y="0"/>
              </wp:wrapPolygon>
            </wp:wrapTight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345">
        <w:rPr>
          <w:noProof/>
        </w:rPr>
        <w:drawing>
          <wp:anchor distT="0" distB="0" distL="114300" distR="114300" simplePos="0" relativeHeight="251755520" behindDoc="1" locked="0" layoutInCell="1" allowOverlap="1" wp14:anchorId="0417729E" wp14:editId="5CFE4F0D">
            <wp:simplePos x="0" y="0"/>
            <wp:positionH relativeFrom="column">
              <wp:posOffset>4293235</wp:posOffset>
            </wp:positionH>
            <wp:positionV relativeFrom="paragraph">
              <wp:posOffset>1512866</wp:posOffset>
            </wp:positionV>
            <wp:extent cx="2838893" cy="2201719"/>
            <wp:effectExtent l="0" t="0" r="0" b="8255"/>
            <wp:wrapTight wrapText="bothSides">
              <wp:wrapPolygon edited="0">
                <wp:start x="0" y="0"/>
                <wp:lineTo x="0" y="21494"/>
                <wp:lineTo x="21455" y="21494"/>
                <wp:lineTo x="21455" y="0"/>
                <wp:lineTo x="0" y="0"/>
              </wp:wrapPolygon>
            </wp:wrapTight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93" cy="2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E7F5D" w14:textId="3366016A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154F4DA0" wp14:editId="18EADE5A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358005"/>
            <wp:effectExtent l="0" t="0" r="0" b="5715"/>
            <wp:wrapNone/>
            <wp:docPr id="305" name="Picture 305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8314" cy="10359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76934883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2808D9AB" w14:textId="07BB1840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2108154" wp14:editId="404DBC1B">
                      <wp:extent cx="6954592" cy="0"/>
                      <wp:effectExtent l="0" t="19050" r="36830" b="19050"/>
                      <wp:docPr id="302" name="Straight Connector 302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50FE605" id="Straight Connector 302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0B51D02A" w14:textId="77777777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631465CC" w14:textId="77777777" w:rsidTr="002916AE">
        <w:trPr>
          <w:trHeight w:val="913"/>
        </w:trPr>
        <w:tc>
          <w:tcPr>
            <w:tcW w:w="5314" w:type="dxa"/>
          </w:tcPr>
          <w:p w14:paraId="5CAB976C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3DDD04F8" w14:textId="77777777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331F7A33" w14:textId="77777777" w:rsidTr="002916AE">
        <w:trPr>
          <w:trHeight w:val="1350"/>
        </w:trPr>
        <w:tc>
          <w:tcPr>
            <w:tcW w:w="6242" w:type="dxa"/>
          </w:tcPr>
          <w:p w14:paraId="20923CCC" w14:textId="77777777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392971D" wp14:editId="09BC1B77">
                      <wp:extent cx="3955312" cy="540913"/>
                      <wp:effectExtent l="0" t="0" r="0" b="12065"/>
                      <wp:docPr id="303" name="Text Box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207958029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79EAC0E2" w14:textId="14DF231B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Account Creation &amp; Login</w:t>
                                      </w:r>
                                    </w:p>
                                  </w:sdtContent>
                                </w:sdt>
                                <w:p w14:paraId="3DF690D1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92971D" id="Text Box 303" o:spid="_x0000_s1042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2079580293"/>
                              <w15:appearance w15:val="hidden"/>
                            </w:sdtPr>
                            <w:sdtContent>
                              <w:p w14:paraId="79EAC0E2" w14:textId="14DF231B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Account Creation &amp; Login</w:t>
                                </w:r>
                              </w:p>
                            </w:sdtContent>
                          </w:sdt>
                          <w:p w14:paraId="3DF690D1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53310FD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076553D" wp14:editId="26B0B0B2">
                      <wp:extent cx="1995805" cy="0"/>
                      <wp:effectExtent l="0" t="19050" r="42545" b="38100"/>
                      <wp:docPr id="304" name="Straight Connector 304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E37D905" id="Straight Connector 304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622941E8" w14:textId="77777777" w:rsidTr="002916AE">
        <w:trPr>
          <w:trHeight w:val="8661"/>
        </w:trPr>
        <w:tc>
          <w:tcPr>
            <w:tcW w:w="6242" w:type="dxa"/>
          </w:tcPr>
          <w:p w14:paraId="0E2DCF43" w14:textId="77777777" w:rsidR="00287568" w:rsidRDefault="00866CA0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 Homepage displays two buttons. One for login and one for registration</w:t>
            </w:r>
          </w:p>
          <w:p w14:paraId="788A9AE2" w14:textId="0705221B" w:rsidR="00866CA0" w:rsidRDefault="000025DE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Users are matched to their students based on their Ohio Emails displayed on DARS reports.</w:t>
            </w:r>
          </w:p>
          <w:p w14:paraId="52CD96F7" w14:textId="4AD0DC2C" w:rsidR="000025DE" w:rsidRDefault="000025DE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When Registering a user is required to enter an Ohio email address.</w:t>
            </w:r>
          </w:p>
          <w:p w14:paraId="6BFC0143" w14:textId="77777777" w:rsidR="00955C34" w:rsidRDefault="00955C34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Once you hit submit the </w:t>
            </w:r>
            <w:proofErr w:type="gramStart"/>
            <w:r>
              <w:rPr>
                <w:rStyle w:val="NameChar"/>
                <w:rFonts w:eastAsiaTheme="minorHAnsi"/>
              </w:rPr>
              <w:t>users</w:t>
            </w:r>
            <w:proofErr w:type="gramEnd"/>
            <w:r>
              <w:rPr>
                <w:rStyle w:val="NameChar"/>
                <w:rFonts w:eastAsiaTheme="minorHAnsi"/>
              </w:rPr>
              <w:t xml:space="preserve"> password is highly encrypted and stored inside the database inside the ‘accounts’ table. As shown in </w:t>
            </w:r>
            <w:r w:rsidRPr="00363FD0">
              <w:rPr>
                <w:rStyle w:val="NameChar"/>
                <w:rFonts w:eastAsiaTheme="minorHAnsi"/>
                <w:u w:val="single"/>
              </w:rPr>
              <w:t xml:space="preserve">Figure </w:t>
            </w:r>
            <w:r w:rsidR="002D52D6" w:rsidRPr="00363FD0">
              <w:rPr>
                <w:rStyle w:val="NameChar"/>
                <w:rFonts w:eastAsiaTheme="minorHAnsi"/>
                <w:u w:val="single"/>
              </w:rPr>
              <w:t>8</w:t>
            </w:r>
            <w:r>
              <w:rPr>
                <w:rStyle w:val="NameChar"/>
                <w:rFonts w:eastAsiaTheme="minorHAnsi"/>
              </w:rPr>
              <w:t>.</w:t>
            </w:r>
          </w:p>
          <w:p w14:paraId="3DC946A6" w14:textId="774739A6" w:rsidR="008C76A5" w:rsidRDefault="008C76A5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To create administration accounts first register an account as a regular advisor.</w:t>
            </w:r>
          </w:p>
          <w:p w14:paraId="6DA829F1" w14:textId="77777777" w:rsidR="008C76A5" w:rsidRDefault="008C76A5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Then go into the database right click on accounts and click ‘Select Rows – Limit 1000’</w:t>
            </w:r>
          </w:p>
          <w:p w14:paraId="675DE202" w14:textId="77777777" w:rsidR="008C76A5" w:rsidRDefault="008C76A5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Find the user you wish to make admin. Go to the column labeled ‘type’</w:t>
            </w:r>
          </w:p>
          <w:p w14:paraId="17B45074" w14:textId="77777777" w:rsidR="008C76A5" w:rsidRDefault="008C76A5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Change the user from ‘</w:t>
            </w:r>
            <w:proofErr w:type="spellStart"/>
            <w:r>
              <w:rPr>
                <w:rStyle w:val="NameChar"/>
                <w:rFonts w:eastAsiaTheme="minorHAnsi"/>
              </w:rPr>
              <w:t>atype</w:t>
            </w:r>
            <w:proofErr w:type="spellEnd"/>
            <w:r>
              <w:rPr>
                <w:rStyle w:val="NameChar"/>
                <w:rFonts w:eastAsiaTheme="minorHAnsi"/>
              </w:rPr>
              <w:t>’ to ‘admin’</w:t>
            </w:r>
          </w:p>
          <w:p w14:paraId="599FCA85" w14:textId="7B7F30ED" w:rsidR="008C76A5" w:rsidRPr="007D622D" w:rsidRDefault="008C76A5" w:rsidP="00CE2724">
            <w:pPr>
              <w:pStyle w:val="NotesText"/>
              <w:numPr>
                <w:ilvl w:val="0"/>
                <w:numId w:val="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As shown in </w:t>
            </w:r>
            <w:r w:rsidRPr="003314C1">
              <w:rPr>
                <w:rStyle w:val="NameChar"/>
                <w:rFonts w:eastAsiaTheme="minorHAnsi"/>
                <w:u w:val="single"/>
              </w:rPr>
              <w:t>Figure 9</w:t>
            </w:r>
            <w:r>
              <w:rPr>
                <w:rStyle w:val="NameChar"/>
                <w:rFonts w:eastAsiaTheme="minorHAnsi"/>
              </w:rPr>
              <w:t>.</w:t>
            </w:r>
          </w:p>
        </w:tc>
      </w:tr>
    </w:tbl>
    <w:p w14:paraId="63D24934" w14:textId="3718E9C5" w:rsidR="00287568" w:rsidRPr="00CC0D98" w:rsidRDefault="00BD3404" w:rsidP="00287568">
      <w:pPr>
        <w:tabs>
          <w:tab w:val="left" w:pos="5986"/>
        </w:tabs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68FDA81E" wp14:editId="7054415C">
            <wp:simplePos x="0" y="0"/>
            <wp:positionH relativeFrom="margin">
              <wp:posOffset>4574722</wp:posOffset>
            </wp:positionH>
            <wp:positionV relativeFrom="paragraph">
              <wp:posOffset>1124462</wp:posOffset>
            </wp:positionV>
            <wp:extent cx="2152650" cy="485775"/>
            <wp:effectExtent l="0" t="0" r="0" b="9525"/>
            <wp:wrapTight wrapText="bothSides">
              <wp:wrapPolygon edited="0">
                <wp:start x="0" y="0"/>
                <wp:lineTo x="0" y="21176"/>
                <wp:lineTo x="21409" y="21176"/>
                <wp:lineTo x="21409" y="0"/>
                <wp:lineTo x="0" y="0"/>
              </wp:wrapPolygon>
            </wp:wrapTight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43D2"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5B7D3689" wp14:editId="339072CE">
                <wp:simplePos x="0" y="0"/>
                <wp:positionH relativeFrom="column">
                  <wp:posOffset>4114800</wp:posOffset>
                </wp:positionH>
                <wp:positionV relativeFrom="paragraph">
                  <wp:posOffset>1957705</wp:posOffset>
                </wp:positionV>
                <wp:extent cx="3027680" cy="139700"/>
                <wp:effectExtent l="0" t="0" r="1270" b="0"/>
                <wp:wrapTight wrapText="bothSides">
                  <wp:wrapPolygon edited="0">
                    <wp:start x="0" y="0"/>
                    <wp:lineTo x="0" y="17673"/>
                    <wp:lineTo x="21473" y="17673"/>
                    <wp:lineTo x="21473" y="0"/>
                    <wp:lineTo x="0" y="0"/>
                  </wp:wrapPolygon>
                </wp:wrapTight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68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B4C13E" w14:textId="637174D8" w:rsidR="00784338" w:rsidRPr="00EF1807" w:rsidRDefault="00784338" w:rsidP="00C51BFF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D3689" id="Text Box 409" o:spid="_x0000_s1043" type="#_x0000_t202" style="position:absolute;margin-left:324pt;margin-top:154.15pt;width:238.4pt;height:11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" stroked="f">
                <v:textbox inset="0,0,0,0">
                  <w:txbxContent>
                    <w:p w14:paraId="08B4C13E" w14:textId="637174D8" w:rsidR="00784338" w:rsidRPr="00EF1807" w:rsidRDefault="00784338" w:rsidP="00C51BFF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D43D2"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5310E828" wp14:editId="6475ABE9">
                <wp:simplePos x="0" y="0"/>
                <wp:positionH relativeFrom="column">
                  <wp:posOffset>4048760</wp:posOffset>
                </wp:positionH>
                <wp:positionV relativeFrom="paragraph">
                  <wp:posOffset>4854575</wp:posOffset>
                </wp:positionV>
                <wp:extent cx="3064510" cy="167640"/>
                <wp:effectExtent l="0" t="0" r="2540" b="3810"/>
                <wp:wrapTight wrapText="bothSides">
                  <wp:wrapPolygon edited="0">
                    <wp:start x="0" y="0"/>
                    <wp:lineTo x="0" y="19636"/>
                    <wp:lineTo x="21484" y="19636"/>
                    <wp:lineTo x="21484" y="0"/>
                    <wp:lineTo x="0" y="0"/>
                  </wp:wrapPolygon>
                </wp:wrapTight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51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72B48" w14:textId="6D3B8C65" w:rsidR="00784338" w:rsidRPr="00555262" w:rsidRDefault="00784338" w:rsidP="00C51BFF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E828" id="Text Box 410" o:spid="_x0000_s1044" type="#_x0000_t202" style="position:absolute;margin-left:318.8pt;margin-top:382.25pt;width:241.3pt;height:13.2pt;z-index:-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" stroked="f">
                <v:textbox inset="0,0,0,0">
                  <w:txbxContent>
                    <w:p w14:paraId="71F72B48" w14:textId="6D3B8C65" w:rsidR="00784338" w:rsidRPr="00555262" w:rsidRDefault="00784338" w:rsidP="00C51BFF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C76A5">
        <w:rPr>
          <w:noProof/>
        </w:rPr>
        <w:drawing>
          <wp:anchor distT="0" distB="0" distL="114300" distR="114300" simplePos="0" relativeHeight="251774976" behindDoc="1" locked="0" layoutInCell="1" allowOverlap="1" wp14:anchorId="6C9F4914" wp14:editId="5CFBEB4C">
            <wp:simplePos x="0" y="0"/>
            <wp:positionH relativeFrom="margin">
              <wp:posOffset>4051985</wp:posOffset>
            </wp:positionH>
            <wp:positionV relativeFrom="paragraph">
              <wp:posOffset>6630874</wp:posOffset>
            </wp:positionV>
            <wp:extent cx="3089910" cy="1426210"/>
            <wp:effectExtent l="0" t="0" r="0" b="2540"/>
            <wp:wrapTight wrapText="bothSides">
              <wp:wrapPolygon edited="0">
                <wp:start x="0" y="0"/>
                <wp:lineTo x="0" y="21350"/>
                <wp:lineTo x="21440" y="21350"/>
                <wp:lineTo x="21440" y="0"/>
                <wp:lineTo x="0" y="0"/>
              </wp:wrapPolygon>
            </wp:wrapTight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/>
                    <a:stretch/>
                  </pic:blipFill>
                  <pic:spPr bwMode="auto">
                    <a:xfrm>
                      <a:off x="0" y="0"/>
                      <a:ext cx="3089910" cy="142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6A5"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5CFDF01E" wp14:editId="5E94BAC4">
                <wp:simplePos x="0" y="0"/>
                <wp:positionH relativeFrom="column">
                  <wp:posOffset>4055694</wp:posOffset>
                </wp:positionH>
                <wp:positionV relativeFrom="paragraph">
                  <wp:posOffset>6390234</wp:posOffset>
                </wp:positionV>
                <wp:extent cx="3089910" cy="167640"/>
                <wp:effectExtent l="0" t="0" r="0" b="3810"/>
                <wp:wrapTight wrapText="bothSides">
                  <wp:wrapPolygon edited="0">
                    <wp:start x="0" y="0"/>
                    <wp:lineTo x="0" y="19636"/>
                    <wp:lineTo x="21440" y="19636"/>
                    <wp:lineTo x="21440" y="0"/>
                    <wp:lineTo x="0" y="0"/>
                  </wp:wrapPolygon>
                </wp:wrapTight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91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C4350" w14:textId="40FE3EA6" w:rsidR="00784338" w:rsidRPr="00FD01AC" w:rsidRDefault="00784338" w:rsidP="003645D4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DF01E" id="Text Box 412" o:spid="_x0000_s1045" type="#_x0000_t202" style="position:absolute;margin-left:319.35pt;margin-top:503.15pt;width:243.3pt;height:13.2pt;z-index:-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" stroked="f">
                <v:textbox inset="0,0,0,0">
                  <w:txbxContent>
                    <w:p w14:paraId="55AC4350" w14:textId="40FE3EA6" w:rsidR="00784338" w:rsidRPr="00FD01AC" w:rsidRDefault="00784338" w:rsidP="003645D4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622D">
        <w:rPr>
          <w:noProof/>
        </w:rPr>
        <w:drawing>
          <wp:anchor distT="0" distB="0" distL="114300" distR="114300" simplePos="0" relativeHeight="251761664" behindDoc="1" locked="0" layoutInCell="1" allowOverlap="1" wp14:anchorId="79DD52E6" wp14:editId="0D831EF2">
            <wp:simplePos x="0" y="0"/>
            <wp:positionH relativeFrom="page">
              <wp:posOffset>4501692</wp:posOffset>
            </wp:positionH>
            <wp:positionV relativeFrom="paragraph">
              <wp:posOffset>5117846</wp:posOffset>
            </wp:positionV>
            <wp:extent cx="3091180" cy="1023620"/>
            <wp:effectExtent l="0" t="0" r="0" b="5080"/>
            <wp:wrapTight wrapText="bothSides">
              <wp:wrapPolygon edited="0">
                <wp:start x="0" y="0"/>
                <wp:lineTo x="0" y="21305"/>
                <wp:lineTo x="21431" y="21305"/>
                <wp:lineTo x="21431" y="0"/>
                <wp:lineTo x="0" y="0"/>
              </wp:wrapPolygon>
            </wp:wrapTight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92"/>
                    <a:stretch/>
                  </pic:blipFill>
                  <pic:spPr bwMode="auto">
                    <a:xfrm>
                      <a:off x="0" y="0"/>
                      <a:ext cx="3091180" cy="102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22D">
        <w:rPr>
          <w:noProof/>
        </w:rPr>
        <w:drawing>
          <wp:anchor distT="0" distB="0" distL="114300" distR="114300" simplePos="0" relativeHeight="251760640" behindDoc="1" locked="0" layoutInCell="1" allowOverlap="1" wp14:anchorId="49840CE5" wp14:editId="0AF73B86">
            <wp:simplePos x="0" y="0"/>
            <wp:positionH relativeFrom="page">
              <wp:posOffset>4570730</wp:posOffset>
            </wp:positionH>
            <wp:positionV relativeFrom="paragraph">
              <wp:posOffset>2184400</wp:posOffset>
            </wp:positionV>
            <wp:extent cx="3028315" cy="2392045"/>
            <wp:effectExtent l="0" t="0" r="635" b="8255"/>
            <wp:wrapTight wrapText="bothSides">
              <wp:wrapPolygon edited="0">
                <wp:start x="0" y="0"/>
                <wp:lineTo x="0" y="21503"/>
                <wp:lineTo x="21469" y="21503"/>
                <wp:lineTo x="21469" y="0"/>
                <wp:lineTo x="0" y="0"/>
              </wp:wrapPolygon>
            </wp:wrapTight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D042B" w14:textId="45688869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2BFDAAF4" wp14:editId="5AFF6068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346099"/>
            <wp:effectExtent l="0" t="0" r="0" b="0"/>
            <wp:wrapNone/>
            <wp:docPr id="309" name="Picture 309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8302" cy="1034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5AFFAC89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1305A7B6" w14:textId="77777777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4ACC832" wp14:editId="23890F84">
                      <wp:extent cx="6954592" cy="0"/>
                      <wp:effectExtent l="0" t="19050" r="36830" b="19050"/>
                      <wp:docPr id="306" name="Straight Connector 306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4EFE56" id="Straight Connector 306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LF9J17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1D8ADF2F" w14:textId="49EAA57F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23DC040F" w14:textId="77777777" w:rsidTr="002916AE">
        <w:trPr>
          <w:trHeight w:val="913"/>
        </w:trPr>
        <w:tc>
          <w:tcPr>
            <w:tcW w:w="5314" w:type="dxa"/>
          </w:tcPr>
          <w:p w14:paraId="73A0D8A0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7CA3680F" w14:textId="7AC2C5A3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62103A05" w14:textId="77777777" w:rsidTr="002916AE">
        <w:trPr>
          <w:trHeight w:val="1350"/>
        </w:trPr>
        <w:tc>
          <w:tcPr>
            <w:tcW w:w="6242" w:type="dxa"/>
          </w:tcPr>
          <w:p w14:paraId="4A94699F" w14:textId="77777777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C24FD6A" wp14:editId="121AA9C5">
                      <wp:extent cx="3955312" cy="540913"/>
                      <wp:effectExtent l="0" t="0" r="0" b="12065"/>
                      <wp:docPr id="307" name="Text Box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63314336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6C141FC2" w14:textId="6C24BE89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Main Page - Student Catalog</w:t>
                                      </w:r>
                                    </w:p>
                                  </w:sdtContent>
                                </w:sdt>
                                <w:p w14:paraId="5B134438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24FD6A" id="Text Box 307" o:spid="_x0000_s1046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633143363"/>
                              <w15:appearance w15:val="hidden"/>
                            </w:sdtPr>
                            <w:sdtContent>
                              <w:p w14:paraId="6C141FC2" w14:textId="6C24BE89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Main Page - Student Catalog</w:t>
                                </w:r>
                              </w:p>
                            </w:sdtContent>
                          </w:sdt>
                          <w:p w14:paraId="5B134438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AA4DF1D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3EFB160" wp14:editId="3D747C4D">
                      <wp:extent cx="1995805" cy="0"/>
                      <wp:effectExtent l="0" t="19050" r="42545" b="38100"/>
                      <wp:docPr id="308" name="Straight Connector 308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F869D3F" id="Straight Connector 308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33A3FA79" w14:textId="77777777" w:rsidTr="002916AE">
        <w:trPr>
          <w:trHeight w:val="8661"/>
        </w:trPr>
        <w:tc>
          <w:tcPr>
            <w:tcW w:w="6242" w:type="dxa"/>
          </w:tcPr>
          <w:p w14:paraId="6A124B34" w14:textId="4A2C3007" w:rsidR="003314C1" w:rsidRPr="004E1F0C" w:rsidRDefault="003D43D2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31856">
              <w:rPr>
                <w:rStyle w:val="NameChar"/>
                <w:rFonts w:eastAsiaTheme="minorHAnsi"/>
                <w:sz w:val="24"/>
                <w:szCs w:val="24"/>
                <w:u w:val="single"/>
              </w:rPr>
              <w:t>Figure 10</w:t>
            </w:r>
            <w:r w:rsidRPr="00431856">
              <w:rPr>
                <w:rStyle w:val="NameChar"/>
                <w:rFonts w:eastAsiaTheme="minorHAnsi"/>
                <w:sz w:val="24"/>
                <w:szCs w:val="24"/>
              </w:rPr>
              <w:t xml:space="preserve"> shows the main page for an advisor. Here 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you can view </w:t>
            </w:r>
            <w:r w:rsidR="000A2473" w:rsidRPr="004E1F0C">
              <w:rPr>
                <w:rStyle w:val="NameChar"/>
                <w:rFonts w:eastAsiaTheme="minorHAnsi"/>
                <w:sz w:val="24"/>
                <w:szCs w:val="24"/>
              </w:rPr>
              <w:t>all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the students connected to th</w:t>
            </w:r>
            <w:r w:rsidR="000A2473">
              <w:rPr>
                <w:rStyle w:val="NameChar"/>
                <w:rFonts w:eastAsiaTheme="minorHAnsi"/>
                <w:sz w:val="24"/>
                <w:szCs w:val="24"/>
              </w:rPr>
              <w:t>at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</w:t>
            </w:r>
            <w:r w:rsidR="005E25F0" w:rsidRPr="004E1F0C">
              <w:rPr>
                <w:rStyle w:val="NameChar"/>
                <w:rFonts w:eastAsiaTheme="minorHAnsi"/>
                <w:sz w:val="24"/>
                <w:szCs w:val="24"/>
              </w:rPr>
              <w:t>advisor’s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email</w:t>
            </w:r>
            <w:r w:rsidR="006327EF">
              <w:rPr>
                <w:rStyle w:val="NameChar"/>
                <w:rFonts w:eastAsiaTheme="minorHAnsi"/>
                <w:sz w:val="24"/>
                <w:szCs w:val="24"/>
              </w:rPr>
              <w:t xml:space="preserve"> they used to register with.</w:t>
            </w:r>
          </w:p>
          <w:p w14:paraId="0E8B3B11" w14:textId="77777777" w:rsidR="003D43D2" w:rsidRPr="004E1F0C" w:rsidRDefault="003D43D2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Along the navigation bar we have</w:t>
            </w:r>
          </w:p>
          <w:p w14:paraId="24B72C85" w14:textId="1A3302F1" w:rsidR="003D43D2" w:rsidRPr="004E1F0C" w:rsidRDefault="003D43D2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Add Student: Upload </w:t>
            </w:r>
            <w:r w:rsidR="00322705">
              <w:rPr>
                <w:rStyle w:val="NameChar"/>
                <w:rFonts w:eastAsiaTheme="minorHAnsi"/>
                <w:sz w:val="24"/>
                <w:szCs w:val="24"/>
              </w:rPr>
              <w:t>DARS</w:t>
            </w:r>
          </w:p>
          <w:p w14:paraId="3825EE6E" w14:textId="20B587EB" w:rsidR="003D43D2" w:rsidRDefault="003D43D2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Course Catalog: View Estimated Students</w:t>
            </w:r>
          </w:p>
          <w:p w14:paraId="6F2BF937" w14:textId="27CCA8F0" w:rsidR="005E3B28" w:rsidRPr="004E1F0C" w:rsidRDefault="005E3B28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Manual: View user manual</w:t>
            </w:r>
          </w:p>
          <w:p w14:paraId="7AA8587C" w14:textId="77777777" w:rsidR="003D43D2" w:rsidRPr="004E1F0C" w:rsidRDefault="003D43D2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Change Password</w:t>
            </w:r>
          </w:p>
          <w:p w14:paraId="0254941E" w14:textId="77777777" w:rsidR="003D43D2" w:rsidRPr="004E1F0C" w:rsidRDefault="003D43D2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Logout</w:t>
            </w:r>
          </w:p>
          <w:p w14:paraId="64637F04" w14:textId="77777777" w:rsidR="007E746F" w:rsidRPr="004E1F0C" w:rsidRDefault="002B2F72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Below the navigation bar we display all available students for an advisor. </w:t>
            </w:r>
          </w:p>
          <w:p w14:paraId="3524E33E" w14:textId="77777777" w:rsidR="00ED1C45" w:rsidRPr="004E1F0C" w:rsidRDefault="00ED1C45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Here you can click on</w:t>
            </w:r>
          </w:p>
          <w:p w14:paraId="49D47EC5" w14:textId="54707150" w:rsidR="00ED1C45" w:rsidRPr="004E1F0C" w:rsidRDefault="00ED1C45" w:rsidP="00CE2724">
            <w:pPr>
              <w:pStyle w:val="NotesText"/>
              <w:numPr>
                <w:ilvl w:val="2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Student Progress: </w:t>
            </w:r>
            <w:r w:rsidR="00322705">
              <w:rPr>
                <w:rStyle w:val="NameChar"/>
                <w:rFonts w:eastAsiaTheme="minorHAnsi"/>
                <w:sz w:val="24"/>
                <w:szCs w:val="24"/>
              </w:rPr>
              <w:t>DARS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Report</w:t>
            </w:r>
          </w:p>
          <w:p w14:paraId="165BFF6A" w14:textId="268CB224" w:rsidR="00563C8F" w:rsidRDefault="00ED1C45" w:rsidP="00CE2724">
            <w:pPr>
              <w:pStyle w:val="NotesText"/>
              <w:numPr>
                <w:ilvl w:val="2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Student Plan: </w:t>
            </w:r>
            <w:r w:rsidR="005E25F0" w:rsidRPr="004E1F0C">
              <w:rPr>
                <w:rStyle w:val="NameChar"/>
                <w:rFonts w:eastAsiaTheme="minorHAnsi"/>
                <w:sz w:val="24"/>
                <w:szCs w:val="24"/>
              </w:rPr>
              <w:t>4-year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plan</w:t>
            </w:r>
          </w:p>
          <w:p w14:paraId="7E9AE086" w14:textId="3E00C2C4" w:rsidR="00040843" w:rsidRPr="004E1F0C" w:rsidRDefault="00040843" w:rsidP="00CE2724">
            <w:pPr>
              <w:pStyle w:val="NotesText"/>
              <w:numPr>
                <w:ilvl w:val="2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Archives: Previously saved archives for that student</w:t>
            </w:r>
          </w:p>
          <w:p w14:paraId="30A3CD61" w14:textId="77777777" w:rsidR="00563C8F" w:rsidRPr="004E1F0C" w:rsidRDefault="00563C8F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  <w:u w:val="single"/>
              </w:rPr>
              <w:t>Figure 11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shows the main page for an administrator</w:t>
            </w:r>
          </w:p>
          <w:p w14:paraId="12D79559" w14:textId="77777777" w:rsidR="00CA3DED" w:rsidRPr="004E1F0C" w:rsidRDefault="00CA3DED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Along the navigation bar we can</w:t>
            </w:r>
          </w:p>
          <w:p w14:paraId="035E4B9E" w14:textId="050C2026" w:rsidR="00CA3DED" w:rsidRPr="004E1F0C" w:rsidRDefault="00CA3DED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Students: View all students in the database</w:t>
            </w:r>
          </w:p>
          <w:p w14:paraId="3D3A128B" w14:textId="70461295" w:rsidR="00431856" w:rsidRPr="004E1F0C" w:rsidRDefault="00E4431D" w:rsidP="00CE2724">
            <w:pPr>
              <w:pStyle w:val="NotesText"/>
              <w:numPr>
                <w:ilvl w:val="2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Similar</w:t>
            </w:r>
            <w:r w:rsidR="00431856"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 view as </w:t>
            </w:r>
            <w:r w:rsidR="00431856" w:rsidRPr="004E1F0C">
              <w:rPr>
                <w:rStyle w:val="NameChar"/>
                <w:rFonts w:eastAsiaTheme="minorHAnsi"/>
                <w:sz w:val="24"/>
                <w:szCs w:val="24"/>
                <w:u w:val="single"/>
              </w:rPr>
              <w:t>Figure 10</w:t>
            </w:r>
            <w:r w:rsidR="00431856" w:rsidRPr="00E4431D">
              <w:rPr>
                <w:rStyle w:val="NameChar"/>
                <w:rFonts w:eastAsiaTheme="minorHAnsi"/>
                <w:sz w:val="24"/>
                <w:szCs w:val="24"/>
              </w:rPr>
              <w:t>.</w:t>
            </w:r>
            <w:r w:rsidRPr="00E4431D">
              <w:rPr>
                <w:rStyle w:val="NameChar"/>
                <w:rFonts w:eastAsiaTheme="minorHAnsi"/>
                <w:sz w:val="24"/>
                <w:szCs w:val="24"/>
              </w:rPr>
              <w:t xml:space="preserve"> Administration can also delete students.</w:t>
            </w:r>
          </w:p>
          <w:p w14:paraId="0BF0694B" w14:textId="7DA299B6" w:rsidR="00CA3DED" w:rsidRDefault="00CA3DED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Edit Layout: Control the layout </w:t>
            </w:r>
            <w:r w:rsidR="005E3B28">
              <w:rPr>
                <w:rStyle w:val="NameChar"/>
                <w:rFonts w:eastAsiaTheme="minorHAnsi"/>
                <w:sz w:val="24"/>
                <w:szCs w:val="24"/>
              </w:rPr>
              <w:t>for all users</w:t>
            </w:r>
          </w:p>
          <w:p w14:paraId="61EFCCB5" w14:textId="40F02880" w:rsidR="005E3B28" w:rsidRPr="004E1F0C" w:rsidRDefault="005E3B28" w:rsidP="00CE2724">
            <w:pPr>
              <w:pStyle w:val="NotesText"/>
              <w:numPr>
                <w:ilvl w:val="1"/>
                <w:numId w:val="9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Manual: View user manual</w:t>
            </w:r>
          </w:p>
          <w:p w14:paraId="238EAD88" w14:textId="30761DDE" w:rsidR="004E1F0C" w:rsidRPr="00CA3DED" w:rsidRDefault="004E1F0C" w:rsidP="00CE2724">
            <w:pPr>
              <w:pStyle w:val="NotesText"/>
              <w:numPr>
                <w:ilvl w:val="0"/>
                <w:numId w:val="9"/>
              </w:numPr>
              <w:rPr>
                <w:rStyle w:val="NameChar"/>
                <w:rFonts w:eastAsiaTheme="minorHAnsi"/>
              </w:rPr>
            </w:pPr>
            <w:r w:rsidRPr="004E1F0C">
              <w:rPr>
                <w:rStyle w:val="NameChar"/>
                <w:rFonts w:eastAsiaTheme="minorHAnsi"/>
                <w:sz w:val="24"/>
                <w:szCs w:val="24"/>
              </w:rPr>
              <w:t xml:space="preserve">The user accounts are all displayed on the administration main page. You can </w:t>
            </w:r>
            <w:r w:rsidR="005B7095">
              <w:rPr>
                <w:rStyle w:val="NameChar"/>
                <w:rFonts w:eastAsiaTheme="minorHAnsi"/>
                <w:sz w:val="24"/>
                <w:szCs w:val="24"/>
              </w:rPr>
              <w:t>delete/</w:t>
            </w:r>
            <w:r w:rsidRPr="004E1F0C">
              <w:rPr>
                <w:rStyle w:val="NameChar"/>
                <w:rFonts w:eastAsiaTheme="minorHAnsi"/>
                <w:sz w:val="24"/>
                <w:szCs w:val="24"/>
              </w:rPr>
              <w:t>reset any accounts password.</w:t>
            </w:r>
          </w:p>
        </w:tc>
      </w:tr>
    </w:tbl>
    <w:p w14:paraId="34CCB30C" w14:textId="1A56A1BC" w:rsidR="00287568" w:rsidRPr="00CC0D98" w:rsidRDefault="005E3B28" w:rsidP="00287568">
      <w:pPr>
        <w:tabs>
          <w:tab w:val="left" w:pos="59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8569DF2" wp14:editId="4E96EBBA">
                <wp:simplePos x="0" y="0"/>
                <wp:positionH relativeFrom="column">
                  <wp:posOffset>4248150</wp:posOffset>
                </wp:positionH>
                <wp:positionV relativeFrom="paragraph">
                  <wp:posOffset>1448435</wp:posOffset>
                </wp:positionV>
                <wp:extent cx="2889250" cy="1492250"/>
                <wp:effectExtent l="0" t="0" r="635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492250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2535" r="-3225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0472F" w14:textId="77777777" w:rsidR="005E3B28" w:rsidRDefault="005E3B28" w:rsidP="005E3B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69DF2" id="Rectangle 62" o:spid="_x0000_s1047" style="position:absolute;margin-left:334.5pt;margin-top:114.05pt;width:227.5pt;height:117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" stroked="f" strokeweight="2pt">
                <v:fill r:id="rId27" o:title="" recolor="t" rotate="t" type="frame"/>
                <v:textbox>
                  <w:txbxContent>
                    <w:p w14:paraId="7300472F" w14:textId="77777777" w:rsidR="005E3B28" w:rsidRDefault="005E3B28" w:rsidP="005E3B2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1" locked="0" layoutInCell="1" allowOverlap="1" wp14:anchorId="6584A7E0" wp14:editId="12107701">
            <wp:simplePos x="0" y="0"/>
            <wp:positionH relativeFrom="column">
              <wp:posOffset>4248150</wp:posOffset>
            </wp:positionH>
            <wp:positionV relativeFrom="paragraph">
              <wp:posOffset>3917950</wp:posOffset>
            </wp:positionV>
            <wp:extent cx="2879725" cy="1323340"/>
            <wp:effectExtent l="0" t="0" r="0" b="0"/>
            <wp:wrapTight wrapText="bothSides">
              <wp:wrapPolygon edited="0">
                <wp:start x="0" y="0"/>
                <wp:lineTo x="0" y="21144"/>
                <wp:lineTo x="21433" y="21144"/>
                <wp:lineTo x="21433" y="0"/>
                <wp:lineTo x="0" y="0"/>
              </wp:wrapPolygon>
            </wp:wrapTight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590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DDE80E7" wp14:editId="749DB1AE">
                <wp:simplePos x="0" y="0"/>
                <wp:positionH relativeFrom="column">
                  <wp:posOffset>4246245</wp:posOffset>
                </wp:positionH>
                <wp:positionV relativeFrom="paragraph">
                  <wp:posOffset>3676650</wp:posOffset>
                </wp:positionV>
                <wp:extent cx="2879725" cy="145415"/>
                <wp:effectExtent l="0" t="0" r="0" b="6985"/>
                <wp:wrapTight wrapText="bothSides">
                  <wp:wrapPolygon edited="0">
                    <wp:start x="0" y="0"/>
                    <wp:lineTo x="0" y="19808"/>
                    <wp:lineTo x="21433" y="19808"/>
                    <wp:lineTo x="21433" y="0"/>
                    <wp:lineTo x="0" y="0"/>
                  </wp:wrapPolygon>
                </wp:wrapTight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9A7FA" w14:textId="25EB6C5B" w:rsidR="00784338" w:rsidRPr="00AC464B" w:rsidRDefault="00784338" w:rsidP="00FA3590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703F51">
                              <w:fldChar w:fldCharType="begin"/>
                            </w:r>
                            <w:r w:rsidR="00703F51">
                              <w:instrText xml:space="preserve"> SEQ Figure \* ARABIC </w:instrText>
                            </w:r>
                            <w:r w:rsidR="00703F5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03F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E80E7" id="Text Box 416" o:spid="_x0000_s1048" type="#_x0000_t202" style="position:absolute;margin-left:334.35pt;margin-top:289.5pt;width:226.75pt;height:11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" stroked="f">
                <v:textbox inset="0,0,0,0">
                  <w:txbxContent>
                    <w:p w14:paraId="2609A7FA" w14:textId="25EB6C5B" w:rsidR="00784338" w:rsidRPr="00AC464B" w:rsidRDefault="00784338" w:rsidP="00FA3590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D43D2"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5A60AEB0" wp14:editId="0A2DC61B">
                <wp:simplePos x="0" y="0"/>
                <wp:positionH relativeFrom="column">
                  <wp:posOffset>4238625</wp:posOffset>
                </wp:positionH>
                <wp:positionV relativeFrom="paragraph">
                  <wp:posOffset>1211580</wp:posOffset>
                </wp:positionV>
                <wp:extent cx="2877185" cy="137160"/>
                <wp:effectExtent l="0" t="0" r="0" b="0"/>
                <wp:wrapTight wrapText="bothSides">
                  <wp:wrapPolygon edited="0">
                    <wp:start x="0" y="0"/>
                    <wp:lineTo x="0" y="18000"/>
                    <wp:lineTo x="21452" y="18000"/>
                    <wp:lineTo x="21452" y="0"/>
                    <wp:lineTo x="0" y="0"/>
                  </wp:wrapPolygon>
                </wp:wrapTight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185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96CFE3" w14:textId="012DD96A" w:rsidR="00784338" w:rsidRPr="0040100C" w:rsidRDefault="00784338" w:rsidP="003D43D2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0AEB0" id="Text Box 414" o:spid="_x0000_s1049" type="#_x0000_t202" style="position:absolute;margin-left:333.75pt;margin-top:95.4pt;width:226.55pt;height:10.8pt;z-index:-251536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" stroked="f">
                <v:textbox inset="0,0,0,0">
                  <w:txbxContent>
                    <w:p w14:paraId="1296CFE3" w14:textId="012DD96A" w:rsidR="00784338" w:rsidRPr="0040100C" w:rsidRDefault="00784338" w:rsidP="003D43D2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B414401" w14:textId="09377D15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65D03FD4" wp14:editId="03C3EEF6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98474"/>
            <wp:effectExtent l="0" t="0" r="0" b="7620"/>
            <wp:wrapNone/>
            <wp:docPr id="313" name="Picture 313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9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15898CA2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11DAE4D5" w14:textId="4B242454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ACFD53D" wp14:editId="22345988">
                      <wp:extent cx="6954592" cy="0"/>
                      <wp:effectExtent l="0" t="19050" r="36830" b="19050"/>
                      <wp:docPr id="310" name="Straight Connector 310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86AD1A6" id="Straight Connector 310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OS48Tv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58E4E0BE" w14:textId="07091B02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3BC2976D" w14:textId="77777777" w:rsidTr="002916AE">
        <w:trPr>
          <w:trHeight w:val="913"/>
        </w:trPr>
        <w:tc>
          <w:tcPr>
            <w:tcW w:w="5314" w:type="dxa"/>
          </w:tcPr>
          <w:p w14:paraId="5F8EB436" w14:textId="3AF92402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00A457A2" w14:textId="00A24252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67F05821" w14:textId="77777777" w:rsidTr="002916AE">
        <w:trPr>
          <w:trHeight w:val="1350"/>
        </w:trPr>
        <w:tc>
          <w:tcPr>
            <w:tcW w:w="6242" w:type="dxa"/>
          </w:tcPr>
          <w:p w14:paraId="33380592" w14:textId="1DAD58D4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D5B8993" wp14:editId="03A21E05">
                      <wp:extent cx="3955312" cy="540913"/>
                      <wp:effectExtent l="0" t="0" r="0" b="12065"/>
                      <wp:docPr id="311" name="Text Box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1259126640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423741EF" w14:textId="6B7120E4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 xml:space="preserve">Student Program </w:t>
                                      </w:r>
                                      <w:proofErr w:type="gramStart"/>
                                      <w:r>
                                        <w:rPr>
                                          <w:rStyle w:val="Emphasis"/>
                                        </w:rPr>
                                        <w:t>Of</w:t>
                                      </w:r>
                                      <w:proofErr w:type="gramEnd"/>
                                      <w:r>
                                        <w:rPr>
                                          <w:rStyle w:val="Emphasis"/>
                                        </w:rPr>
                                        <w:t xml:space="preserve"> Study</w:t>
                                      </w:r>
                                    </w:p>
                                  </w:sdtContent>
                                </w:sdt>
                                <w:p w14:paraId="5CE93FCB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5B8993" id="Text Box 311" o:spid="_x0000_s1050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1259126640"/>
                              <w15:appearance w15:val="hidden"/>
                            </w:sdtPr>
                            <w:sdtContent>
                              <w:p w14:paraId="423741EF" w14:textId="6B7120E4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 xml:space="preserve">Student Program </w:t>
                                </w:r>
                                <w:proofErr w:type="gramStart"/>
                                <w:r>
                                  <w:rPr>
                                    <w:rStyle w:val="Emphasis"/>
                                  </w:rPr>
                                  <w:t>Of</w:t>
                                </w:r>
                                <w:proofErr w:type="gramEnd"/>
                                <w:r>
                                  <w:rPr>
                                    <w:rStyle w:val="Emphasis"/>
                                  </w:rPr>
                                  <w:t xml:space="preserve"> Study</w:t>
                                </w:r>
                              </w:p>
                            </w:sdtContent>
                          </w:sdt>
                          <w:p w14:paraId="5CE93FCB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73A703C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FBD8112" wp14:editId="140D62CA">
                      <wp:extent cx="1995805" cy="0"/>
                      <wp:effectExtent l="0" t="19050" r="42545" b="38100"/>
                      <wp:docPr id="312" name="Straight Connector 312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AB91F8F" id="Straight Connector 312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4D0D242C" w14:textId="77777777" w:rsidTr="002916AE">
        <w:trPr>
          <w:trHeight w:val="8661"/>
        </w:trPr>
        <w:tc>
          <w:tcPr>
            <w:tcW w:w="6242" w:type="dxa"/>
          </w:tcPr>
          <w:p w14:paraId="3AF17471" w14:textId="5F57BBF9" w:rsidR="00287568" w:rsidRDefault="0089094C" w:rsidP="00CE2724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8D6B70">
              <w:rPr>
                <w:rStyle w:val="NameChar"/>
                <w:rFonts w:eastAsiaTheme="minorHAnsi"/>
                <w:sz w:val="24"/>
                <w:szCs w:val="24"/>
                <w:u w:val="single"/>
              </w:rPr>
              <w:t>Figure 12</w:t>
            </w:r>
            <w:r w:rsidRPr="008D6B70">
              <w:rPr>
                <w:rStyle w:val="NameChar"/>
                <w:rFonts w:eastAsiaTheme="minorHAnsi"/>
                <w:sz w:val="24"/>
                <w:szCs w:val="24"/>
              </w:rPr>
              <w:t xml:space="preserve"> shows the</w:t>
            </w:r>
            <w:r w:rsidR="00215A97">
              <w:rPr>
                <w:rStyle w:val="NameChar"/>
                <w:rFonts w:eastAsiaTheme="minorHAnsi"/>
                <w:sz w:val="24"/>
                <w:szCs w:val="24"/>
              </w:rPr>
              <w:t xml:space="preserve"> whole</w:t>
            </w:r>
            <w:r w:rsidRPr="008D6B70">
              <w:rPr>
                <w:rStyle w:val="NameChar"/>
                <w:rFonts w:eastAsiaTheme="minorHAnsi"/>
                <w:sz w:val="24"/>
                <w:szCs w:val="24"/>
              </w:rPr>
              <w:t xml:space="preserve"> program of study </w:t>
            </w:r>
            <w:r w:rsidR="00215A97">
              <w:rPr>
                <w:rStyle w:val="NameChar"/>
                <w:rFonts w:eastAsiaTheme="minorHAnsi"/>
                <w:sz w:val="24"/>
                <w:szCs w:val="24"/>
              </w:rPr>
              <w:t>page</w:t>
            </w:r>
            <w:r w:rsidRPr="008D6B70">
              <w:rPr>
                <w:rStyle w:val="NameChar"/>
                <w:rFonts w:eastAsiaTheme="minorHAnsi"/>
                <w:sz w:val="24"/>
                <w:szCs w:val="24"/>
              </w:rPr>
              <w:t>.</w:t>
            </w:r>
          </w:p>
          <w:p w14:paraId="75200D74" w14:textId="2BA4ABF3" w:rsidR="00215A97" w:rsidRDefault="00215A97" w:rsidP="00CE2724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Under </w:t>
            </w:r>
            <w:r w:rsidR="001363AA">
              <w:rPr>
                <w:rStyle w:val="NameChar"/>
                <w:rFonts w:eastAsiaTheme="minorHAnsi"/>
                <w:sz w:val="24"/>
                <w:szCs w:val="24"/>
              </w:rPr>
              <w:t>‘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>ETM Bachelor of Science</w:t>
            </w:r>
            <w:r w:rsidR="001363AA">
              <w:rPr>
                <w:rStyle w:val="NameChar"/>
                <w:rFonts w:eastAsiaTheme="minorHAnsi"/>
                <w:sz w:val="24"/>
                <w:szCs w:val="24"/>
              </w:rPr>
              <w:t>’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 you can see the auto generated GPA, Student information, change the advisor using the advisor’s email, and use ‘Catalog Number’ to change the catalog year.</w:t>
            </w:r>
          </w:p>
          <w:p w14:paraId="2D29645D" w14:textId="264C3C8B" w:rsidR="001363AA" w:rsidRDefault="001363AA" w:rsidP="001363AA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Below you can see six tables with different headings. Each heading is matched to a course to make it easier to read and more quickly find courses*. </w:t>
            </w:r>
          </w:p>
          <w:p w14:paraId="55BB79E2" w14:textId="34D62A5E" w:rsidR="001363AA" w:rsidRPr="001363AA" w:rsidRDefault="001363AA" w:rsidP="001363AA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Within each table, you can change grades, semesters, and course codes.  Course codes match to courses in the database and will automatically display course name, hours, tier, and prerequisites</w:t>
            </w:r>
          </w:p>
          <w:p w14:paraId="3CEC8595" w14:textId="77777777" w:rsidR="00303879" w:rsidRDefault="00303879" w:rsidP="00CE2724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303879">
              <w:rPr>
                <w:rStyle w:val="NameChar"/>
                <w:rFonts w:eastAsiaTheme="minorHAnsi"/>
                <w:sz w:val="24"/>
                <w:szCs w:val="24"/>
              </w:rPr>
              <w:t>Double Clicking on an empty box will show all available options in the database</w:t>
            </w:r>
          </w:p>
          <w:p w14:paraId="21A7D687" w14:textId="1D248C7D" w:rsidR="00303879" w:rsidRDefault="00303879" w:rsidP="00CE2724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Advanced Standing will turn green when checked and save to the datab</w:t>
            </w:r>
            <w:r w:rsidR="00C71C7B">
              <w:rPr>
                <w:rStyle w:val="NameChar"/>
                <w:rFonts w:eastAsiaTheme="minorHAnsi"/>
                <w:sz w:val="24"/>
                <w:szCs w:val="24"/>
              </w:rPr>
              <w:t>a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>se</w:t>
            </w:r>
          </w:p>
          <w:p w14:paraId="757C6446" w14:textId="7D23A383" w:rsidR="001363AA" w:rsidRPr="00CB7727" w:rsidRDefault="001363AA" w:rsidP="001363AA">
            <w:pPr>
              <w:pStyle w:val="NotesText"/>
              <w:numPr>
                <w:ilvl w:val="0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CB7727">
              <w:rPr>
                <w:rStyle w:val="NameChar"/>
                <w:rFonts w:eastAsiaTheme="minorHAnsi"/>
                <w:sz w:val="24"/>
                <w:szCs w:val="24"/>
              </w:rPr>
              <w:t>Two buttons are fixed to the bottom of the screen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 as you scroll</w:t>
            </w:r>
            <w:r w:rsidRPr="00CB7727">
              <w:rPr>
                <w:rStyle w:val="NameChar"/>
                <w:rFonts w:eastAsiaTheme="minorHAnsi"/>
                <w:sz w:val="24"/>
                <w:szCs w:val="24"/>
              </w:rPr>
              <w:t xml:space="preserve">. </w:t>
            </w:r>
          </w:p>
          <w:p w14:paraId="401FCE43" w14:textId="1938982D" w:rsidR="001363AA" w:rsidRPr="00CB7727" w:rsidRDefault="001363AA" w:rsidP="001363AA">
            <w:pPr>
              <w:pStyle w:val="NotesText"/>
              <w:numPr>
                <w:ilvl w:val="1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CB7727">
              <w:rPr>
                <w:rStyle w:val="NameChar"/>
                <w:rFonts w:eastAsiaTheme="minorHAnsi"/>
                <w:sz w:val="24"/>
                <w:szCs w:val="24"/>
              </w:rPr>
              <w:t>Download (Left) will download all the student’s current shown data to a CSV file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 and can be reached by looking at the archives on the home page</w:t>
            </w:r>
            <w:r w:rsidRPr="00CB7727">
              <w:rPr>
                <w:rStyle w:val="NameChar"/>
                <w:rFonts w:eastAsiaTheme="minorHAnsi"/>
                <w:sz w:val="24"/>
                <w:szCs w:val="24"/>
              </w:rPr>
              <w:t>.</w:t>
            </w:r>
          </w:p>
          <w:p w14:paraId="1E2E68EF" w14:textId="1EE41AE1" w:rsidR="001363AA" w:rsidRPr="001363AA" w:rsidRDefault="001363AA" w:rsidP="001363AA">
            <w:pPr>
              <w:pStyle w:val="NotesText"/>
              <w:numPr>
                <w:ilvl w:val="1"/>
                <w:numId w:val="5"/>
              </w:numPr>
              <w:rPr>
                <w:rStyle w:val="NameChar"/>
                <w:rFonts w:eastAsiaTheme="minorHAnsi"/>
                <w:sz w:val="24"/>
                <w:szCs w:val="24"/>
              </w:rPr>
            </w:pPr>
            <w:r w:rsidRPr="00CB7727">
              <w:rPr>
                <w:rStyle w:val="NameChar"/>
                <w:rFonts w:eastAsiaTheme="minorHAnsi"/>
                <w:sz w:val="24"/>
                <w:szCs w:val="24"/>
              </w:rPr>
              <w:t xml:space="preserve">Submit (Right) will submit all 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changes </w:t>
            </w:r>
            <w:r w:rsidRPr="00CB7727">
              <w:rPr>
                <w:rStyle w:val="NameChar"/>
                <w:rFonts w:eastAsiaTheme="minorHAnsi"/>
                <w:sz w:val="24"/>
                <w:szCs w:val="24"/>
              </w:rPr>
              <w:t>to the database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>**</w:t>
            </w:r>
            <w:r w:rsidRPr="00CB7727">
              <w:rPr>
                <w:rStyle w:val="NameChar"/>
                <w:rFonts w:eastAsiaTheme="minorHAnsi"/>
                <w:sz w:val="24"/>
                <w:szCs w:val="24"/>
              </w:rPr>
              <w:t>.</w:t>
            </w:r>
          </w:p>
          <w:p w14:paraId="5B01E709" w14:textId="77777777" w:rsidR="001363AA" w:rsidRDefault="001363AA" w:rsidP="001363AA">
            <w:pPr>
              <w:pStyle w:val="NotesText"/>
              <w:ind w:left="720"/>
              <w:rPr>
                <w:rStyle w:val="NameChar"/>
                <w:rFonts w:eastAsiaTheme="minorHAnsi"/>
                <w:sz w:val="24"/>
                <w:szCs w:val="24"/>
              </w:rPr>
            </w:pPr>
          </w:p>
          <w:p w14:paraId="0C91B52B" w14:textId="5BB5AF4A" w:rsidR="001363AA" w:rsidRDefault="001363AA" w:rsidP="001363AA">
            <w:pPr>
              <w:pStyle w:val="NotesText"/>
              <w:ind w:left="720"/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*Note : When adding a course, make sure the heading matches the table you would like it to be in.</w:t>
            </w:r>
          </w:p>
          <w:p w14:paraId="0A71DBE2" w14:textId="2B93055C" w:rsidR="001363AA" w:rsidRPr="00303879" w:rsidRDefault="001363AA" w:rsidP="001363AA">
            <w:pPr>
              <w:pStyle w:val="NotesText"/>
              <w:ind w:left="720"/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>**Note : Th</w:t>
            </w:r>
            <w:r w:rsidR="00984EA2">
              <w:rPr>
                <w:rStyle w:val="NameChar"/>
                <w:rFonts w:eastAsiaTheme="minorHAnsi"/>
                <w:sz w:val="24"/>
                <w:szCs w:val="24"/>
              </w:rPr>
              <w:t>ese changes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 will affect other pages </w:t>
            </w:r>
            <w:r w:rsidR="00984EA2">
              <w:rPr>
                <w:rStyle w:val="NameChar"/>
                <w:rFonts w:eastAsiaTheme="minorHAnsi"/>
                <w:sz w:val="24"/>
                <w:szCs w:val="24"/>
              </w:rPr>
              <w:t>such as the Program Planner.</w:t>
            </w:r>
          </w:p>
        </w:tc>
      </w:tr>
    </w:tbl>
    <w:p w14:paraId="2E38338F" w14:textId="118BCF5A" w:rsidR="005B7095" w:rsidRDefault="005B7095" w:rsidP="00287568">
      <w:pPr>
        <w:tabs>
          <w:tab w:val="left" w:pos="5986"/>
        </w:tabs>
        <w:rPr>
          <w:noProof/>
        </w:rPr>
      </w:pPr>
    </w:p>
    <w:p w14:paraId="0C31993C" w14:textId="6A89A3FC" w:rsidR="00287568" w:rsidRPr="00CC0D98" w:rsidRDefault="00215A97" w:rsidP="00287568">
      <w:pPr>
        <w:tabs>
          <w:tab w:val="left" w:pos="5986"/>
        </w:tabs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6C02758" wp14:editId="76A3D97E">
            <wp:simplePos x="0" y="0"/>
            <wp:positionH relativeFrom="margin">
              <wp:posOffset>4274185</wp:posOffset>
            </wp:positionH>
            <wp:positionV relativeFrom="paragraph">
              <wp:posOffset>5859780</wp:posOffset>
            </wp:positionV>
            <wp:extent cx="2837815" cy="840105"/>
            <wp:effectExtent l="0" t="0" r="635" b="0"/>
            <wp:wrapTight wrapText="bothSides">
              <wp:wrapPolygon edited="0">
                <wp:start x="0" y="0"/>
                <wp:lineTo x="0" y="21061"/>
                <wp:lineTo x="21460" y="21061"/>
                <wp:lineTo x="21460" y="0"/>
                <wp:lineTo x="0" y="0"/>
              </wp:wrapPolygon>
            </wp:wrapTight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D0B">
        <w:rPr>
          <w:noProof/>
        </w:rPr>
        <w:drawing>
          <wp:anchor distT="0" distB="0" distL="114300" distR="114300" simplePos="0" relativeHeight="251787264" behindDoc="1" locked="0" layoutInCell="1" allowOverlap="1" wp14:anchorId="5FBD1104" wp14:editId="3C586F10">
            <wp:simplePos x="0" y="0"/>
            <wp:positionH relativeFrom="margin">
              <wp:posOffset>4276725</wp:posOffset>
            </wp:positionH>
            <wp:positionV relativeFrom="paragraph">
              <wp:posOffset>4566920</wp:posOffset>
            </wp:positionV>
            <wp:extent cx="2835275" cy="1296035"/>
            <wp:effectExtent l="0" t="0" r="3175" b="0"/>
            <wp:wrapTight wrapText="bothSides">
              <wp:wrapPolygon edited="0">
                <wp:start x="0" y="0"/>
                <wp:lineTo x="0" y="21272"/>
                <wp:lineTo x="21479" y="21272"/>
                <wp:lineTo x="21479" y="0"/>
                <wp:lineTo x="0" y="0"/>
              </wp:wrapPolygon>
            </wp:wrapTight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D0B">
        <w:rPr>
          <w:noProof/>
        </w:rPr>
        <w:drawing>
          <wp:anchor distT="0" distB="0" distL="114300" distR="114300" simplePos="0" relativeHeight="251835392" behindDoc="1" locked="0" layoutInCell="1" allowOverlap="1" wp14:anchorId="2860DCF0" wp14:editId="551F7A17">
            <wp:simplePos x="0" y="0"/>
            <wp:positionH relativeFrom="margin">
              <wp:posOffset>4279265</wp:posOffset>
            </wp:positionH>
            <wp:positionV relativeFrom="paragraph">
              <wp:posOffset>3785235</wp:posOffset>
            </wp:positionV>
            <wp:extent cx="2833370" cy="782955"/>
            <wp:effectExtent l="0" t="0" r="5080" b="0"/>
            <wp:wrapTight wrapText="bothSides">
              <wp:wrapPolygon edited="0">
                <wp:start x="0" y="0"/>
                <wp:lineTo x="0" y="21022"/>
                <wp:lineTo x="21494" y="21022"/>
                <wp:lineTo x="21494" y="0"/>
                <wp:lineTo x="0" y="0"/>
              </wp:wrapPolygon>
            </wp:wrapTight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78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D0B">
        <w:rPr>
          <w:noProof/>
        </w:rPr>
        <w:drawing>
          <wp:anchor distT="0" distB="0" distL="114300" distR="114300" simplePos="0" relativeHeight="251833344" behindDoc="1" locked="0" layoutInCell="1" allowOverlap="1" wp14:anchorId="30E103E9" wp14:editId="41FBEB8E">
            <wp:simplePos x="0" y="0"/>
            <wp:positionH relativeFrom="margin">
              <wp:posOffset>4277360</wp:posOffset>
            </wp:positionH>
            <wp:positionV relativeFrom="paragraph">
              <wp:posOffset>2542540</wp:posOffset>
            </wp:positionV>
            <wp:extent cx="2833370" cy="1250950"/>
            <wp:effectExtent l="0" t="0" r="5080" b="6350"/>
            <wp:wrapTight wrapText="bothSides">
              <wp:wrapPolygon edited="0">
                <wp:start x="0" y="0"/>
                <wp:lineTo x="0" y="21381"/>
                <wp:lineTo x="21494" y="21381"/>
                <wp:lineTo x="21494" y="0"/>
                <wp:lineTo x="0" y="0"/>
              </wp:wrapPolygon>
            </wp:wrapTight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095">
        <w:rPr>
          <w:noProof/>
        </w:rPr>
        <w:drawing>
          <wp:anchor distT="0" distB="0" distL="114300" distR="114300" simplePos="0" relativeHeight="251784192" behindDoc="1" locked="0" layoutInCell="1" allowOverlap="1" wp14:anchorId="64942873" wp14:editId="00796799">
            <wp:simplePos x="0" y="0"/>
            <wp:positionH relativeFrom="column">
              <wp:posOffset>4279900</wp:posOffset>
            </wp:positionH>
            <wp:positionV relativeFrom="paragraph">
              <wp:posOffset>1302385</wp:posOffset>
            </wp:positionV>
            <wp:extent cx="2827020" cy="1250950"/>
            <wp:effectExtent l="0" t="0" r="0" b="6350"/>
            <wp:wrapTight wrapText="bothSides">
              <wp:wrapPolygon edited="0">
                <wp:start x="0" y="0"/>
                <wp:lineTo x="0" y="21381"/>
                <wp:lineTo x="21396" y="21381"/>
                <wp:lineTo x="21396" y="0"/>
                <wp:lineTo x="0" y="0"/>
              </wp:wrapPolygon>
            </wp:wrapTight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7"/>
                    <a:stretch/>
                  </pic:blipFill>
                  <pic:spPr bwMode="auto">
                    <a:xfrm>
                      <a:off x="0" y="0"/>
                      <a:ext cx="282702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3B8"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119D6C0B" wp14:editId="257F20B0">
                <wp:simplePos x="0" y="0"/>
                <wp:positionH relativeFrom="column">
                  <wp:posOffset>4274251</wp:posOffset>
                </wp:positionH>
                <wp:positionV relativeFrom="paragraph">
                  <wp:posOffset>1080597</wp:posOffset>
                </wp:positionV>
                <wp:extent cx="2827020" cy="160655"/>
                <wp:effectExtent l="0" t="0" r="0" b="0"/>
                <wp:wrapTight wrapText="bothSides">
                  <wp:wrapPolygon edited="0">
                    <wp:start x="0" y="0"/>
                    <wp:lineTo x="0" y="17929"/>
                    <wp:lineTo x="21396" y="17929"/>
                    <wp:lineTo x="21396" y="0"/>
                    <wp:lineTo x="0" y="0"/>
                  </wp:wrapPolygon>
                </wp:wrapTight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02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F8302" w14:textId="19858A82" w:rsidR="00784338" w:rsidRPr="008373E9" w:rsidRDefault="00784338" w:rsidP="0089094C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</w:t>
                            </w:r>
                            <w:r w:rsidR="00703F51">
                              <w:fldChar w:fldCharType="begin"/>
                            </w:r>
                            <w:r w:rsidR="00703F51">
                              <w:instrText xml:space="preserve"> SEQ Figure \* ARABIC </w:instrText>
                            </w:r>
                            <w:r w:rsidR="00703F5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03F51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D6C0B" id="Text Box 418" o:spid="_x0000_s1051" type="#_x0000_t202" style="position:absolute;margin-left:336.55pt;margin-top:85.1pt;width:222.6pt;height:12.65pt;z-index:-251530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" stroked="f">
                <v:textbox inset="0,0,0,0">
                  <w:txbxContent>
                    <w:p w14:paraId="394F8302" w14:textId="19858A82" w:rsidR="00784338" w:rsidRPr="008373E9" w:rsidRDefault="00784338" w:rsidP="0089094C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803FD9C" w14:textId="2CFBF5CE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079BFD28" wp14:editId="56513701">
            <wp:simplePos x="0" y="0"/>
            <wp:positionH relativeFrom="margin">
              <wp:align>center</wp:align>
            </wp:positionH>
            <wp:positionV relativeFrom="paragraph">
              <wp:posOffset>-581660</wp:posOffset>
            </wp:positionV>
            <wp:extent cx="7796909" cy="10298474"/>
            <wp:effectExtent l="0" t="0" r="0" b="7620"/>
            <wp:wrapNone/>
            <wp:docPr id="317" name="Picture 317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9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51725397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1C24F907" w14:textId="77777777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B36480B" wp14:editId="0C7685F9">
                      <wp:extent cx="6954592" cy="0"/>
                      <wp:effectExtent l="0" t="19050" r="36830" b="19050"/>
                      <wp:docPr id="314" name="Straight Connector 314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C03DBCD" id="Straight Connector 314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ByTYBH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29FD9DBA" w14:textId="2CF5A7F6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3D5DD955" w14:textId="77777777" w:rsidTr="002916AE">
        <w:trPr>
          <w:trHeight w:val="913"/>
        </w:trPr>
        <w:tc>
          <w:tcPr>
            <w:tcW w:w="5314" w:type="dxa"/>
          </w:tcPr>
          <w:p w14:paraId="0198A232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5792FF6D" w14:textId="3937FBF6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1F3BF3B7" w14:textId="77777777" w:rsidTr="002916AE">
        <w:trPr>
          <w:trHeight w:val="1350"/>
        </w:trPr>
        <w:tc>
          <w:tcPr>
            <w:tcW w:w="6242" w:type="dxa"/>
          </w:tcPr>
          <w:p w14:paraId="546763ED" w14:textId="35E7FCC5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FE48DF" wp14:editId="6080DE4E">
                      <wp:extent cx="3955312" cy="540913"/>
                      <wp:effectExtent l="0" t="0" r="0" b="12065"/>
                      <wp:docPr id="315" name="Text Box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87815887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4B39EE92" w14:textId="6FC7D2D0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 xml:space="preserve">Program </w:t>
                                      </w:r>
                                      <w:proofErr w:type="gramStart"/>
                                      <w:r>
                                        <w:rPr>
                                          <w:rStyle w:val="Emphasis"/>
                                        </w:rPr>
                                        <w:t>Of</w:t>
                                      </w:r>
                                      <w:proofErr w:type="gramEnd"/>
                                      <w:r>
                                        <w:rPr>
                                          <w:rStyle w:val="Emphasis"/>
                                        </w:rPr>
                                        <w:t xml:space="preserve"> Study Layout</w:t>
                                      </w:r>
                                    </w:p>
                                  </w:sdtContent>
                                </w:sdt>
                                <w:p w14:paraId="088240FE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FE48DF" id="Text Box 315" o:spid="_x0000_s1052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878158873"/>
                              <w15:appearance w15:val="hidden"/>
                            </w:sdtPr>
                            <w:sdtContent>
                              <w:p w14:paraId="4B39EE92" w14:textId="6FC7D2D0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 xml:space="preserve">Program </w:t>
                                </w:r>
                                <w:proofErr w:type="gramStart"/>
                                <w:r>
                                  <w:rPr>
                                    <w:rStyle w:val="Emphasis"/>
                                  </w:rPr>
                                  <w:t>Of</w:t>
                                </w:r>
                                <w:proofErr w:type="gramEnd"/>
                                <w:r>
                                  <w:rPr>
                                    <w:rStyle w:val="Emphasis"/>
                                  </w:rPr>
                                  <w:t xml:space="preserve"> Study Layout</w:t>
                                </w:r>
                              </w:p>
                            </w:sdtContent>
                          </w:sdt>
                          <w:p w14:paraId="088240FE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D7150F8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2421721" wp14:editId="4C7E2B9F">
                      <wp:extent cx="1995805" cy="0"/>
                      <wp:effectExtent l="0" t="19050" r="42545" b="38100"/>
                      <wp:docPr id="316" name="Straight Connector 316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5793D9A" id="Straight Connector 316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06C2C98B" w14:textId="77777777" w:rsidTr="002916AE">
        <w:trPr>
          <w:trHeight w:val="8661"/>
        </w:trPr>
        <w:tc>
          <w:tcPr>
            <w:tcW w:w="6242" w:type="dxa"/>
          </w:tcPr>
          <w:p w14:paraId="2B77DA4F" w14:textId="0FBE7056" w:rsidR="00287568" w:rsidRDefault="002108DA" w:rsidP="00CE2724">
            <w:pPr>
              <w:pStyle w:val="NotesText"/>
              <w:numPr>
                <w:ilvl w:val="0"/>
                <w:numId w:val="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When a new catalog is made or the layout needs updated, the Program of Study Layout page should be used</w:t>
            </w:r>
            <w:r w:rsidR="004E3113">
              <w:rPr>
                <w:rStyle w:val="NameChar"/>
                <w:rFonts w:eastAsiaTheme="minorHAnsi"/>
              </w:rPr>
              <w:t>.</w:t>
            </w:r>
            <w:r>
              <w:rPr>
                <w:rStyle w:val="NameChar"/>
                <w:rFonts w:eastAsiaTheme="minorHAnsi"/>
              </w:rPr>
              <w:t xml:space="preserve"> This allows admin uses to rename and rearrange any course, table, or placeholder</w:t>
            </w:r>
            <w:r w:rsidR="004E3113">
              <w:rPr>
                <w:rStyle w:val="NameChar"/>
                <w:rFonts w:eastAsiaTheme="minorHAnsi"/>
              </w:rPr>
              <w:t>.</w:t>
            </w:r>
          </w:p>
          <w:p w14:paraId="7BF30009" w14:textId="4B4E84CC" w:rsidR="004E3113" w:rsidRDefault="004E3113" w:rsidP="00CE2724">
            <w:pPr>
              <w:pStyle w:val="NotesText"/>
              <w:numPr>
                <w:ilvl w:val="0"/>
                <w:numId w:val="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</w:t>
            </w:r>
            <w:r w:rsidR="002108DA">
              <w:rPr>
                <w:rStyle w:val="NameChar"/>
                <w:rFonts w:eastAsiaTheme="minorHAnsi"/>
                <w:u w:val="single"/>
              </w:rPr>
              <w:t>3</w:t>
            </w:r>
            <w:r>
              <w:rPr>
                <w:rStyle w:val="NameChar"/>
                <w:rFonts w:eastAsiaTheme="minorHAnsi"/>
              </w:rPr>
              <w:t xml:space="preserve"> shows the </w:t>
            </w:r>
            <w:r w:rsidR="002108DA">
              <w:rPr>
                <w:rStyle w:val="NameChar"/>
                <w:rFonts w:eastAsiaTheme="minorHAnsi"/>
              </w:rPr>
              <w:t>page reached when you click ‘Edit Layout’ (only admin users have this button)</w:t>
            </w:r>
            <w:r>
              <w:rPr>
                <w:rStyle w:val="NameChar"/>
                <w:rFonts w:eastAsiaTheme="minorHAnsi"/>
              </w:rPr>
              <w:t xml:space="preserve">. </w:t>
            </w:r>
          </w:p>
          <w:p w14:paraId="5BECAA68" w14:textId="0D295976" w:rsidR="00CF6799" w:rsidRDefault="00CF6799" w:rsidP="00CE2724">
            <w:pPr>
              <w:pStyle w:val="NotesText"/>
              <w:numPr>
                <w:ilvl w:val="0"/>
                <w:numId w:val="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</w:t>
            </w:r>
            <w:r w:rsidR="002108DA">
              <w:rPr>
                <w:rStyle w:val="NameChar"/>
                <w:rFonts w:eastAsiaTheme="minorHAnsi"/>
                <w:u w:val="single"/>
              </w:rPr>
              <w:t>4</w:t>
            </w:r>
            <w:r>
              <w:rPr>
                <w:rStyle w:val="NameChar"/>
                <w:rFonts w:eastAsiaTheme="minorHAnsi"/>
              </w:rPr>
              <w:t xml:space="preserve"> shows the </w:t>
            </w:r>
            <w:r w:rsidR="00EC14FF">
              <w:rPr>
                <w:rStyle w:val="NameChar"/>
                <w:rFonts w:eastAsiaTheme="minorHAnsi"/>
              </w:rPr>
              <w:t xml:space="preserve">Catalog </w:t>
            </w:r>
            <w:r>
              <w:rPr>
                <w:rStyle w:val="NameChar"/>
                <w:rFonts w:eastAsiaTheme="minorHAnsi"/>
              </w:rPr>
              <w:t xml:space="preserve">Course Layout page. Here you can edit the ordering of courses and which table they are placed inside. </w:t>
            </w:r>
            <w:r w:rsidR="00EC14FF">
              <w:rPr>
                <w:rStyle w:val="NameChar"/>
                <w:rFonts w:eastAsiaTheme="minorHAnsi"/>
              </w:rPr>
              <w:t>Course placement for each table starts at 1</w:t>
            </w:r>
            <w:r w:rsidR="00B00AE4">
              <w:rPr>
                <w:rStyle w:val="NameChar"/>
                <w:rFonts w:eastAsiaTheme="minorHAnsi"/>
              </w:rPr>
              <w:t>*</w:t>
            </w:r>
            <w:r w:rsidR="00EC14FF">
              <w:rPr>
                <w:rStyle w:val="NameChar"/>
                <w:rFonts w:eastAsiaTheme="minorHAnsi"/>
              </w:rPr>
              <w:t>.</w:t>
            </w:r>
          </w:p>
          <w:p w14:paraId="72699BC6" w14:textId="77777777" w:rsidR="00CF6799" w:rsidRDefault="00CF6799" w:rsidP="00CE2724">
            <w:pPr>
              <w:pStyle w:val="NotesText"/>
              <w:numPr>
                <w:ilvl w:val="0"/>
                <w:numId w:val="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</w:t>
            </w:r>
            <w:r w:rsidR="00EC14FF">
              <w:rPr>
                <w:rStyle w:val="NameChar"/>
                <w:rFonts w:eastAsiaTheme="minorHAnsi"/>
                <w:u w:val="single"/>
              </w:rPr>
              <w:t>5</w:t>
            </w:r>
            <w:r>
              <w:rPr>
                <w:rStyle w:val="NameChar"/>
                <w:rFonts w:eastAsiaTheme="minorHAnsi"/>
              </w:rPr>
              <w:t xml:space="preserve"> shows the Placeholder Layout Page. </w:t>
            </w:r>
            <w:r w:rsidR="00EC14FF">
              <w:rPr>
                <w:rStyle w:val="NameChar"/>
                <w:rFonts w:eastAsiaTheme="minorHAnsi"/>
              </w:rPr>
              <w:t xml:space="preserve">This is set up the same as the course </w:t>
            </w:r>
            <w:proofErr w:type="gramStart"/>
            <w:r w:rsidR="00EC14FF">
              <w:rPr>
                <w:rStyle w:val="NameChar"/>
                <w:rFonts w:eastAsiaTheme="minorHAnsi"/>
              </w:rPr>
              <w:t>layout, but</w:t>
            </w:r>
            <w:proofErr w:type="gramEnd"/>
            <w:r w:rsidR="00EC14FF">
              <w:rPr>
                <w:rStyle w:val="NameChar"/>
                <w:rFonts w:eastAsiaTheme="minorHAnsi"/>
              </w:rPr>
              <w:t xml:space="preserve"> is for the placeholders used in each position before they have a course.</w:t>
            </w:r>
          </w:p>
          <w:p w14:paraId="0F81B204" w14:textId="77777777" w:rsidR="00EC14FF" w:rsidRDefault="00EC14FF" w:rsidP="00CE2724">
            <w:pPr>
              <w:pStyle w:val="NotesText"/>
              <w:numPr>
                <w:ilvl w:val="0"/>
                <w:numId w:val="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 xml:space="preserve">Figure 16 </w:t>
            </w:r>
            <w:r>
              <w:rPr>
                <w:rStyle w:val="NameChar"/>
                <w:rFonts w:eastAsiaTheme="minorHAnsi"/>
              </w:rPr>
              <w:t>shows the Heading Layout Page.</w:t>
            </w:r>
            <w:r w:rsidR="001A517D">
              <w:rPr>
                <w:rStyle w:val="NameChar"/>
                <w:rFonts w:eastAsiaTheme="minorHAnsi"/>
              </w:rPr>
              <w:t xml:space="preserve"> This is a way to organize the table name and order on the POS page.</w:t>
            </w:r>
          </w:p>
          <w:p w14:paraId="21E26D46" w14:textId="77777777" w:rsidR="00B00AE4" w:rsidRDefault="00B00AE4" w:rsidP="00B00AE4">
            <w:pPr>
              <w:pStyle w:val="NotesText"/>
              <w:rPr>
                <w:rStyle w:val="NameChar"/>
                <w:rFonts w:eastAsiaTheme="minorHAnsi"/>
              </w:rPr>
            </w:pPr>
          </w:p>
          <w:p w14:paraId="0686EC14" w14:textId="3C06E0E4" w:rsidR="00B00AE4" w:rsidRDefault="00B00AE4" w:rsidP="00B00AE4">
            <w:pPr>
              <w:pStyle w:val="NotesText"/>
              <w:ind w:left="720"/>
              <w:rPr>
                <w:rStyle w:val="NameChar"/>
                <w:rFonts w:eastAsiaTheme="minorHAnsi"/>
                <w:sz w:val="24"/>
                <w:szCs w:val="24"/>
              </w:rPr>
            </w:pPr>
            <w:r>
              <w:rPr>
                <w:rStyle w:val="NameChar"/>
                <w:rFonts w:eastAsiaTheme="minorHAnsi"/>
                <w:sz w:val="24"/>
                <w:szCs w:val="24"/>
              </w:rPr>
              <w:t xml:space="preserve">*Note : </w:t>
            </w:r>
            <w:r w:rsidR="00710B8B">
              <w:rPr>
                <w:rStyle w:val="NameChar"/>
                <w:rFonts w:eastAsiaTheme="minorHAnsi"/>
                <w:sz w:val="24"/>
                <w:szCs w:val="24"/>
              </w:rPr>
              <w:t>Putting a 0 disables a course, heading, or placeholder</w:t>
            </w:r>
            <w:r>
              <w:rPr>
                <w:rStyle w:val="NameChar"/>
                <w:rFonts w:eastAsiaTheme="minorHAnsi"/>
                <w:sz w:val="24"/>
                <w:szCs w:val="24"/>
              </w:rPr>
              <w:t>.</w:t>
            </w:r>
          </w:p>
          <w:p w14:paraId="5A01811B" w14:textId="7D96EBD6" w:rsidR="00B00AE4" w:rsidRPr="009B0AB6" w:rsidRDefault="00B00AE4" w:rsidP="00B00AE4">
            <w:pPr>
              <w:pStyle w:val="NotesText"/>
              <w:rPr>
                <w:rStyle w:val="NameChar"/>
                <w:rFonts w:eastAsiaTheme="minorHAnsi"/>
              </w:rPr>
            </w:pPr>
          </w:p>
        </w:tc>
      </w:tr>
    </w:tbl>
    <w:p w14:paraId="79BAA013" w14:textId="2D80DBF1" w:rsidR="00287568" w:rsidRPr="00CC0D98" w:rsidRDefault="001A517D" w:rsidP="00287568">
      <w:pPr>
        <w:tabs>
          <w:tab w:val="left" w:pos="59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3827621" wp14:editId="1029946B">
                <wp:simplePos x="0" y="0"/>
                <wp:positionH relativeFrom="column">
                  <wp:posOffset>4121150</wp:posOffset>
                </wp:positionH>
                <wp:positionV relativeFrom="paragraph">
                  <wp:posOffset>6699885</wp:posOffset>
                </wp:positionV>
                <wp:extent cx="2959100" cy="171450"/>
                <wp:effectExtent l="0" t="0" r="0" b="0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17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A9A4A" w14:textId="55918BEC" w:rsidR="001A517D" w:rsidRPr="003109BB" w:rsidRDefault="001A517D" w:rsidP="001A517D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16</w:t>
                            </w:r>
                          </w:p>
                          <w:p w14:paraId="7F8F4DB9" w14:textId="449FFD70" w:rsidR="001A517D" w:rsidRDefault="001A517D" w:rsidP="001A51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27621" id="Rectangle 297" o:spid="_x0000_s1053" style="position:absolute;margin-left:324.5pt;margin-top:527.55pt;width:233pt;height:13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" fillcolor="white [3201]" stroked="f" strokeweight="2pt">
                <v:textbox inset="0,0,0,0">
                  <w:txbxContent>
                    <w:p w14:paraId="48CA9A4A" w14:textId="55918BEC" w:rsidR="001A517D" w:rsidRPr="003109BB" w:rsidRDefault="001A517D" w:rsidP="001A517D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  <w:r>
                        <w:t>6</w:t>
                      </w:r>
                    </w:p>
                    <w:p w14:paraId="7F8F4DB9" w14:textId="449FFD70" w:rsidR="001A517D" w:rsidRDefault="001A517D" w:rsidP="001A517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C14FF">
        <w:rPr>
          <w:noProof/>
        </w:rPr>
        <w:drawing>
          <wp:anchor distT="0" distB="0" distL="114300" distR="114300" simplePos="0" relativeHeight="251839488" behindDoc="1" locked="0" layoutInCell="1" allowOverlap="1" wp14:anchorId="21DF3EB9" wp14:editId="341DFB48">
            <wp:simplePos x="0" y="0"/>
            <wp:positionH relativeFrom="page">
              <wp:posOffset>4591050</wp:posOffset>
            </wp:positionH>
            <wp:positionV relativeFrom="paragraph">
              <wp:posOffset>6951980</wp:posOffset>
            </wp:positionV>
            <wp:extent cx="2974975" cy="1045845"/>
            <wp:effectExtent l="0" t="0" r="0" b="1905"/>
            <wp:wrapTight wrapText="bothSides">
              <wp:wrapPolygon edited="0">
                <wp:start x="0" y="0"/>
                <wp:lineTo x="0" y="21246"/>
                <wp:lineTo x="21439" y="21246"/>
                <wp:lineTo x="21439" y="0"/>
                <wp:lineTo x="0" y="0"/>
              </wp:wrapPolygon>
            </wp:wrapTight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08DA"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3CF6CA3E" wp14:editId="67125779">
                <wp:simplePos x="0" y="0"/>
                <wp:positionH relativeFrom="margin">
                  <wp:posOffset>4349750</wp:posOffset>
                </wp:positionH>
                <wp:positionV relativeFrom="paragraph">
                  <wp:posOffset>1442085</wp:posOffset>
                </wp:positionV>
                <wp:extent cx="2540000" cy="158750"/>
                <wp:effectExtent l="0" t="0" r="0" b="0"/>
                <wp:wrapTight wrapText="bothSides">
                  <wp:wrapPolygon edited="0">
                    <wp:start x="0" y="0"/>
                    <wp:lineTo x="0" y="18144"/>
                    <wp:lineTo x="21384" y="18144"/>
                    <wp:lineTo x="21384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B1CB0" w14:textId="74E37169" w:rsidR="00784338" w:rsidRPr="00D822B6" w:rsidRDefault="00784338" w:rsidP="004E3113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</w:t>
                            </w:r>
                            <w:r w:rsidR="00984EA2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6CA3E" id="Text Box 11" o:spid="_x0000_s1054" type="#_x0000_t202" style="position:absolute;margin-left:342.5pt;margin-top:113.55pt;width:200pt;height:12.5pt;z-index:-25152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" stroked="f">
                <v:textbox inset="0,0,0,0">
                  <w:txbxContent>
                    <w:p w14:paraId="6CAB1CB0" w14:textId="74E37169" w:rsidR="00784338" w:rsidRPr="00D822B6" w:rsidRDefault="00784338" w:rsidP="004E3113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  <w:r w:rsidR="00984EA2">
                        <w:t>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108DA">
        <w:rPr>
          <w:noProof/>
        </w:rPr>
        <w:drawing>
          <wp:anchor distT="0" distB="0" distL="114300" distR="114300" simplePos="0" relativeHeight="251811840" behindDoc="1" locked="0" layoutInCell="1" allowOverlap="1" wp14:anchorId="0BB2703D" wp14:editId="7570EAE2">
            <wp:simplePos x="0" y="0"/>
            <wp:positionH relativeFrom="column">
              <wp:posOffset>4349750</wp:posOffset>
            </wp:positionH>
            <wp:positionV relativeFrom="paragraph">
              <wp:posOffset>1645285</wp:posOffset>
            </wp:positionV>
            <wp:extent cx="2553335" cy="1160780"/>
            <wp:effectExtent l="0" t="0" r="0" b="1270"/>
            <wp:wrapTight wrapText="bothSides">
              <wp:wrapPolygon edited="0">
                <wp:start x="0" y="0"/>
                <wp:lineTo x="0" y="21269"/>
                <wp:lineTo x="21433" y="21269"/>
                <wp:lineTo x="2143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5A3"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2FF68148" wp14:editId="036D43CF">
                <wp:simplePos x="0" y="0"/>
                <wp:positionH relativeFrom="column">
                  <wp:posOffset>4125595</wp:posOffset>
                </wp:positionH>
                <wp:positionV relativeFrom="paragraph">
                  <wp:posOffset>3270674</wp:posOffset>
                </wp:positionV>
                <wp:extent cx="2979420" cy="177165"/>
                <wp:effectExtent l="0" t="0" r="0" b="0"/>
                <wp:wrapTight wrapText="bothSides">
                  <wp:wrapPolygon edited="0">
                    <wp:start x="0" y="0"/>
                    <wp:lineTo x="0" y="18581"/>
                    <wp:lineTo x="21407" y="18581"/>
                    <wp:lineTo x="21407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9420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4F784" w14:textId="358D8E72" w:rsidR="00784338" w:rsidRPr="005454B6" w:rsidRDefault="00784338" w:rsidP="004E3113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</w:t>
                            </w:r>
                            <w:r w:rsidR="00984EA2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8148" id="Text Box 12" o:spid="_x0000_s1055" type="#_x0000_t202" style="position:absolute;margin-left:324.85pt;margin-top:257.55pt;width:234.6pt;height:13.95pt;z-index:-25152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" stroked="f">
                <v:textbox inset="0,0,0,0">
                  <w:txbxContent>
                    <w:p w14:paraId="0294F784" w14:textId="358D8E72" w:rsidR="00784338" w:rsidRPr="005454B6" w:rsidRDefault="00784338" w:rsidP="004E3113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  <w:r w:rsidR="00984EA2">
                        <w:t>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A25A3">
        <w:rPr>
          <w:noProof/>
        </w:rPr>
        <w:drawing>
          <wp:anchor distT="0" distB="0" distL="114300" distR="114300" simplePos="0" relativeHeight="251792384" behindDoc="1" locked="0" layoutInCell="1" allowOverlap="1" wp14:anchorId="3A4BA3B5" wp14:editId="0A0A7E68">
            <wp:simplePos x="0" y="0"/>
            <wp:positionH relativeFrom="margin">
              <wp:posOffset>4133215</wp:posOffset>
            </wp:positionH>
            <wp:positionV relativeFrom="paragraph">
              <wp:posOffset>3500755</wp:posOffset>
            </wp:positionV>
            <wp:extent cx="2979420" cy="1350645"/>
            <wp:effectExtent l="0" t="0" r="0" b="1905"/>
            <wp:wrapTight wrapText="bothSides">
              <wp:wrapPolygon edited="0">
                <wp:start x="0" y="0"/>
                <wp:lineTo x="0" y="21326"/>
                <wp:lineTo x="21407" y="21326"/>
                <wp:lineTo x="2140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5A3"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1C82E77D" wp14:editId="0D31A557">
                <wp:simplePos x="0" y="0"/>
                <wp:positionH relativeFrom="column">
                  <wp:posOffset>4145915</wp:posOffset>
                </wp:positionH>
                <wp:positionV relativeFrom="paragraph">
                  <wp:posOffset>4997566</wp:posOffset>
                </wp:positionV>
                <wp:extent cx="2974975" cy="135890"/>
                <wp:effectExtent l="0" t="0" r="0" b="0"/>
                <wp:wrapTight wrapText="bothSides">
                  <wp:wrapPolygon edited="0">
                    <wp:start x="0" y="0"/>
                    <wp:lineTo x="0" y="18168"/>
                    <wp:lineTo x="21439" y="18168"/>
                    <wp:lineTo x="21439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975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7666B" w14:textId="65C147EA" w:rsidR="00784338" w:rsidRPr="003109BB" w:rsidRDefault="00784338" w:rsidP="00CF6799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</w:t>
                            </w:r>
                            <w:r w:rsidR="00984EA2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E77D" id="Text Box 17" o:spid="_x0000_s1056" type="#_x0000_t202" style="position:absolute;margin-left:326.45pt;margin-top:393.5pt;width:234.25pt;height:10.7pt;z-index:-251516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" stroked="f">
                <v:textbox inset="0,0,0,0">
                  <w:txbxContent>
                    <w:p w14:paraId="4757666B" w14:textId="65C147EA" w:rsidR="00784338" w:rsidRPr="003109BB" w:rsidRDefault="00784338" w:rsidP="00CF6799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</w:t>
                      </w:r>
                      <w:r w:rsidR="00984EA2"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A25A3">
        <w:rPr>
          <w:noProof/>
        </w:rPr>
        <w:drawing>
          <wp:anchor distT="0" distB="0" distL="114300" distR="114300" simplePos="0" relativeHeight="251797504" behindDoc="1" locked="0" layoutInCell="1" allowOverlap="1" wp14:anchorId="7E46433D" wp14:editId="53B38626">
            <wp:simplePos x="0" y="0"/>
            <wp:positionH relativeFrom="column">
              <wp:posOffset>4137247</wp:posOffset>
            </wp:positionH>
            <wp:positionV relativeFrom="paragraph">
              <wp:posOffset>5203363</wp:posOffset>
            </wp:positionV>
            <wp:extent cx="2974975" cy="1259205"/>
            <wp:effectExtent l="0" t="0" r="0" b="0"/>
            <wp:wrapTight wrapText="bothSides">
              <wp:wrapPolygon edited="0">
                <wp:start x="0" y="0"/>
                <wp:lineTo x="0" y="21241"/>
                <wp:lineTo x="21439" y="21241"/>
                <wp:lineTo x="2143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799">
        <w:rPr>
          <w:noProof/>
        </w:rPr>
        <w:t xml:space="preserve"> </w:t>
      </w:r>
    </w:p>
    <w:p w14:paraId="36F7404C" w14:textId="3EBC9D23" w:rsidR="00287568" w:rsidRDefault="00901D77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686EA83C" wp14:editId="6B10582E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346099"/>
            <wp:effectExtent l="0" t="0" r="0" b="0"/>
            <wp:wrapNone/>
            <wp:docPr id="321" name="Picture 321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8695" cy="10348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036">
        <w:rPr>
          <w:noProof/>
        </w:rPr>
        <w:t xml:space="preserve"> </w:t>
      </w:r>
      <w:r w:rsidR="00287568"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7DC5FD2C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466A798D" w14:textId="0088E3DF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7DBB2A" wp14:editId="28776FD7">
                      <wp:extent cx="6954592" cy="0"/>
                      <wp:effectExtent l="0" t="19050" r="36830" b="19050"/>
                      <wp:docPr id="318" name="Straight Connector 318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B3DA124" id="Straight Connector 318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BTv027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2F8E70DB" w14:textId="77777777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72BD5F39" w14:textId="77777777" w:rsidTr="002916AE">
        <w:trPr>
          <w:trHeight w:val="913"/>
        </w:trPr>
        <w:tc>
          <w:tcPr>
            <w:tcW w:w="5314" w:type="dxa"/>
          </w:tcPr>
          <w:p w14:paraId="068C3C62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4CF51F44" w14:textId="77777777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706506E8" w14:textId="77777777" w:rsidTr="002916AE">
        <w:trPr>
          <w:trHeight w:val="1350"/>
        </w:trPr>
        <w:tc>
          <w:tcPr>
            <w:tcW w:w="6242" w:type="dxa"/>
          </w:tcPr>
          <w:p w14:paraId="65FB00A5" w14:textId="77777777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0DFFC12" wp14:editId="6BD60ABD">
                      <wp:extent cx="3955312" cy="540913"/>
                      <wp:effectExtent l="0" t="0" r="0" b="12065"/>
                      <wp:docPr id="319" name="Text Box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1616869922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63D4489E" w14:textId="17D07205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Additions &amp; Deletions</w:t>
                                      </w:r>
                                    </w:p>
                                  </w:sdtContent>
                                </w:sdt>
                                <w:p w14:paraId="61F2B42E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DFFC12" id="Text Box 319" o:spid="_x0000_s1057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1616869922"/>
                              <w15:appearance w15:val="hidden"/>
                            </w:sdtPr>
                            <w:sdtContent>
                              <w:p w14:paraId="63D4489E" w14:textId="17D07205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Additions &amp; Deletions</w:t>
                                </w:r>
                              </w:p>
                            </w:sdtContent>
                          </w:sdt>
                          <w:p w14:paraId="61F2B42E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954AC5B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D66EA73" wp14:editId="403D05EF">
                      <wp:extent cx="1995805" cy="0"/>
                      <wp:effectExtent l="0" t="19050" r="42545" b="38100"/>
                      <wp:docPr id="320" name="Straight Connector 320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D79B3FE" id="Straight Connector 320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5FE72116" w14:textId="77777777" w:rsidTr="002916AE">
        <w:trPr>
          <w:trHeight w:val="8661"/>
        </w:trPr>
        <w:tc>
          <w:tcPr>
            <w:tcW w:w="6242" w:type="dxa"/>
          </w:tcPr>
          <w:p w14:paraId="294C6734" w14:textId="4641FA7E" w:rsidR="00287568" w:rsidRDefault="00783036" w:rsidP="00CE2724">
            <w:pPr>
              <w:pStyle w:val="NotesText"/>
              <w:numPr>
                <w:ilvl w:val="0"/>
                <w:numId w:val="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17</w:t>
            </w:r>
            <w:r>
              <w:rPr>
                <w:rStyle w:val="NameChar"/>
                <w:rFonts w:eastAsiaTheme="minorHAnsi"/>
              </w:rPr>
              <w:t xml:space="preserve"> Shows the course addition page </w:t>
            </w:r>
            <w:r w:rsidR="00EB626F">
              <w:rPr>
                <w:rStyle w:val="NameChar"/>
                <w:rFonts w:eastAsiaTheme="minorHAnsi"/>
              </w:rPr>
              <w:t xml:space="preserve">(The Placeholder addition is </w:t>
            </w:r>
            <w:r w:rsidR="00F73F8A">
              <w:rPr>
                <w:rStyle w:val="NameChar"/>
                <w:rFonts w:eastAsiaTheme="minorHAnsi"/>
              </w:rPr>
              <w:t xml:space="preserve">similar but </w:t>
            </w:r>
            <w:r w:rsidR="00EB626F">
              <w:rPr>
                <w:rStyle w:val="NameChar"/>
                <w:rFonts w:eastAsiaTheme="minorHAnsi"/>
              </w:rPr>
              <w:t>less fields are required)</w:t>
            </w:r>
            <w:r w:rsidR="00F73F8A">
              <w:rPr>
                <w:rStyle w:val="NameChar"/>
                <w:rFonts w:eastAsiaTheme="minorHAnsi"/>
              </w:rPr>
              <w:t>.</w:t>
            </w:r>
            <w:r w:rsidR="00EB626F">
              <w:rPr>
                <w:rStyle w:val="NameChar"/>
                <w:rFonts w:eastAsiaTheme="minorHAnsi"/>
              </w:rPr>
              <w:t xml:space="preserve"> </w:t>
            </w:r>
            <w:r>
              <w:rPr>
                <w:rStyle w:val="NameChar"/>
                <w:rFonts w:eastAsiaTheme="minorHAnsi"/>
              </w:rPr>
              <w:t>Here you can add a course to the database</w:t>
            </w:r>
            <w:r w:rsidR="00A80647">
              <w:rPr>
                <w:rStyle w:val="NameChar"/>
                <w:rFonts w:eastAsiaTheme="minorHAnsi"/>
              </w:rPr>
              <w:t xml:space="preserve">. Most fields are </w:t>
            </w:r>
            <w:r w:rsidR="00A9337F">
              <w:rPr>
                <w:rStyle w:val="NameChar"/>
                <w:rFonts w:eastAsiaTheme="minorHAnsi"/>
              </w:rPr>
              <w:t>required,</w:t>
            </w:r>
            <w:r w:rsidR="00A80647">
              <w:rPr>
                <w:rStyle w:val="NameChar"/>
                <w:rFonts w:eastAsiaTheme="minorHAnsi"/>
              </w:rPr>
              <w:t xml:space="preserve"> and the formatting is enforced so that everything is compatible with the DARS reports. All available headings in the database are also listed in the ‘Choose a Catalog Heading’ option.</w:t>
            </w:r>
          </w:p>
          <w:p w14:paraId="396EE307" w14:textId="77777777" w:rsidR="00A80647" w:rsidRDefault="00732F67" w:rsidP="00CE2724">
            <w:pPr>
              <w:pStyle w:val="NotesText"/>
              <w:numPr>
                <w:ilvl w:val="0"/>
                <w:numId w:val="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18</w:t>
            </w:r>
            <w:r>
              <w:rPr>
                <w:rStyle w:val="NameChar"/>
                <w:rFonts w:eastAsiaTheme="minorHAnsi"/>
              </w:rPr>
              <w:t xml:space="preserve"> shows the heading addition page. Here you can add new headings by catalog year, you can choose a name, and then you choose a table in the program of study for that heading to be in.</w:t>
            </w:r>
          </w:p>
          <w:p w14:paraId="11BB251D" w14:textId="6EEE5754" w:rsidR="00DF0A9B" w:rsidRDefault="00DF0A9B" w:rsidP="00CE2724">
            <w:pPr>
              <w:pStyle w:val="NotesText"/>
              <w:numPr>
                <w:ilvl w:val="0"/>
                <w:numId w:val="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To disable </w:t>
            </w:r>
            <w:r w:rsidR="00F73F8A">
              <w:rPr>
                <w:rStyle w:val="NameChar"/>
                <w:rFonts w:eastAsiaTheme="minorHAnsi"/>
              </w:rPr>
              <w:t>headings,</w:t>
            </w:r>
            <w:r>
              <w:rPr>
                <w:rStyle w:val="NameChar"/>
                <w:rFonts w:eastAsiaTheme="minorHAnsi"/>
              </w:rPr>
              <w:t xml:space="preserve"> use position 0</w:t>
            </w:r>
            <w:r w:rsidR="00710B8B">
              <w:rPr>
                <w:rStyle w:val="NameChar"/>
                <w:rFonts w:eastAsiaTheme="minorHAnsi"/>
              </w:rPr>
              <w:t>.</w:t>
            </w:r>
          </w:p>
          <w:p w14:paraId="28CD6170" w14:textId="048E7111" w:rsidR="00E91D2A" w:rsidRDefault="00E91D2A" w:rsidP="00CE2724">
            <w:pPr>
              <w:pStyle w:val="NotesText"/>
              <w:numPr>
                <w:ilvl w:val="0"/>
                <w:numId w:val="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Deletion of a course will remove it from the database</w:t>
            </w:r>
            <w:r w:rsidR="00710B8B">
              <w:rPr>
                <w:rStyle w:val="NameChar"/>
                <w:rFonts w:eastAsiaTheme="minorHAnsi"/>
              </w:rPr>
              <w:t xml:space="preserve"> which includes r</w:t>
            </w:r>
            <w:r>
              <w:rPr>
                <w:rStyle w:val="NameChar"/>
                <w:rFonts w:eastAsiaTheme="minorHAnsi"/>
              </w:rPr>
              <w:t xml:space="preserve">emoving the course from student data. </w:t>
            </w:r>
          </w:p>
          <w:p w14:paraId="6EC6E90A" w14:textId="2604340C" w:rsidR="00E91D2A" w:rsidRPr="009B0AB6" w:rsidRDefault="00E91D2A" w:rsidP="00CE2724">
            <w:pPr>
              <w:pStyle w:val="NotesText"/>
              <w:numPr>
                <w:ilvl w:val="0"/>
                <w:numId w:val="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You can </w:t>
            </w:r>
            <w:r w:rsidR="00710B8B">
              <w:rPr>
                <w:rStyle w:val="NameChar"/>
                <w:rFonts w:eastAsiaTheme="minorHAnsi"/>
              </w:rPr>
              <w:t>update</w:t>
            </w:r>
            <w:r>
              <w:rPr>
                <w:rStyle w:val="NameChar"/>
                <w:rFonts w:eastAsiaTheme="minorHAnsi"/>
              </w:rPr>
              <w:t xml:space="preserve"> information for a course by using the ‘Course Add’ page and using the same course code and catalog year.</w:t>
            </w:r>
          </w:p>
        </w:tc>
      </w:tr>
    </w:tbl>
    <w:p w14:paraId="40ED3DF5" w14:textId="57894889" w:rsidR="00287568" w:rsidRPr="00CC0D98" w:rsidRDefault="001A517D" w:rsidP="00287568">
      <w:pPr>
        <w:tabs>
          <w:tab w:val="left" w:pos="59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7A502158" wp14:editId="7B1A3F09">
                <wp:simplePos x="0" y="0"/>
                <wp:positionH relativeFrom="column">
                  <wp:posOffset>4248150</wp:posOffset>
                </wp:positionH>
                <wp:positionV relativeFrom="paragraph">
                  <wp:posOffset>1588135</wp:posOffset>
                </wp:positionV>
                <wp:extent cx="2879090" cy="146050"/>
                <wp:effectExtent l="0" t="0" r="0" b="6350"/>
                <wp:wrapTight wrapText="bothSides">
                  <wp:wrapPolygon edited="0">
                    <wp:start x="0" y="0"/>
                    <wp:lineTo x="0" y="19722"/>
                    <wp:lineTo x="21438" y="19722"/>
                    <wp:lineTo x="21438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0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59900" w14:textId="505FC379" w:rsidR="00784338" w:rsidRPr="004A44F8" w:rsidRDefault="00784338" w:rsidP="00783036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02158" id="Text Box 19" o:spid="_x0000_s1058" type="#_x0000_t202" style="position:absolute;margin-left:334.5pt;margin-top:125.05pt;width:226.7pt;height:11.5pt;z-index:-2515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" stroked="f">
                <v:textbox inset="0,0,0,0">
                  <w:txbxContent>
                    <w:p w14:paraId="39859900" w14:textId="505FC379" w:rsidR="00784338" w:rsidRPr="004A44F8" w:rsidRDefault="00784338" w:rsidP="00783036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F67"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06D13E83" wp14:editId="288EB916">
                <wp:simplePos x="0" y="0"/>
                <wp:positionH relativeFrom="column">
                  <wp:posOffset>4312920</wp:posOffset>
                </wp:positionH>
                <wp:positionV relativeFrom="paragraph">
                  <wp:posOffset>4831715</wp:posOffset>
                </wp:positionV>
                <wp:extent cx="2854960" cy="146050"/>
                <wp:effectExtent l="0" t="0" r="2540" b="6350"/>
                <wp:wrapTight wrapText="bothSides">
                  <wp:wrapPolygon edited="0">
                    <wp:start x="0" y="0"/>
                    <wp:lineTo x="0" y="19722"/>
                    <wp:lineTo x="21475" y="19722"/>
                    <wp:lineTo x="21475" y="0"/>
                    <wp:lineTo x="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81A0C" w14:textId="1849914F" w:rsidR="00784338" w:rsidRPr="007D60F8" w:rsidRDefault="00784338" w:rsidP="00732F67">
                            <w:pPr>
                              <w:pStyle w:val="Caption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3E83" id="Text Box 21" o:spid="_x0000_s1059" type="#_x0000_t202" style="position:absolute;margin-left:339.6pt;margin-top:380.45pt;width:224.8pt;height:11.5pt;z-index:-25151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" stroked="f">
                <v:textbox inset="0,0,0,0">
                  <w:txbxContent>
                    <w:p w14:paraId="1D581A0C" w14:textId="1849914F" w:rsidR="00784338" w:rsidRPr="007D60F8" w:rsidRDefault="00784338" w:rsidP="00732F67">
                      <w:pPr>
                        <w:pStyle w:val="Caption"/>
                        <w:rPr>
                          <w:noProof/>
                          <w:szCs w:val="24"/>
                        </w:rPr>
                      </w:pPr>
                      <w:r>
                        <w:t>Figure 18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F67">
        <w:rPr>
          <w:noProof/>
        </w:rPr>
        <w:drawing>
          <wp:anchor distT="0" distB="0" distL="114300" distR="114300" simplePos="0" relativeHeight="251803648" behindDoc="1" locked="0" layoutInCell="1" allowOverlap="1" wp14:anchorId="3C28C3D6" wp14:editId="64850168">
            <wp:simplePos x="0" y="0"/>
            <wp:positionH relativeFrom="column">
              <wp:posOffset>4312920</wp:posOffset>
            </wp:positionH>
            <wp:positionV relativeFrom="paragraph">
              <wp:posOffset>5073650</wp:posOffset>
            </wp:positionV>
            <wp:extent cx="2854960" cy="1264285"/>
            <wp:effectExtent l="0" t="0" r="2540" b="0"/>
            <wp:wrapTight wrapText="bothSides">
              <wp:wrapPolygon edited="0">
                <wp:start x="0" y="0"/>
                <wp:lineTo x="0" y="21155"/>
                <wp:lineTo x="21475" y="21155"/>
                <wp:lineTo x="2147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036">
        <w:rPr>
          <w:noProof/>
        </w:rPr>
        <w:drawing>
          <wp:anchor distT="0" distB="0" distL="114300" distR="114300" simplePos="0" relativeHeight="251800576" behindDoc="1" locked="0" layoutInCell="1" allowOverlap="1" wp14:anchorId="3F0669B5" wp14:editId="277F76CF">
            <wp:simplePos x="0" y="0"/>
            <wp:positionH relativeFrom="column">
              <wp:posOffset>4245694</wp:posOffset>
            </wp:positionH>
            <wp:positionV relativeFrom="paragraph">
              <wp:posOffset>1795768</wp:posOffset>
            </wp:positionV>
            <wp:extent cx="2879144" cy="2646680"/>
            <wp:effectExtent l="0" t="0" r="0" b="1270"/>
            <wp:wrapTight wrapText="bothSides">
              <wp:wrapPolygon edited="0">
                <wp:start x="0" y="0"/>
                <wp:lineTo x="0" y="21455"/>
                <wp:lineTo x="21438" y="21455"/>
                <wp:lineTo x="214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144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20350" w14:textId="1ABB0DF1" w:rsidR="00287568" w:rsidRDefault="00901D77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02CA98E1" wp14:editId="0A476B13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530" cy="10262755"/>
            <wp:effectExtent l="0" t="0" r="0" b="5715"/>
            <wp:wrapNone/>
            <wp:docPr id="325" name="Picture 325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391" cy="10270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583">
        <w:rPr>
          <w:noProof/>
        </w:rPr>
        <w:t xml:space="preserve"> </w:t>
      </w:r>
      <w:r w:rsidR="00287568"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245AA9C1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7EB5ED39" w14:textId="77777777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71DC930" wp14:editId="1CBBF441">
                      <wp:extent cx="6954592" cy="0"/>
                      <wp:effectExtent l="0" t="19050" r="36830" b="19050"/>
                      <wp:docPr id="322" name="Straight Connector 322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B05255D" id="Straight Connector 322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OugqMD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452F294E" w14:textId="50CEF2D4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1834CDE8" w14:textId="77777777" w:rsidTr="002916AE">
        <w:trPr>
          <w:trHeight w:val="913"/>
        </w:trPr>
        <w:tc>
          <w:tcPr>
            <w:tcW w:w="5314" w:type="dxa"/>
          </w:tcPr>
          <w:p w14:paraId="3D506728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509250DB" w14:textId="77777777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62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42"/>
      </w:tblGrid>
      <w:tr w:rsidR="00287568" w14:paraId="6D4FF6AC" w14:textId="77777777" w:rsidTr="002916AE">
        <w:trPr>
          <w:trHeight w:val="1350"/>
        </w:trPr>
        <w:tc>
          <w:tcPr>
            <w:tcW w:w="6242" w:type="dxa"/>
          </w:tcPr>
          <w:p w14:paraId="3CCC09C9" w14:textId="77698022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19635D4" wp14:editId="2A9C0C83">
                      <wp:extent cx="3955312" cy="540913"/>
                      <wp:effectExtent l="0" t="0" r="0" b="12065"/>
                      <wp:docPr id="323" name="Text Box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146870192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1082E85F" w14:textId="3D87BA35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DARS Parser</w:t>
                                      </w:r>
                                    </w:p>
                                  </w:sdtContent>
                                </w:sdt>
                                <w:p w14:paraId="09194328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9635D4" id="Text Box 323" o:spid="_x0000_s1060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1468701923"/>
                              <w15:appearance w15:val="hidden"/>
                            </w:sdtPr>
                            <w:sdtContent>
                              <w:p w14:paraId="1082E85F" w14:textId="3D87BA35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DARS Parser</w:t>
                                </w:r>
                              </w:p>
                            </w:sdtContent>
                          </w:sdt>
                          <w:p w14:paraId="09194328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AA028F3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F98D93A" wp14:editId="65D26587">
                      <wp:extent cx="1995805" cy="0"/>
                      <wp:effectExtent l="0" t="19050" r="42545" b="38100"/>
                      <wp:docPr id="324" name="Straight Connector 324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40DBC9E" id="Straight Connector 324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1FCDC846" w14:textId="77777777" w:rsidTr="002916AE">
        <w:trPr>
          <w:trHeight w:val="8661"/>
        </w:trPr>
        <w:tc>
          <w:tcPr>
            <w:tcW w:w="6242" w:type="dxa"/>
          </w:tcPr>
          <w:p w14:paraId="1803369B" w14:textId="02E04256" w:rsidR="00287568" w:rsidRDefault="00824F68" w:rsidP="00CE2724">
            <w:pPr>
              <w:pStyle w:val="NotesText"/>
              <w:numPr>
                <w:ilvl w:val="0"/>
                <w:numId w:val="8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  <w:u w:val="single"/>
              </w:rPr>
              <w:t>Figure 19</w:t>
            </w:r>
            <w:r>
              <w:rPr>
                <w:rStyle w:val="NameChar"/>
                <w:rFonts w:eastAsiaTheme="minorHAnsi"/>
              </w:rPr>
              <w:t xml:space="preserve"> shows the ‘Add Student’ Page where you can upload DARS PDF’s and they will be run on the python script and pu</w:t>
            </w:r>
            <w:r w:rsidR="00E1366E">
              <w:rPr>
                <w:rStyle w:val="NameChar"/>
                <w:rFonts w:eastAsiaTheme="minorHAnsi"/>
              </w:rPr>
              <w:t>t</w:t>
            </w:r>
            <w:r>
              <w:rPr>
                <w:rStyle w:val="NameChar"/>
                <w:rFonts w:eastAsiaTheme="minorHAnsi"/>
              </w:rPr>
              <w:t xml:space="preserve"> into the database.</w:t>
            </w:r>
          </w:p>
          <w:p w14:paraId="2FB72330" w14:textId="4C86CF89" w:rsidR="000B0F13" w:rsidRPr="000B0F13" w:rsidRDefault="000B0F13" w:rsidP="00CE2724">
            <w:pPr>
              <w:pStyle w:val="NotesText"/>
              <w:numPr>
                <w:ilvl w:val="0"/>
                <w:numId w:val="8"/>
              </w:numPr>
              <w:rPr>
                <w:rStyle w:val="NameChar"/>
                <w:rFonts w:eastAsiaTheme="minorHAnsi"/>
              </w:rPr>
            </w:pPr>
            <w:r w:rsidRPr="000B0F13">
              <w:rPr>
                <w:rStyle w:val="NameChar"/>
                <w:rFonts w:eastAsiaTheme="minorHAnsi"/>
              </w:rPr>
              <w:t>Ins</w:t>
            </w:r>
            <w:r>
              <w:rPr>
                <w:rStyle w:val="NameChar"/>
                <w:rFonts w:eastAsiaTheme="minorHAnsi"/>
              </w:rPr>
              <w:t xml:space="preserve">ide the </w:t>
            </w:r>
            <w:r w:rsidR="00966601">
              <w:rPr>
                <w:rStyle w:val="NameChar"/>
                <w:rFonts w:eastAsiaTheme="minorHAnsi"/>
              </w:rPr>
              <w:t>DARS</w:t>
            </w:r>
            <w:r>
              <w:rPr>
                <w:rStyle w:val="NameChar"/>
                <w:rFonts w:eastAsiaTheme="minorHAnsi"/>
              </w:rPr>
              <w:t xml:space="preserve"> Parser python file</w:t>
            </w:r>
            <w:r w:rsidR="00E1366E">
              <w:rPr>
                <w:rStyle w:val="NameChar"/>
                <w:rFonts w:eastAsiaTheme="minorHAnsi"/>
              </w:rPr>
              <w:t>,</w:t>
            </w:r>
            <w:r>
              <w:rPr>
                <w:rStyle w:val="NameChar"/>
                <w:rFonts w:eastAsiaTheme="minorHAnsi"/>
              </w:rPr>
              <w:t xml:space="preserve"> make sure the database settings are changed to reflect your</w:t>
            </w:r>
            <w:r w:rsidR="00E1366E">
              <w:rPr>
                <w:rStyle w:val="NameChar"/>
                <w:rFonts w:eastAsiaTheme="minorHAnsi"/>
              </w:rPr>
              <w:t xml:space="preserve"> local</w:t>
            </w:r>
            <w:r>
              <w:rPr>
                <w:rStyle w:val="NameChar"/>
                <w:rFonts w:eastAsiaTheme="minorHAnsi"/>
              </w:rPr>
              <w:t xml:space="preserve"> database settings. </w:t>
            </w:r>
            <w:r w:rsidR="00E1366E">
              <w:rPr>
                <w:rStyle w:val="NameChar"/>
                <w:rFonts w:eastAsiaTheme="minorHAnsi"/>
              </w:rPr>
              <w:t>Otherwise</w:t>
            </w:r>
            <w:r>
              <w:rPr>
                <w:rStyle w:val="NameChar"/>
                <w:rFonts w:eastAsiaTheme="minorHAnsi"/>
              </w:rPr>
              <w:t xml:space="preserve"> the parser</w:t>
            </w:r>
            <w:r w:rsidR="00E1366E">
              <w:rPr>
                <w:rStyle w:val="NameChar"/>
                <w:rFonts w:eastAsiaTheme="minorHAnsi"/>
              </w:rPr>
              <w:t xml:space="preserve"> will be unable</w:t>
            </w:r>
            <w:r>
              <w:rPr>
                <w:rStyle w:val="NameChar"/>
                <w:rFonts w:eastAsiaTheme="minorHAnsi"/>
              </w:rPr>
              <w:t xml:space="preserve"> to submit its findings to the database.</w:t>
            </w:r>
          </w:p>
        </w:tc>
      </w:tr>
    </w:tbl>
    <w:p w14:paraId="3488E51F" w14:textId="4CA11FBF" w:rsidR="00287568" w:rsidRPr="00CC0D98" w:rsidRDefault="00D71CBA" w:rsidP="00287568">
      <w:pPr>
        <w:tabs>
          <w:tab w:val="left" w:pos="59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5C4BB33C" wp14:editId="5EC68F9C">
                <wp:simplePos x="0" y="0"/>
                <wp:positionH relativeFrom="column">
                  <wp:posOffset>4250690</wp:posOffset>
                </wp:positionH>
                <wp:positionV relativeFrom="paragraph">
                  <wp:posOffset>2472690</wp:posOffset>
                </wp:positionV>
                <wp:extent cx="2665095" cy="193675"/>
                <wp:effectExtent l="0" t="0" r="1905" b="0"/>
                <wp:wrapTight wrapText="bothSides">
                  <wp:wrapPolygon edited="0">
                    <wp:start x="0" y="0"/>
                    <wp:lineTo x="0" y="19121"/>
                    <wp:lineTo x="21461" y="19121"/>
                    <wp:lineTo x="21461" y="0"/>
                    <wp:lineTo x="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095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AB0608" w14:textId="65134336" w:rsidR="00784338" w:rsidRPr="00D71CBA" w:rsidRDefault="00784338" w:rsidP="00D71CBA">
                            <w:pPr>
                              <w:pStyle w:val="Caption"/>
                            </w:pPr>
                            <w:r>
                              <w:t>Figure 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B33C" id="Text Box 31" o:spid="_x0000_s1061" type="#_x0000_t202" style="position:absolute;margin-left:334.7pt;margin-top:194.7pt;width:209.85pt;height:15.25pt;z-index:-25150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" stroked="f">
                <v:textbox inset="0,0,0,0">
                  <w:txbxContent>
                    <w:p w14:paraId="3DAB0608" w14:textId="65134336" w:rsidR="00784338" w:rsidRPr="00D71CBA" w:rsidRDefault="00784338" w:rsidP="00D71CBA">
                      <w:pPr>
                        <w:pStyle w:val="Caption"/>
                      </w:pPr>
                      <w:r>
                        <w:t>Figure 19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8768" behindDoc="1" locked="0" layoutInCell="1" allowOverlap="1" wp14:anchorId="1F1F9FBF" wp14:editId="7F3BA214">
            <wp:simplePos x="0" y="0"/>
            <wp:positionH relativeFrom="column">
              <wp:posOffset>4250582</wp:posOffset>
            </wp:positionH>
            <wp:positionV relativeFrom="paragraph">
              <wp:posOffset>2746618</wp:posOffset>
            </wp:positionV>
            <wp:extent cx="2665095" cy="1416685"/>
            <wp:effectExtent l="0" t="0" r="1905" b="0"/>
            <wp:wrapTight wrapText="bothSides">
              <wp:wrapPolygon edited="0">
                <wp:start x="0" y="0"/>
                <wp:lineTo x="0" y="21203"/>
                <wp:lineTo x="21461" y="21203"/>
                <wp:lineTo x="2146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583">
        <w:rPr>
          <w:noProof/>
        </w:rPr>
        <w:drawing>
          <wp:anchor distT="0" distB="0" distL="114300" distR="114300" simplePos="0" relativeHeight="251806720" behindDoc="1" locked="0" layoutInCell="1" allowOverlap="1" wp14:anchorId="39B55BA5" wp14:editId="6069D42F">
            <wp:simplePos x="0" y="0"/>
            <wp:positionH relativeFrom="margin">
              <wp:posOffset>4496833</wp:posOffset>
            </wp:positionH>
            <wp:positionV relativeFrom="paragraph">
              <wp:posOffset>1011868</wp:posOffset>
            </wp:positionV>
            <wp:extent cx="2129155" cy="1068705"/>
            <wp:effectExtent l="0" t="0" r="0" b="0"/>
            <wp:wrapTight wrapText="bothSides">
              <wp:wrapPolygon edited="0">
                <wp:start x="10050" y="0"/>
                <wp:lineTo x="9470" y="385"/>
                <wp:lineTo x="7344" y="5005"/>
                <wp:lineTo x="7344" y="8086"/>
                <wp:lineTo x="8503" y="12321"/>
                <wp:lineTo x="6378" y="15401"/>
                <wp:lineTo x="5798" y="16556"/>
                <wp:lineTo x="5991" y="21176"/>
                <wp:lineTo x="9276" y="21176"/>
                <wp:lineTo x="15654" y="18866"/>
                <wp:lineTo x="15654" y="16941"/>
                <wp:lineTo x="14881" y="15016"/>
                <wp:lineTo x="12948" y="12321"/>
                <wp:lineTo x="14494" y="7316"/>
                <wp:lineTo x="14494" y="5005"/>
                <wp:lineTo x="12369" y="385"/>
                <wp:lineTo x="11596" y="0"/>
                <wp:lineTo x="10050" y="0"/>
              </wp:wrapPolygon>
            </wp:wrapTight>
            <wp:docPr id="22" name="Picture 22" descr="Image result for pytho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ython log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06D3E" w14:textId="77777777" w:rsidR="00287568" w:rsidRDefault="00287568" w:rsidP="0028756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4FE48DB8" wp14:editId="00942AF6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530" cy="10346099"/>
            <wp:effectExtent l="0" t="0" r="0" b="0"/>
            <wp:wrapNone/>
            <wp:docPr id="329" name="Picture 329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9570" cy="10350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287568" w14:paraId="2143D100" w14:textId="77777777" w:rsidTr="002916AE">
        <w:trPr>
          <w:trHeight w:val="743"/>
        </w:trPr>
        <w:tc>
          <w:tcPr>
            <w:tcW w:w="11164" w:type="dxa"/>
            <w:vAlign w:val="bottom"/>
          </w:tcPr>
          <w:p w14:paraId="10FBA709" w14:textId="77777777" w:rsidR="00287568" w:rsidRPr="000E1657" w:rsidRDefault="00287568" w:rsidP="002916A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583588E" wp14:editId="3AE9001A">
                      <wp:extent cx="6954592" cy="0"/>
                      <wp:effectExtent l="0" t="19050" r="36830" b="19050"/>
                      <wp:docPr id="326" name="Straight Connector 326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0F0EE66" id="Straight Connector 326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BOLOermAQAAJA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41B5B77B" w14:textId="77777777" w:rsidR="00287568" w:rsidRPr="00C72674" w:rsidRDefault="00287568" w:rsidP="0028756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287568" w14:paraId="752ADC3B" w14:textId="77777777" w:rsidTr="002916AE">
        <w:trPr>
          <w:trHeight w:val="913"/>
        </w:trPr>
        <w:tc>
          <w:tcPr>
            <w:tcW w:w="5314" w:type="dxa"/>
          </w:tcPr>
          <w:p w14:paraId="734CB249" w14:textId="77777777" w:rsidR="00287568" w:rsidRPr="000E1657" w:rsidRDefault="00287568" w:rsidP="002916A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60609B18" w14:textId="77777777" w:rsidR="00287568" w:rsidRDefault="00287568" w:rsidP="002916A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287568" w14:paraId="5A3D0351" w14:textId="77777777" w:rsidTr="00901D77">
        <w:trPr>
          <w:trHeight w:val="1657"/>
        </w:trPr>
        <w:tc>
          <w:tcPr>
            <w:tcW w:w="10925" w:type="dxa"/>
          </w:tcPr>
          <w:p w14:paraId="084FAE96" w14:textId="77777777" w:rsidR="00287568" w:rsidRDefault="00287568" w:rsidP="002916A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7B5A7FC" wp14:editId="2EFA2D6A">
                      <wp:extent cx="3955312" cy="540913"/>
                      <wp:effectExtent l="0" t="0" r="0" b="12065"/>
                      <wp:docPr id="327" name="Text Box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1328710873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31D3AF62" w14:textId="7AF2F914" w:rsidR="00784338" w:rsidRPr="0033610D" w:rsidRDefault="00784338" w:rsidP="0028756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1</w:t>
                                      </w:r>
                                    </w:p>
                                  </w:sdtContent>
                                </w:sdt>
                                <w:p w14:paraId="20FC1C25" w14:textId="77777777" w:rsidR="00784338" w:rsidRDefault="00784338" w:rsidP="0028756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7B5A7FC" id="Text Box 327" o:spid="_x0000_s1062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1328710873"/>
                              <w15:appearance w15:val="hidden"/>
                            </w:sdtPr>
                            <w:sdtContent>
                              <w:p w14:paraId="31D3AF62" w14:textId="7AF2F914" w:rsidR="00784338" w:rsidRPr="0033610D" w:rsidRDefault="00784338" w:rsidP="0028756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1</w:t>
                                </w:r>
                              </w:p>
                            </w:sdtContent>
                          </w:sdt>
                          <w:p w14:paraId="20FC1C25" w14:textId="77777777" w:rsidR="00784338" w:rsidRDefault="00784338" w:rsidP="0028756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3E95A60" w14:textId="77777777" w:rsidR="00287568" w:rsidRPr="00C53E50" w:rsidRDefault="00287568" w:rsidP="002916A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ACFE32" wp14:editId="5DA090F7">
                      <wp:extent cx="1995805" cy="0"/>
                      <wp:effectExtent l="0" t="19050" r="42545" b="38100"/>
                      <wp:docPr id="328" name="Straight Connector 328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4FE30F1" id="Straight Connector 328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287568" w14:paraId="4F1B953B" w14:textId="77777777" w:rsidTr="00901D77">
        <w:trPr>
          <w:trHeight w:val="10639"/>
        </w:trPr>
        <w:tc>
          <w:tcPr>
            <w:tcW w:w="10925" w:type="dxa"/>
          </w:tcPr>
          <w:p w14:paraId="5F0E829D" w14:textId="77777777" w:rsidR="00EA440E" w:rsidRDefault="00EA440E" w:rsidP="00EA440E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Folder : </w:t>
            </w:r>
            <w:proofErr w:type="spellStart"/>
            <w:r>
              <w:rPr>
                <w:rStyle w:val="NameChar"/>
                <w:rFonts w:eastAsiaTheme="minorHAnsi"/>
              </w:rPr>
              <w:t>Dars</w:t>
            </w:r>
            <w:proofErr w:type="spellEnd"/>
          </w:p>
          <w:p w14:paraId="48A44E39" w14:textId="77777777" w:rsidR="00EA440E" w:rsidRDefault="00EA440E" w:rsidP="00CE2724">
            <w:pPr>
              <w:pStyle w:val="NotesText"/>
              <w:numPr>
                <w:ilvl w:val="0"/>
                <w:numId w:val="10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DP2.py : DARS Parser (Contains code to parse DARS PDFs)</w:t>
            </w:r>
          </w:p>
          <w:p w14:paraId="69A31D72" w14:textId="77777777" w:rsidR="00EA440E" w:rsidRDefault="00EA440E" w:rsidP="00CE2724">
            <w:pPr>
              <w:pStyle w:val="NotesText"/>
              <w:numPr>
                <w:ilvl w:val="1"/>
                <w:numId w:val="10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Requires Python &amp; Python Dependencies listed in file</w:t>
            </w:r>
          </w:p>
          <w:p w14:paraId="41CC6757" w14:textId="6E3B0C5D" w:rsidR="00EA440E" w:rsidRDefault="00EA440E" w:rsidP="00CE2724">
            <w:pPr>
              <w:pStyle w:val="NotesText"/>
              <w:numPr>
                <w:ilvl w:val="0"/>
                <w:numId w:val="10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DAR’s files are imported into the ‘</w:t>
            </w:r>
            <w:proofErr w:type="spellStart"/>
            <w:r>
              <w:rPr>
                <w:rStyle w:val="NameChar"/>
                <w:rFonts w:eastAsiaTheme="minorHAnsi"/>
              </w:rPr>
              <w:t>D</w:t>
            </w:r>
            <w:r w:rsidR="009C4194">
              <w:rPr>
                <w:rStyle w:val="NameChar"/>
                <w:rFonts w:eastAsiaTheme="minorHAnsi"/>
              </w:rPr>
              <w:t>ars</w:t>
            </w:r>
            <w:proofErr w:type="spellEnd"/>
            <w:r>
              <w:rPr>
                <w:rStyle w:val="NameChar"/>
                <w:rFonts w:eastAsiaTheme="minorHAnsi"/>
              </w:rPr>
              <w:t>’ Folder and then run with DP2.py</w:t>
            </w:r>
          </w:p>
          <w:p w14:paraId="2DC55455" w14:textId="77777777" w:rsidR="00EA440E" w:rsidRDefault="00EA440E" w:rsidP="00EA440E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Folder: </w:t>
            </w:r>
            <w:proofErr w:type="spellStart"/>
            <w:r>
              <w:rPr>
                <w:rStyle w:val="NameChar"/>
                <w:rFonts w:eastAsiaTheme="minorHAnsi"/>
              </w:rPr>
              <w:t>node_modules</w:t>
            </w:r>
            <w:proofErr w:type="spellEnd"/>
          </w:p>
          <w:p w14:paraId="00E9E334" w14:textId="77777777" w:rsidR="00EA440E" w:rsidRDefault="00EA440E" w:rsidP="00CE2724">
            <w:pPr>
              <w:pStyle w:val="NotesText"/>
              <w:numPr>
                <w:ilvl w:val="0"/>
                <w:numId w:val="11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Folder contains code installed through the Node.js package manager called ‘</w:t>
            </w:r>
            <w:proofErr w:type="spellStart"/>
            <w:r>
              <w:rPr>
                <w:rStyle w:val="NameChar"/>
                <w:rFonts w:eastAsiaTheme="minorHAnsi"/>
              </w:rPr>
              <w:t>npm</w:t>
            </w:r>
            <w:proofErr w:type="spellEnd"/>
            <w:r>
              <w:rPr>
                <w:rStyle w:val="NameChar"/>
                <w:rFonts w:eastAsiaTheme="minorHAnsi"/>
              </w:rPr>
              <w:t>’</w:t>
            </w:r>
          </w:p>
          <w:p w14:paraId="281983ED" w14:textId="5C2F0F9C" w:rsidR="00EA440E" w:rsidRDefault="00EA440E" w:rsidP="00CE2724">
            <w:pPr>
              <w:pStyle w:val="NotesText"/>
              <w:numPr>
                <w:ilvl w:val="0"/>
                <w:numId w:val="11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If for any reason the program cannot </w:t>
            </w:r>
            <w:r w:rsidR="009C4194">
              <w:rPr>
                <w:rStyle w:val="NameChar"/>
                <w:rFonts w:eastAsiaTheme="minorHAnsi"/>
              </w:rPr>
              <w:t>run,</w:t>
            </w:r>
            <w:r>
              <w:rPr>
                <w:rStyle w:val="NameChar"/>
                <w:rFonts w:eastAsiaTheme="minorHAnsi"/>
              </w:rPr>
              <w:t xml:space="preserve"> you can try deleting this entire folder and then running the command ‘</w:t>
            </w:r>
            <w:proofErr w:type="spellStart"/>
            <w:r>
              <w:rPr>
                <w:rStyle w:val="NameChar"/>
                <w:rFonts w:eastAsiaTheme="minorHAnsi"/>
              </w:rPr>
              <w:t>npm</w:t>
            </w:r>
            <w:proofErr w:type="spellEnd"/>
            <w:r>
              <w:rPr>
                <w:rStyle w:val="NameChar"/>
                <w:rFonts w:eastAsiaTheme="minorHAnsi"/>
              </w:rPr>
              <w:t xml:space="preserve"> install’ inside the project folder</w:t>
            </w:r>
          </w:p>
          <w:p w14:paraId="3DBE088A" w14:textId="77777777" w:rsidR="00EA440E" w:rsidRDefault="00EA440E" w:rsidP="00EA440E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Folder: routes</w:t>
            </w:r>
          </w:p>
          <w:p w14:paraId="152CE653" w14:textId="4D51C6D2" w:rsidR="00EA440E" w:rsidRDefault="00EA440E" w:rsidP="00CE2724">
            <w:pPr>
              <w:pStyle w:val="NotesText"/>
              <w:numPr>
                <w:ilvl w:val="0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folder contains </w:t>
            </w:r>
            <w:r w:rsidR="00723E11">
              <w:rPr>
                <w:rStyle w:val="NameChar"/>
                <w:rFonts w:eastAsiaTheme="minorHAnsi"/>
              </w:rPr>
              <w:t>all</w:t>
            </w:r>
            <w:r>
              <w:rPr>
                <w:rStyle w:val="NameChar"/>
                <w:rFonts w:eastAsiaTheme="minorHAnsi"/>
              </w:rPr>
              <w:t xml:space="preserve"> the Node.js files that power the web server.</w:t>
            </w:r>
          </w:p>
          <w:p w14:paraId="36C0F2D7" w14:textId="77777777" w:rsidR="00EA440E" w:rsidRDefault="00EA440E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about.js</w:t>
            </w:r>
          </w:p>
          <w:p w14:paraId="4EFD495D" w14:textId="77777777" w:rsidR="00EA440E" w:rsidRDefault="00EA440E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About Page</w:t>
            </w:r>
          </w:p>
          <w:p w14:paraId="54254450" w14:textId="77777777" w:rsidR="00EA440E" w:rsidRDefault="00EA440E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addstudent.js</w:t>
            </w:r>
          </w:p>
          <w:p w14:paraId="1A687B81" w14:textId="77777777" w:rsidR="00EA440E" w:rsidRDefault="00EA440E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Add Student Page for the advisor view</w:t>
            </w:r>
          </w:p>
          <w:p w14:paraId="7868DB49" w14:textId="77777777" w:rsidR="00EA440E" w:rsidRDefault="00EA440E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adminchangepassword.js</w:t>
            </w:r>
          </w:p>
          <w:p w14:paraId="0B5185C9" w14:textId="65664533" w:rsidR="00EA440E" w:rsidRDefault="00EA440E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used </w:t>
            </w:r>
            <w:r w:rsidR="00723E11">
              <w:rPr>
                <w:rStyle w:val="NameChar"/>
                <w:rFonts w:eastAsiaTheme="minorHAnsi"/>
              </w:rPr>
              <w:t>for</w:t>
            </w:r>
            <w:r>
              <w:rPr>
                <w:rStyle w:val="NameChar"/>
                <w:rFonts w:eastAsiaTheme="minorHAnsi"/>
              </w:rPr>
              <w:t xml:space="preserve"> password changing </w:t>
            </w:r>
            <w:r w:rsidR="00723E11">
              <w:rPr>
                <w:rStyle w:val="NameChar"/>
                <w:rFonts w:eastAsiaTheme="minorHAnsi"/>
              </w:rPr>
              <w:t>with</w:t>
            </w:r>
            <w:r>
              <w:rPr>
                <w:rStyle w:val="NameChar"/>
                <w:rFonts w:eastAsiaTheme="minorHAnsi"/>
              </w:rPr>
              <w:t xml:space="preserve"> all accounts through the administration account.</w:t>
            </w:r>
          </w:p>
          <w:p w14:paraId="1BCED819" w14:textId="77777777" w:rsidR="00EA440E" w:rsidRDefault="00EA440E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admincourseedit.js</w:t>
            </w:r>
          </w:p>
          <w:p w14:paraId="350A6C14" w14:textId="1ADEBCE0" w:rsidR="00EA440E" w:rsidRDefault="00EA440E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used to serve the Program </w:t>
            </w:r>
            <w:r w:rsidR="00723E11">
              <w:rPr>
                <w:rStyle w:val="NameChar"/>
                <w:rFonts w:eastAsiaTheme="minorHAnsi"/>
              </w:rPr>
              <w:t>of</w:t>
            </w:r>
            <w:r>
              <w:rPr>
                <w:rStyle w:val="NameChar"/>
                <w:rFonts w:eastAsiaTheme="minorHAnsi"/>
              </w:rPr>
              <w:t xml:space="preserve"> Study Layout Pag</w:t>
            </w:r>
            <w:r w:rsidR="002176E1">
              <w:rPr>
                <w:rStyle w:val="NameChar"/>
                <w:rFonts w:eastAsiaTheme="minorHAnsi"/>
              </w:rPr>
              <w:t>es</w:t>
            </w:r>
          </w:p>
          <w:p w14:paraId="66426C61" w14:textId="77777777" w:rsidR="002176E1" w:rsidRDefault="002176E1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administration.js</w:t>
            </w:r>
          </w:p>
          <w:p w14:paraId="1892F532" w14:textId="77777777" w:rsidR="002176E1" w:rsidRDefault="002176E1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Admin Home Page</w:t>
            </w:r>
            <w:r w:rsidR="00901D77">
              <w:rPr>
                <w:rStyle w:val="NameChar"/>
                <w:rFonts w:eastAsiaTheme="minorHAnsi"/>
              </w:rPr>
              <w:t xml:space="preserve"> upon login</w:t>
            </w:r>
          </w:p>
          <w:p w14:paraId="670233B0" w14:textId="77777777" w:rsidR="00901D77" w:rsidRDefault="00901D7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archives.js</w:t>
            </w:r>
          </w:p>
          <w:p w14:paraId="71B530BC" w14:textId="698A2912" w:rsidR="00901D77" w:rsidRPr="00901D77" w:rsidRDefault="00901D7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Archives page for the advisor view</w:t>
            </w:r>
          </w:p>
        </w:tc>
      </w:tr>
    </w:tbl>
    <w:p w14:paraId="39110B05" w14:textId="77777777" w:rsidR="00901D77" w:rsidRDefault="00901D77" w:rsidP="00901D77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13888" behindDoc="1" locked="0" layoutInCell="1" allowOverlap="1" wp14:anchorId="220627C9" wp14:editId="10D364B3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38" name="Picture 38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544" cy="102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901D77" w14:paraId="0973178E" w14:textId="77777777" w:rsidTr="00E60ECE">
        <w:trPr>
          <w:trHeight w:val="743"/>
        </w:trPr>
        <w:tc>
          <w:tcPr>
            <w:tcW w:w="11164" w:type="dxa"/>
            <w:vAlign w:val="bottom"/>
          </w:tcPr>
          <w:p w14:paraId="5DE0859F" w14:textId="77777777" w:rsidR="00901D77" w:rsidRPr="000E1657" w:rsidRDefault="00901D77" w:rsidP="00E60EC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4DD84BC" wp14:editId="3139E41C">
                      <wp:extent cx="6954592" cy="0"/>
                      <wp:effectExtent l="0" t="19050" r="36830" b="19050"/>
                      <wp:docPr id="35" name="Straight Connector 35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A500435" id="Straight Connector 35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1F5B608E" w14:textId="77777777" w:rsidR="00901D77" w:rsidRPr="00C72674" w:rsidRDefault="00901D77" w:rsidP="00901D77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901D77" w14:paraId="4B1E464D" w14:textId="77777777" w:rsidTr="00E60ECE">
        <w:trPr>
          <w:trHeight w:val="913"/>
        </w:trPr>
        <w:tc>
          <w:tcPr>
            <w:tcW w:w="5314" w:type="dxa"/>
          </w:tcPr>
          <w:p w14:paraId="0F93E362" w14:textId="77777777" w:rsidR="00901D77" w:rsidRPr="000E1657" w:rsidRDefault="00901D77" w:rsidP="00E60EC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3786D821" w14:textId="77777777" w:rsidR="00901D77" w:rsidRDefault="00901D77" w:rsidP="00E60EC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901D77" w14:paraId="3754856F" w14:textId="77777777" w:rsidTr="00E60ECE">
        <w:trPr>
          <w:trHeight w:val="1657"/>
        </w:trPr>
        <w:tc>
          <w:tcPr>
            <w:tcW w:w="10925" w:type="dxa"/>
          </w:tcPr>
          <w:p w14:paraId="637BC96B" w14:textId="77777777" w:rsidR="00901D77" w:rsidRDefault="00901D77" w:rsidP="00E60EC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4F0C869" wp14:editId="74452D7F">
                      <wp:extent cx="3955312" cy="540913"/>
                      <wp:effectExtent l="0" t="0" r="0" b="12065"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1743363856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4413696E" w14:textId="7F5CBDB5" w:rsidR="00784338" w:rsidRPr="0033610D" w:rsidRDefault="00784338" w:rsidP="00901D77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2</w:t>
                                      </w:r>
                                    </w:p>
                                  </w:sdtContent>
                                </w:sdt>
                                <w:p w14:paraId="37C0794D" w14:textId="77777777" w:rsidR="00784338" w:rsidRDefault="00784338" w:rsidP="00901D77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F0C869" id="Text Box 36" o:spid="_x0000_s1063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1743363856"/>
                              <w15:appearance w15:val="hidden"/>
                            </w:sdtPr>
                            <w:sdtContent>
                              <w:p w14:paraId="4413696E" w14:textId="7F5CBDB5" w:rsidR="00784338" w:rsidRPr="0033610D" w:rsidRDefault="00784338" w:rsidP="00901D77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2</w:t>
                                </w:r>
                              </w:p>
                            </w:sdtContent>
                          </w:sdt>
                          <w:p w14:paraId="37C0794D" w14:textId="77777777" w:rsidR="00784338" w:rsidRDefault="00784338" w:rsidP="00901D77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EEAF8B9" w14:textId="77777777" w:rsidR="00901D77" w:rsidRPr="00C53E50" w:rsidRDefault="00901D77" w:rsidP="00E60EC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CEF5AAC" wp14:editId="257643F0">
                      <wp:extent cx="1995805" cy="0"/>
                      <wp:effectExtent l="0" t="19050" r="42545" b="38100"/>
                      <wp:docPr id="37" name="Straight Connector 37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AE10AC9" id="Straight Connector 37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901D77" w14:paraId="50BFFBF0" w14:textId="77777777" w:rsidTr="00E60ECE">
        <w:trPr>
          <w:trHeight w:val="10639"/>
        </w:trPr>
        <w:tc>
          <w:tcPr>
            <w:tcW w:w="10925" w:type="dxa"/>
          </w:tcPr>
          <w:p w14:paraId="2B0740DB" w14:textId="77777777" w:rsidR="00901D77" w:rsidRDefault="002410D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r w:rsidR="00C17708">
              <w:rPr>
                <w:rStyle w:val="NameChar"/>
                <w:rFonts w:eastAsiaTheme="minorHAnsi"/>
              </w:rPr>
              <w:t>archives2.js</w:t>
            </w:r>
          </w:p>
          <w:p w14:paraId="1F94DB49" w14:textId="77777777" w:rsidR="00C17708" w:rsidRDefault="00C17708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Archives Page for the admin view</w:t>
            </w:r>
          </w:p>
          <w:p w14:paraId="5CEDD54B" w14:textId="77777777" w:rsidR="00C17708" w:rsidRDefault="00C1770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auth.js</w:t>
            </w:r>
          </w:p>
          <w:p w14:paraId="3DD971DD" w14:textId="77777777" w:rsidR="00C17708" w:rsidRDefault="00C17708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define the authentication enforcement for all pages</w:t>
            </w:r>
            <w:r w:rsidR="008475A6">
              <w:rPr>
                <w:rStyle w:val="NameChar"/>
                <w:rFonts w:eastAsiaTheme="minorHAnsi"/>
              </w:rPr>
              <w:t xml:space="preserve">. This is part of the ‘Passport’ </w:t>
            </w:r>
            <w:r w:rsidR="00BD4458">
              <w:rPr>
                <w:rStyle w:val="NameChar"/>
                <w:rFonts w:eastAsiaTheme="minorHAnsi"/>
              </w:rPr>
              <w:t>NPM</w:t>
            </w:r>
            <w:r w:rsidR="008475A6">
              <w:rPr>
                <w:rStyle w:val="NameChar"/>
                <w:rFonts w:eastAsiaTheme="minorHAnsi"/>
              </w:rPr>
              <w:t xml:space="preserve"> package</w:t>
            </w:r>
          </w:p>
          <w:p w14:paraId="55FF46E9" w14:textId="77777777" w:rsidR="00E14A37" w:rsidRDefault="00E14A3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changepassword.js</w:t>
            </w:r>
          </w:p>
          <w:p w14:paraId="5F3AD7A9" w14:textId="77777777" w:rsidR="00E14A37" w:rsidRDefault="00E14A3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change password for the main page (before login)</w:t>
            </w:r>
          </w:p>
          <w:p w14:paraId="20F9A499" w14:textId="000699F5" w:rsidR="00E14A37" w:rsidRDefault="00E14A3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courseedits.js</w:t>
            </w:r>
          </w:p>
          <w:p w14:paraId="680C74C5" w14:textId="77777777" w:rsidR="00E14A37" w:rsidRDefault="00E14A3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has been deprecated but kept for future implementation</w:t>
            </w:r>
          </w:p>
          <w:p w14:paraId="4BEF9C2A" w14:textId="77777777" w:rsidR="00E14A37" w:rsidRDefault="00E14A3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courseloadingview.js</w:t>
            </w:r>
          </w:p>
          <w:p w14:paraId="670E8EB3" w14:textId="77777777" w:rsidR="00E14A37" w:rsidRDefault="00E14A3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ALL course loading view’s</w:t>
            </w:r>
          </w:p>
          <w:p w14:paraId="410CF8DA" w14:textId="77777777" w:rsidR="00E14A37" w:rsidRDefault="00E14A3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db.js</w:t>
            </w:r>
          </w:p>
          <w:p w14:paraId="500D348D" w14:textId="77777777" w:rsidR="00E14A37" w:rsidRDefault="00E14A3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define the database settings for the web server</w:t>
            </w:r>
          </w:p>
          <w:p w14:paraId="3A2612A4" w14:textId="77777777" w:rsidR="00E14A37" w:rsidRDefault="00E14A37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 File: db2.js</w:t>
            </w:r>
          </w:p>
          <w:p w14:paraId="19DFC4C9" w14:textId="77777777" w:rsidR="00E14A37" w:rsidRDefault="00E14A37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also used to define the database settings but enables MySQL multiple statements for the Program </w:t>
            </w:r>
            <w:proofErr w:type="gramStart"/>
            <w:r>
              <w:rPr>
                <w:rStyle w:val="NameChar"/>
                <w:rFonts w:eastAsiaTheme="minorHAnsi"/>
              </w:rPr>
              <w:t>Of</w:t>
            </w:r>
            <w:proofErr w:type="gramEnd"/>
            <w:r>
              <w:rPr>
                <w:rStyle w:val="NameChar"/>
                <w:rFonts w:eastAsiaTheme="minorHAnsi"/>
              </w:rPr>
              <w:t xml:space="preserve"> Study pages.</w:t>
            </w:r>
          </w:p>
          <w:p w14:paraId="37D0DFFC" w14:textId="77777777" w:rsidR="005D37D8" w:rsidRDefault="005D37D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deletestudent.js</w:t>
            </w:r>
          </w:p>
          <w:p w14:paraId="04BC7D9B" w14:textId="77777777" w:rsidR="005D37D8" w:rsidRDefault="005D37D8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delete student operations in student catalog admin view</w:t>
            </w:r>
          </w:p>
          <w:p w14:paraId="0023F1A4" w14:textId="77777777" w:rsidR="005D37D8" w:rsidRDefault="005D37D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deletion.js</w:t>
            </w:r>
          </w:p>
          <w:p w14:paraId="47462E51" w14:textId="77777777" w:rsidR="005D37D8" w:rsidRDefault="005D37D8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delete accounts in the admin home page view</w:t>
            </w:r>
          </w:p>
          <w:p w14:paraId="0393C3F9" w14:textId="77777777" w:rsidR="005D37D8" w:rsidRDefault="005D37D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download.js</w:t>
            </w:r>
          </w:p>
          <w:p w14:paraId="6A942799" w14:textId="1B7C881A" w:rsidR="005D37D8" w:rsidRPr="005D37D8" w:rsidRDefault="005D37D8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</w:t>
            </w:r>
            <w:r w:rsidR="00FC41DC">
              <w:rPr>
                <w:rStyle w:val="NameChar"/>
                <w:rFonts w:eastAsiaTheme="minorHAnsi"/>
              </w:rPr>
              <w:t xml:space="preserve"> the archive download operation for the advisor view</w:t>
            </w:r>
          </w:p>
        </w:tc>
      </w:tr>
    </w:tbl>
    <w:p w14:paraId="0395CACC" w14:textId="77777777" w:rsidR="005D37D8" w:rsidRDefault="005D37D8" w:rsidP="005D37D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15936" behindDoc="1" locked="0" layoutInCell="1" allowOverlap="1" wp14:anchorId="32BC7D9E" wp14:editId="042BE920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43" name="Picture 43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544" cy="102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5D37D8" w14:paraId="02D9D70A" w14:textId="77777777" w:rsidTr="00E60ECE">
        <w:trPr>
          <w:trHeight w:val="743"/>
        </w:trPr>
        <w:tc>
          <w:tcPr>
            <w:tcW w:w="11164" w:type="dxa"/>
            <w:vAlign w:val="bottom"/>
          </w:tcPr>
          <w:p w14:paraId="2491A7A9" w14:textId="77777777" w:rsidR="005D37D8" w:rsidRPr="000E1657" w:rsidRDefault="005D37D8" w:rsidP="00E60EC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39B121F" wp14:editId="0F12EA29">
                      <wp:extent cx="6954592" cy="0"/>
                      <wp:effectExtent l="0" t="19050" r="36830" b="19050"/>
                      <wp:docPr id="39" name="Straight Connector 39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CFA0824" id="Straight Connector 39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7A1B4989" w14:textId="77777777" w:rsidR="005D37D8" w:rsidRPr="00C72674" w:rsidRDefault="005D37D8" w:rsidP="005D37D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5D37D8" w14:paraId="7912FE12" w14:textId="77777777" w:rsidTr="00E60ECE">
        <w:trPr>
          <w:trHeight w:val="913"/>
        </w:trPr>
        <w:tc>
          <w:tcPr>
            <w:tcW w:w="5314" w:type="dxa"/>
          </w:tcPr>
          <w:p w14:paraId="03E101BD" w14:textId="77777777" w:rsidR="005D37D8" w:rsidRPr="000E1657" w:rsidRDefault="005D37D8" w:rsidP="00E60EC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6A0C6887" w14:textId="77777777" w:rsidR="005D37D8" w:rsidRDefault="005D37D8" w:rsidP="00E60EC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5D37D8" w14:paraId="4B73C5B6" w14:textId="77777777" w:rsidTr="00E60ECE">
        <w:trPr>
          <w:trHeight w:val="1657"/>
        </w:trPr>
        <w:tc>
          <w:tcPr>
            <w:tcW w:w="10925" w:type="dxa"/>
          </w:tcPr>
          <w:p w14:paraId="68AA027B" w14:textId="77777777" w:rsidR="005D37D8" w:rsidRDefault="005D37D8" w:rsidP="00E60EC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3ADD187" wp14:editId="1E4C0F72">
                      <wp:extent cx="3955312" cy="540913"/>
                      <wp:effectExtent l="0" t="0" r="0" b="12065"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136104184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4237E7EC" w14:textId="2BA3E646" w:rsidR="00784338" w:rsidRPr="0033610D" w:rsidRDefault="00784338" w:rsidP="005D37D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3</w:t>
                                      </w:r>
                                    </w:p>
                                  </w:sdtContent>
                                </w:sdt>
                                <w:p w14:paraId="75C92B30" w14:textId="77777777" w:rsidR="00784338" w:rsidRDefault="00784338" w:rsidP="005D37D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ADD187" id="Text Box 41" o:spid="_x0000_s1064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136104184"/>
                              <w15:appearance w15:val="hidden"/>
                            </w:sdtPr>
                            <w:sdtContent>
                              <w:p w14:paraId="4237E7EC" w14:textId="2BA3E646" w:rsidR="00784338" w:rsidRPr="0033610D" w:rsidRDefault="00784338" w:rsidP="005D37D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3</w:t>
                                </w:r>
                              </w:p>
                            </w:sdtContent>
                          </w:sdt>
                          <w:p w14:paraId="75C92B30" w14:textId="77777777" w:rsidR="00784338" w:rsidRDefault="00784338" w:rsidP="005D37D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D2E11F5" w14:textId="77777777" w:rsidR="005D37D8" w:rsidRPr="00C53E50" w:rsidRDefault="005D37D8" w:rsidP="00E60EC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6F9555D" wp14:editId="064CBF88">
                      <wp:extent cx="1995805" cy="0"/>
                      <wp:effectExtent l="0" t="19050" r="42545" b="38100"/>
                      <wp:docPr id="42" name="Straight Connector 42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1A9B1E6" id="Straight Connector 42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5D37D8" w14:paraId="18311985" w14:textId="77777777" w:rsidTr="00E60ECE">
        <w:trPr>
          <w:trHeight w:val="10639"/>
        </w:trPr>
        <w:tc>
          <w:tcPr>
            <w:tcW w:w="10925" w:type="dxa"/>
          </w:tcPr>
          <w:p w14:paraId="638054B5" w14:textId="77777777" w:rsidR="005D37D8" w:rsidRDefault="005D37D8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downlaod2.js</w:t>
            </w:r>
          </w:p>
          <w:p w14:paraId="74C94401" w14:textId="77777777" w:rsidR="00FC41DC" w:rsidRDefault="00FC41DC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archive download operation for the admin view</w:t>
            </w:r>
          </w:p>
          <w:p w14:paraId="45B95F14" w14:textId="77777777" w:rsidR="00FC41DC" w:rsidRDefault="00FC41DC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errorpage_admin.js</w:t>
            </w:r>
          </w:p>
          <w:p w14:paraId="2F3B975F" w14:textId="77777777" w:rsidR="00FC41DC" w:rsidRDefault="00FC41DC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error pages for the admin view</w:t>
            </w:r>
          </w:p>
          <w:p w14:paraId="60EBEB64" w14:textId="77777777" w:rsidR="00FC41DC" w:rsidRDefault="00FC41DC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errorpage.js</w:t>
            </w:r>
          </w:p>
          <w:p w14:paraId="553E5C8D" w14:textId="77777777" w:rsidR="00FC41DC" w:rsidRDefault="00FC41DC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all of advisor view and basic page view error pages</w:t>
            </w:r>
          </w:p>
          <w:p w14:paraId="076D076F" w14:textId="77777777" w:rsidR="00FC41DC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houme.js</w:t>
            </w:r>
          </w:p>
          <w:p w14:paraId="57C9F0CC" w14:textId="77777777" w:rsidR="00CE22B9" w:rsidRDefault="00CE22B9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used to serve </w:t>
            </w:r>
            <w:proofErr w:type="gramStart"/>
            <w:r>
              <w:rPr>
                <w:rStyle w:val="NameChar"/>
                <w:rFonts w:eastAsiaTheme="minorHAnsi"/>
              </w:rPr>
              <w:t>ALL of</w:t>
            </w:r>
            <w:proofErr w:type="gramEnd"/>
            <w:r>
              <w:rPr>
                <w:rStyle w:val="NameChar"/>
                <w:rFonts w:eastAsiaTheme="minorHAnsi"/>
              </w:rPr>
              <w:t xml:space="preserve"> the home pages for both views</w:t>
            </w:r>
          </w:p>
          <w:p w14:paraId="6F03B77D" w14:textId="77777777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index.js</w:t>
            </w:r>
          </w:p>
          <w:p w14:paraId="259044A0" w14:textId="77777777" w:rsidR="00CE22B9" w:rsidRDefault="00CE22B9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main page when you access the website</w:t>
            </w:r>
          </w:p>
          <w:p w14:paraId="41FD2A08" w14:textId="77777777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info.js</w:t>
            </w:r>
          </w:p>
          <w:p w14:paraId="74415B99" w14:textId="40240278" w:rsidR="00CE22B9" w:rsidRDefault="00CE22B9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information pages scattered throughout the web pages</w:t>
            </w:r>
          </w:p>
          <w:p w14:paraId="6580B600" w14:textId="77777777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license.js</w:t>
            </w:r>
          </w:p>
          <w:p w14:paraId="1AFDE32B" w14:textId="77777777" w:rsidR="00CE22B9" w:rsidRDefault="00CE22B9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License web page</w:t>
            </w:r>
          </w:p>
          <w:p w14:paraId="4FE972AD" w14:textId="77777777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loading.js</w:t>
            </w:r>
          </w:p>
          <w:p w14:paraId="479F1EBC" w14:textId="77777777" w:rsidR="00CE22B9" w:rsidRDefault="00CE22B9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loading pages for the web server</w:t>
            </w:r>
          </w:p>
          <w:p w14:paraId="22FE4894" w14:textId="58DF87C1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login.js</w:t>
            </w:r>
          </w:p>
          <w:p w14:paraId="1267CFE8" w14:textId="11E79FD0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login operation</w:t>
            </w:r>
          </w:p>
          <w:p w14:paraId="01EE5177" w14:textId="7DEAB777" w:rsidR="00CE22B9" w:rsidRDefault="00CE22B9" w:rsidP="00CE2724">
            <w:pPr>
              <w:pStyle w:val="NotesText"/>
              <w:numPr>
                <w:ilvl w:val="1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logout.js</w:t>
            </w:r>
          </w:p>
          <w:p w14:paraId="308D4652" w14:textId="545B92E8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logout operation</w:t>
            </w:r>
          </w:p>
          <w:p w14:paraId="0963B3B0" w14:textId="77777777" w:rsidR="00B31CD5" w:rsidRDefault="00CE22B9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 w:rsidRPr="00CE22B9">
              <w:rPr>
                <w:rStyle w:val="NameChar"/>
                <w:rFonts w:eastAsiaTheme="minorHAnsi"/>
              </w:rPr>
              <w:t>File: passport.js</w:t>
            </w:r>
          </w:p>
          <w:p w14:paraId="3FC8DF73" w14:textId="734EC84D" w:rsidR="00CE22B9" w:rsidRP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serve the login operations. This file checks for the correct password and authenticates users</w:t>
            </w:r>
            <w:r w:rsidRPr="00B31CD5">
              <w:rPr>
                <w:rStyle w:val="NameChar"/>
                <w:rFonts w:eastAsiaTheme="minorHAnsi"/>
              </w:rPr>
              <w:t xml:space="preserve"> </w:t>
            </w:r>
          </w:p>
        </w:tc>
      </w:tr>
    </w:tbl>
    <w:p w14:paraId="1ABB36FF" w14:textId="77777777" w:rsidR="00B31CD5" w:rsidRDefault="00B31CD5" w:rsidP="00B31CD5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17984" behindDoc="1" locked="0" layoutInCell="1" allowOverlap="1" wp14:anchorId="48A5638F" wp14:editId="0BE950E3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47" name="Picture 47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544" cy="102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B31CD5" w14:paraId="0ADC7E8E" w14:textId="77777777" w:rsidTr="00E60ECE">
        <w:trPr>
          <w:trHeight w:val="743"/>
        </w:trPr>
        <w:tc>
          <w:tcPr>
            <w:tcW w:w="11164" w:type="dxa"/>
            <w:vAlign w:val="bottom"/>
          </w:tcPr>
          <w:p w14:paraId="1B399381" w14:textId="77777777" w:rsidR="00B31CD5" w:rsidRPr="000E1657" w:rsidRDefault="00B31CD5" w:rsidP="00E60EC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0D0CDDD" wp14:editId="35765002">
                      <wp:extent cx="6954592" cy="0"/>
                      <wp:effectExtent l="0" t="19050" r="36830" b="19050"/>
                      <wp:docPr id="44" name="Straight Connector 44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203F845" id="Straight Connector 44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MdkwMTmAQAAIg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47EFB406" w14:textId="77777777" w:rsidR="00B31CD5" w:rsidRPr="00C72674" w:rsidRDefault="00B31CD5" w:rsidP="00B31CD5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B31CD5" w14:paraId="2F01FDA2" w14:textId="77777777" w:rsidTr="00E60ECE">
        <w:trPr>
          <w:trHeight w:val="913"/>
        </w:trPr>
        <w:tc>
          <w:tcPr>
            <w:tcW w:w="5314" w:type="dxa"/>
          </w:tcPr>
          <w:p w14:paraId="51DA2AFC" w14:textId="77777777" w:rsidR="00B31CD5" w:rsidRPr="000E1657" w:rsidRDefault="00B31CD5" w:rsidP="00E60EC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39AFF976" w14:textId="77777777" w:rsidR="00B31CD5" w:rsidRDefault="00B31CD5" w:rsidP="00E60EC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B31CD5" w14:paraId="644F47EE" w14:textId="77777777" w:rsidTr="00E60ECE">
        <w:trPr>
          <w:trHeight w:val="1657"/>
        </w:trPr>
        <w:tc>
          <w:tcPr>
            <w:tcW w:w="10925" w:type="dxa"/>
          </w:tcPr>
          <w:p w14:paraId="7A6BFA8D" w14:textId="77777777" w:rsidR="00B31CD5" w:rsidRDefault="00B31CD5" w:rsidP="00E60EC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6E82376" wp14:editId="62A52B53">
                      <wp:extent cx="3955312" cy="540913"/>
                      <wp:effectExtent l="0" t="0" r="0" b="12065"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334812025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20E46AE2" w14:textId="035BF769" w:rsidR="00784338" w:rsidRPr="0033610D" w:rsidRDefault="00784338" w:rsidP="00B31CD5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4</w:t>
                                      </w:r>
                                    </w:p>
                                  </w:sdtContent>
                                </w:sdt>
                                <w:p w14:paraId="75E52781" w14:textId="77777777" w:rsidR="00784338" w:rsidRDefault="00784338" w:rsidP="00B31CD5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6E82376" id="Text Box 45" o:spid="_x0000_s1065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334812025"/>
                              <w15:appearance w15:val="hidden"/>
                            </w:sdtPr>
                            <w:sdtContent>
                              <w:p w14:paraId="20E46AE2" w14:textId="035BF769" w:rsidR="00784338" w:rsidRPr="0033610D" w:rsidRDefault="00784338" w:rsidP="00B31CD5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4</w:t>
                                </w:r>
                              </w:p>
                            </w:sdtContent>
                          </w:sdt>
                          <w:p w14:paraId="75E52781" w14:textId="77777777" w:rsidR="00784338" w:rsidRDefault="00784338" w:rsidP="00B31CD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B77F719" w14:textId="77777777" w:rsidR="00B31CD5" w:rsidRPr="00C53E50" w:rsidRDefault="00B31CD5" w:rsidP="00E60EC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57BF799" wp14:editId="2FD6B0BA">
                      <wp:extent cx="1995805" cy="0"/>
                      <wp:effectExtent l="0" t="19050" r="42545" b="38100"/>
                      <wp:docPr id="46" name="Straight Connector 46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A0421FE" id="Straight Connector 46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B31CD5" w14:paraId="11EF6F0D" w14:textId="77777777" w:rsidTr="00E60ECE">
        <w:trPr>
          <w:trHeight w:val="10639"/>
        </w:trPr>
        <w:tc>
          <w:tcPr>
            <w:tcW w:w="10925" w:type="dxa"/>
          </w:tcPr>
          <w:p w14:paraId="7856EBB5" w14:textId="00E5037B" w:rsidR="00B31CD5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privacypolicy.js</w:t>
            </w:r>
          </w:p>
          <w:p w14:paraId="6CC34825" w14:textId="546C85AA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serves the privacy policy page</w:t>
            </w:r>
          </w:p>
          <w:p w14:paraId="384548E4" w14:textId="6250BBAC" w:rsidR="00B31CD5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programofstudy_admin.js</w:t>
            </w:r>
          </w:p>
          <w:p w14:paraId="4E3CAB6C" w14:textId="0B0C9C91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serves the program of study view for the admin accounts</w:t>
            </w:r>
          </w:p>
          <w:p w14:paraId="1B0FAAA2" w14:textId="7DDF1F51" w:rsidR="00B31CD5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programofstudy.js</w:t>
            </w:r>
          </w:p>
          <w:p w14:paraId="73C172EA" w14:textId="621369D2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serves the program of study view for the advisor accounts</w:t>
            </w:r>
          </w:p>
          <w:p w14:paraId="571E6723" w14:textId="1DCF8E82" w:rsidR="00B31CD5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programplanner_admin.js</w:t>
            </w:r>
          </w:p>
          <w:p w14:paraId="3E9AD650" w14:textId="7287047F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serves the program planner for admin accounts</w:t>
            </w:r>
          </w:p>
          <w:p w14:paraId="2428E24B" w14:textId="40C47658" w:rsidR="00B31CD5" w:rsidRPr="00D85A2C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r w:rsidRPr="00D85A2C">
              <w:rPr>
                <w:rStyle w:val="NameChar"/>
                <w:rFonts w:eastAsiaTheme="minorHAnsi"/>
              </w:rPr>
              <w:t>programplanner.js</w:t>
            </w:r>
          </w:p>
          <w:p w14:paraId="4BFCF1B3" w14:textId="16D546C4" w:rsidR="00B31CD5" w:rsidRPr="00D85A2C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>This file serves the program planner for advisor accounts</w:t>
            </w:r>
          </w:p>
          <w:p w14:paraId="03C2B676" w14:textId="0F087DFC" w:rsidR="00B31CD5" w:rsidRPr="00D85A2C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>File: register.js</w:t>
            </w:r>
          </w:p>
          <w:p w14:paraId="53D5E98A" w14:textId="3DDB6161" w:rsidR="00B31CD5" w:rsidRPr="00D85A2C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>This file serves the registration operations</w:t>
            </w:r>
          </w:p>
          <w:p w14:paraId="6C6B671B" w14:textId="77777777" w:rsidR="00B31CD5" w:rsidRPr="00D85A2C" w:rsidRDefault="00B31CD5" w:rsidP="00CE2724">
            <w:pPr>
              <w:pStyle w:val="NotesText"/>
              <w:numPr>
                <w:ilvl w:val="1"/>
                <w:numId w:val="12"/>
              </w:numPr>
              <w:ind w:left="1530" w:hanging="540"/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>File: submit.js</w:t>
            </w:r>
          </w:p>
          <w:p w14:paraId="286B2928" w14:textId="10C69DB8" w:rsidR="00B31CD5" w:rsidRDefault="00B31CD5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 xml:space="preserve">This file serves the Thank Page for the Program </w:t>
            </w:r>
            <w:proofErr w:type="gramStart"/>
            <w:r w:rsidRPr="00D85A2C">
              <w:rPr>
                <w:rStyle w:val="NameChar"/>
                <w:rFonts w:eastAsiaTheme="minorHAnsi"/>
              </w:rPr>
              <w:t>Of</w:t>
            </w:r>
            <w:proofErr w:type="gramEnd"/>
            <w:r w:rsidRPr="00D85A2C">
              <w:rPr>
                <w:rStyle w:val="NameChar"/>
                <w:rFonts w:eastAsiaTheme="minorHAnsi"/>
              </w:rPr>
              <w:t xml:space="preserve"> Study</w:t>
            </w:r>
          </w:p>
          <w:p w14:paraId="2E9D4727" w14:textId="74C26570" w:rsidR="00A950C0" w:rsidRDefault="00A950C0" w:rsidP="00A950C0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Folder: SQL</w:t>
            </w:r>
          </w:p>
          <w:p w14:paraId="38F0A808" w14:textId="6C16332C" w:rsidR="00B31CD5" w:rsidRPr="00D85A2C" w:rsidRDefault="00A950C0" w:rsidP="00CE2724">
            <w:pPr>
              <w:pStyle w:val="NotesText"/>
              <w:numPr>
                <w:ilvl w:val="0"/>
                <w:numId w:val="13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</w:t>
            </w:r>
            <w:r w:rsidR="00DE570B" w:rsidRPr="00D85A2C">
              <w:rPr>
                <w:rStyle w:val="NameChar"/>
                <w:rFonts w:eastAsiaTheme="minorHAnsi"/>
              </w:rPr>
              <w:t xml:space="preserve">ile: </w:t>
            </w:r>
            <w:r w:rsidR="00D85A2C" w:rsidRPr="00D85A2C">
              <w:rPr>
                <w:rStyle w:val="NameChar"/>
                <w:rFonts w:eastAsiaTheme="minorHAnsi"/>
              </w:rPr>
              <w:t xml:space="preserve"> </w:t>
            </w:r>
            <w:proofErr w:type="spellStart"/>
            <w:r w:rsidR="00D85A2C" w:rsidRPr="00D85A2C">
              <w:rPr>
                <w:rStyle w:val="NameChar"/>
                <w:rFonts w:eastAsiaTheme="minorHAnsi"/>
              </w:rPr>
              <w:t>etmdatabasesettings.sql</w:t>
            </w:r>
            <w:proofErr w:type="spellEnd"/>
          </w:p>
          <w:p w14:paraId="6BFAB2EE" w14:textId="77777777" w:rsidR="00D85A2C" w:rsidRDefault="00DE570B" w:rsidP="00CE2724">
            <w:pPr>
              <w:pStyle w:val="NotesText"/>
              <w:numPr>
                <w:ilvl w:val="2"/>
                <w:numId w:val="12"/>
              </w:numPr>
              <w:rPr>
                <w:rStyle w:val="NameChar"/>
                <w:rFonts w:eastAsiaTheme="minorHAnsi"/>
              </w:rPr>
            </w:pPr>
            <w:r w:rsidRPr="00D85A2C">
              <w:rPr>
                <w:rStyle w:val="NameChar"/>
                <w:rFonts w:eastAsiaTheme="minorHAnsi"/>
              </w:rPr>
              <w:t>This file is used to setup your Database by importing this file into your schema through the MySQL Workbench</w:t>
            </w:r>
          </w:p>
          <w:p w14:paraId="12938A65" w14:textId="77777777" w:rsidR="00A950C0" w:rsidRDefault="00A950C0" w:rsidP="00A950C0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Folder: test</w:t>
            </w:r>
          </w:p>
          <w:p w14:paraId="2F1B5D69" w14:textId="77777777" w:rsidR="00A950C0" w:rsidRDefault="00A950C0" w:rsidP="00CE2724">
            <w:pPr>
              <w:pStyle w:val="NotesText"/>
              <w:numPr>
                <w:ilvl w:val="3"/>
                <w:numId w:val="12"/>
              </w:numPr>
              <w:ind w:left="72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folder contains files used to test the program to make sure there were not issues.</w:t>
            </w:r>
          </w:p>
          <w:p w14:paraId="7159D993" w14:textId="77777777" w:rsidR="00A950C0" w:rsidRDefault="00A950C0" w:rsidP="00A950C0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Folder: </w:t>
            </w:r>
            <w:proofErr w:type="spellStart"/>
            <w:r>
              <w:rPr>
                <w:rStyle w:val="NameChar"/>
                <w:rFonts w:eastAsiaTheme="minorHAnsi"/>
              </w:rPr>
              <w:t>TheArchives</w:t>
            </w:r>
            <w:proofErr w:type="spellEnd"/>
          </w:p>
          <w:p w14:paraId="01576CA4" w14:textId="2066DE25" w:rsidR="00A950C0" w:rsidRPr="00A950C0" w:rsidRDefault="00A950C0" w:rsidP="00CE2724">
            <w:pPr>
              <w:pStyle w:val="NotesText"/>
              <w:numPr>
                <w:ilvl w:val="3"/>
                <w:numId w:val="13"/>
              </w:numPr>
              <w:ind w:left="72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folder is used with the program to store all of the Program </w:t>
            </w:r>
            <w:proofErr w:type="gramStart"/>
            <w:r>
              <w:rPr>
                <w:rStyle w:val="NameChar"/>
                <w:rFonts w:eastAsiaTheme="minorHAnsi"/>
              </w:rPr>
              <w:t>Of</w:t>
            </w:r>
            <w:proofErr w:type="gramEnd"/>
            <w:r>
              <w:rPr>
                <w:rStyle w:val="NameChar"/>
                <w:rFonts w:eastAsiaTheme="minorHAnsi"/>
              </w:rPr>
              <w:t xml:space="preserve"> Study Submissions</w:t>
            </w:r>
          </w:p>
        </w:tc>
      </w:tr>
    </w:tbl>
    <w:p w14:paraId="34E95F5F" w14:textId="46348AA9" w:rsidR="001E2AA9" w:rsidRDefault="001E2AA9" w:rsidP="001E2AA9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20032" behindDoc="1" locked="0" layoutInCell="1" allowOverlap="1" wp14:anchorId="0AD03C83" wp14:editId="02BBB75A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51" name="Picture 51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38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1E2AA9" w14:paraId="2E607CB7" w14:textId="77777777" w:rsidTr="00E60ECE">
        <w:trPr>
          <w:trHeight w:val="743"/>
        </w:trPr>
        <w:tc>
          <w:tcPr>
            <w:tcW w:w="11164" w:type="dxa"/>
            <w:vAlign w:val="bottom"/>
          </w:tcPr>
          <w:p w14:paraId="77FC8AA9" w14:textId="77777777" w:rsidR="001E2AA9" w:rsidRPr="000E1657" w:rsidRDefault="001E2AA9" w:rsidP="00E60EC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0E0F338" wp14:editId="10DF77D9">
                      <wp:extent cx="6954592" cy="0"/>
                      <wp:effectExtent l="0" t="19050" r="36830" b="19050"/>
                      <wp:docPr id="48" name="Straight Connector 48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A0F27CA" id="Straight Connector 48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E32v5TmAQAAIg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469D541E" w14:textId="77777777" w:rsidR="001E2AA9" w:rsidRPr="00C72674" w:rsidRDefault="001E2AA9" w:rsidP="001E2AA9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1E2AA9" w14:paraId="204D6C12" w14:textId="77777777" w:rsidTr="00E60ECE">
        <w:trPr>
          <w:trHeight w:val="913"/>
        </w:trPr>
        <w:tc>
          <w:tcPr>
            <w:tcW w:w="5314" w:type="dxa"/>
          </w:tcPr>
          <w:p w14:paraId="1CB0E25C" w14:textId="77777777" w:rsidR="001E2AA9" w:rsidRPr="000E1657" w:rsidRDefault="001E2AA9" w:rsidP="00E60EC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48E8A6A2" w14:textId="77777777" w:rsidR="001E2AA9" w:rsidRDefault="001E2AA9" w:rsidP="00E60EC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1E2AA9" w14:paraId="0A9EB5F7" w14:textId="77777777" w:rsidTr="00E60ECE">
        <w:trPr>
          <w:trHeight w:val="1657"/>
        </w:trPr>
        <w:tc>
          <w:tcPr>
            <w:tcW w:w="10925" w:type="dxa"/>
          </w:tcPr>
          <w:p w14:paraId="5537B280" w14:textId="77777777" w:rsidR="001E2AA9" w:rsidRDefault="001E2AA9" w:rsidP="00E60EC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80584C4" wp14:editId="36C3313D">
                      <wp:extent cx="3955312" cy="540913"/>
                      <wp:effectExtent l="0" t="0" r="0" b="12065"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808515360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2AEA35DF" w14:textId="7EDD7E36" w:rsidR="00784338" w:rsidRPr="0033610D" w:rsidRDefault="00784338" w:rsidP="001E2AA9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5</w:t>
                                      </w:r>
                                    </w:p>
                                  </w:sdtContent>
                                </w:sdt>
                                <w:p w14:paraId="76217AC2" w14:textId="77777777" w:rsidR="00784338" w:rsidRDefault="00784338" w:rsidP="001E2AA9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80584C4" id="Text Box 49" o:spid="_x0000_s1066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808515360"/>
                              <w15:appearance w15:val="hidden"/>
                            </w:sdtPr>
                            <w:sdtContent>
                              <w:p w14:paraId="2AEA35DF" w14:textId="7EDD7E36" w:rsidR="00784338" w:rsidRPr="0033610D" w:rsidRDefault="00784338" w:rsidP="001E2AA9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5</w:t>
                                </w:r>
                              </w:p>
                            </w:sdtContent>
                          </w:sdt>
                          <w:p w14:paraId="76217AC2" w14:textId="77777777" w:rsidR="00784338" w:rsidRDefault="00784338" w:rsidP="001E2AA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C7A8AC" w14:textId="77777777" w:rsidR="001E2AA9" w:rsidRPr="00C53E50" w:rsidRDefault="001E2AA9" w:rsidP="00E60EC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944C96C" wp14:editId="5EF03363">
                      <wp:extent cx="1995805" cy="0"/>
                      <wp:effectExtent l="0" t="19050" r="42545" b="38100"/>
                      <wp:docPr id="50" name="Straight Connector 50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35BFE7" id="Straight Connector 50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1E2AA9" w14:paraId="7237BA8A" w14:textId="77777777" w:rsidTr="00E60ECE">
        <w:trPr>
          <w:trHeight w:val="10639"/>
        </w:trPr>
        <w:tc>
          <w:tcPr>
            <w:tcW w:w="10925" w:type="dxa"/>
          </w:tcPr>
          <w:p w14:paraId="0D75095C" w14:textId="77777777" w:rsidR="001E2AA9" w:rsidRDefault="001E2AA9" w:rsidP="001E2AA9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Folder: views</w:t>
            </w:r>
          </w:p>
          <w:p w14:paraId="066C537A" w14:textId="29D28990" w:rsidR="001E2AA9" w:rsidRDefault="001E2AA9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Folder is used to store </w:t>
            </w:r>
            <w:r w:rsidR="00723E11">
              <w:rPr>
                <w:rStyle w:val="NameChar"/>
                <w:rFonts w:eastAsiaTheme="minorHAnsi"/>
              </w:rPr>
              <w:t>all</w:t>
            </w:r>
            <w:r>
              <w:rPr>
                <w:rStyle w:val="NameChar"/>
                <w:rFonts w:eastAsiaTheme="minorHAnsi"/>
              </w:rPr>
              <w:t xml:space="preserve"> the files that are used to render every single page. It also includes all the CSS and SASS files.</w:t>
            </w:r>
          </w:p>
          <w:p w14:paraId="4FA1895A" w14:textId="77777777" w:rsidR="001E2AA9" w:rsidRDefault="001E2AA9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Folder: assets</w:t>
            </w:r>
          </w:p>
          <w:p w14:paraId="5B8802EB" w14:textId="77777777" w:rsidR="001E2AA9" w:rsidRDefault="001E2AA9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folder contains assets used within the program</w:t>
            </w:r>
          </w:p>
          <w:p w14:paraId="35C1BA85" w14:textId="77777777" w:rsidR="001E2AA9" w:rsidRDefault="001E2AA9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Folder: </w:t>
            </w:r>
            <w:proofErr w:type="spellStart"/>
            <w:r>
              <w:rPr>
                <w:rStyle w:val="NameChar"/>
                <w:rFonts w:eastAsiaTheme="minorHAnsi"/>
              </w:rPr>
              <w:t>js</w:t>
            </w:r>
            <w:proofErr w:type="spellEnd"/>
          </w:p>
          <w:p w14:paraId="2C21B2ED" w14:textId="77777777" w:rsidR="001E2AA9" w:rsidRDefault="001E2AA9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folder contains </w:t>
            </w:r>
            <w:proofErr w:type="spellStart"/>
            <w:r>
              <w:rPr>
                <w:rStyle w:val="NameChar"/>
                <w:rFonts w:eastAsiaTheme="minorHAnsi"/>
              </w:rPr>
              <w:t>javascript</w:t>
            </w:r>
            <w:proofErr w:type="spellEnd"/>
            <w:r>
              <w:rPr>
                <w:rStyle w:val="NameChar"/>
                <w:rFonts w:eastAsiaTheme="minorHAnsi"/>
              </w:rPr>
              <w:t xml:space="preserve"> files used within the HTML</w:t>
            </w:r>
          </w:p>
          <w:p w14:paraId="6D11A73F" w14:textId="77777777" w:rsidR="001E2AA9" w:rsidRDefault="001E2AA9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r w:rsidR="00727E9D">
              <w:rPr>
                <w:rStyle w:val="NameChar"/>
                <w:rFonts w:eastAsiaTheme="minorHAnsi"/>
              </w:rPr>
              <w:t>add*.pug</w:t>
            </w:r>
          </w:p>
          <w:p w14:paraId="43307B4D" w14:textId="0F1F6640" w:rsidR="00727E9D" w:rsidRDefault="00727E9D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pages that allow a user to add something to the program</w:t>
            </w:r>
          </w:p>
          <w:p w14:paraId="10F3A681" w14:textId="77777777" w:rsidR="00727E9D" w:rsidRDefault="00727E9D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admin*.pug</w:t>
            </w:r>
          </w:p>
          <w:p w14:paraId="02E08955" w14:textId="77777777" w:rsidR="00727E9D" w:rsidRDefault="00727E9D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These files are used to display admin </w:t>
            </w:r>
            <w:r w:rsidR="0077660F">
              <w:rPr>
                <w:rStyle w:val="NameChar"/>
                <w:rFonts w:eastAsiaTheme="minorHAnsi"/>
              </w:rPr>
              <w:t>views</w:t>
            </w:r>
          </w:p>
          <w:p w14:paraId="3B527F51" w14:textId="0E0F42AD" w:rsidR="0077660F" w:rsidRDefault="0077660F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archive*.pug</w:t>
            </w:r>
          </w:p>
          <w:p w14:paraId="227349B6" w14:textId="77777777" w:rsid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the archive pages</w:t>
            </w:r>
          </w:p>
          <w:p w14:paraId="05CE74C1" w14:textId="77777777" w:rsidR="0077660F" w:rsidRDefault="0077660F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change*.pug</w:t>
            </w:r>
          </w:p>
          <w:p w14:paraId="23774606" w14:textId="77777777" w:rsid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the change password pages</w:t>
            </w:r>
          </w:p>
          <w:p w14:paraId="7E40F792" w14:textId="77777777" w:rsidR="0077660F" w:rsidRDefault="0077660F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proofErr w:type="spellStart"/>
            <w:r>
              <w:rPr>
                <w:rStyle w:val="NameChar"/>
                <w:rFonts w:eastAsiaTheme="minorHAnsi"/>
              </w:rPr>
              <w:t>courseloadingview</w:t>
            </w:r>
            <w:proofErr w:type="spellEnd"/>
            <w:r>
              <w:rPr>
                <w:rStyle w:val="NameChar"/>
                <w:rFonts w:eastAsiaTheme="minorHAnsi"/>
              </w:rPr>
              <w:t>*.pug</w:t>
            </w:r>
          </w:p>
          <w:p w14:paraId="6A58EC2C" w14:textId="0BBF03B1" w:rsid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the Project Students for ETM courses</w:t>
            </w:r>
          </w:p>
          <w:p w14:paraId="76B87D10" w14:textId="77777777" w:rsidR="0077660F" w:rsidRDefault="0077660F" w:rsidP="00CE2724">
            <w:pPr>
              <w:pStyle w:val="NotesText"/>
              <w:numPr>
                <w:ilvl w:val="0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edit*.pug</w:t>
            </w:r>
          </w:p>
          <w:p w14:paraId="4D7E2443" w14:textId="77777777" w:rsid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add and change the Layout of the POS</w:t>
            </w:r>
          </w:p>
          <w:p w14:paraId="5EEC9D01" w14:textId="77777777" w:rsidR="0077660F" w:rsidRDefault="0077660F" w:rsidP="00CE2724">
            <w:pPr>
              <w:pStyle w:val="NotesText"/>
              <w:numPr>
                <w:ilvl w:val="0"/>
                <w:numId w:val="14"/>
              </w:numPr>
              <w:ind w:left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error*.pug</w:t>
            </w:r>
          </w:p>
          <w:p w14:paraId="338C6764" w14:textId="77777777" w:rsid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error pages.</w:t>
            </w:r>
          </w:p>
          <w:p w14:paraId="27995749" w14:textId="77777777" w:rsidR="0077660F" w:rsidRDefault="0077660F" w:rsidP="00CE2724">
            <w:pPr>
              <w:pStyle w:val="NotesText"/>
              <w:numPr>
                <w:ilvl w:val="0"/>
                <w:numId w:val="14"/>
              </w:numPr>
              <w:ind w:left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proofErr w:type="spellStart"/>
            <w:r>
              <w:rPr>
                <w:rStyle w:val="NameChar"/>
                <w:rFonts w:eastAsiaTheme="minorHAnsi"/>
              </w:rPr>
              <w:t>houme</w:t>
            </w:r>
            <w:proofErr w:type="spellEnd"/>
            <w:r>
              <w:rPr>
                <w:rStyle w:val="NameChar"/>
                <w:rFonts w:eastAsiaTheme="minorHAnsi"/>
              </w:rPr>
              <w:t>*.pug</w:t>
            </w:r>
          </w:p>
          <w:p w14:paraId="5E1BF94C" w14:textId="1D480518" w:rsidR="0077660F" w:rsidRPr="0077660F" w:rsidRDefault="0077660F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These files are used to display the home pages</w:t>
            </w:r>
          </w:p>
        </w:tc>
      </w:tr>
    </w:tbl>
    <w:p w14:paraId="14629D8D" w14:textId="77777777" w:rsidR="00E60ECE" w:rsidRDefault="00E60ECE" w:rsidP="00E60ECE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1BBBFFE4" wp14:editId="16549C0E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55" name="Picture 55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38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E60ECE" w14:paraId="720E61DB" w14:textId="77777777" w:rsidTr="00E60ECE">
        <w:trPr>
          <w:trHeight w:val="743"/>
        </w:trPr>
        <w:tc>
          <w:tcPr>
            <w:tcW w:w="11164" w:type="dxa"/>
            <w:vAlign w:val="bottom"/>
          </w:tcPr>
          <w:p w14:paraId="2642F71A" w14:textId="77777777" w:rsidR="00E60ECE" w:rsidRPr="000E1657" w:rsidRDefault="00E60ECE" w:rsidP="00E60ECE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F390D7" wp14:editId="09085416">
                      <wp:extent cx="6954592" cy="0"/>
                      <wp:effectExtent l="0" t="19050" r="36830" b="19050"/>
                      <wp:docPr id="52" name="Straight Connector 52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2BD53A6" id="Straight Connector 52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GSTFVvmAQAAIg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2CCCFE5A" w14:textId="77777777" w:rsidR="00E60ECE" w:rsidRPr="00C72674" w:rsidRDefault="00E60ECE" w:rsidP="00E60ECE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E60ECE" w14:paraId="66274100" w14:textId="77777777" w:rsidTr="00E60ECE">
        <w:trPr>
          <w:trHeight w:val="913"/>
        </w:trPr>
        <w:tc>
          <w:tcPr>
            <w:tcW w:w="5314" w:type="dxa"/>
          </w:tcPr>
          <w:p w14:paraId="4F469CD5" w14:textId="77777777" w:rsidR="00E60ECE" w:rsidRPr="000E1657" w:rsidRDefault="00E60ECE" w:rsidP="00E60ECE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62FB84EC" w14:textId="77777777" w:rsidR="00E60ECE" w:rsidRDefault="00E60ECE" w:rsidP="00E60ECE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E60ECE" w14:paraId="6C668776" w14:textId="77777777" w:rsidTr="00E60ECE">
        <w:trPr>
          <w:trHeight w:val="1657"/>
        </w:trPr>
        <w:tc>
          <w:tcPr>
            <w:tcW w:w="10925" w:type="dxa"/>
          </w:tcPr>
          <w:p w14:paraId="0AF59317" w14:textId="77777777" w:rsidR="00E60ECE" w:rsidRDefault="00E60ECE" w:rsidP="00E60ECE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F8E8A83" wp14:editId="3A64981C">
                      <wp:extent cx="3955312" cy="540913"/>
                      <wp:effectExtent l="0" t="0" r="0" b="12065"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246166664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436468DB" w14:textId="087E57AD" w:rsidR="00784338" w:rsidRPr="0033610D" w:rsidRDefault="00784338" w:rsidP="00E60ECE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6</w:t>
                                      </w:r>
                                    </w:p>
                                  </w:sdtContent>
                                </w:sdt>
                                <w:p w14:paraId="7E176B74" w14:textId="77777777" w:rsidR="00784338" w:rsidRDefault="00784338" w:rsidP="00E60ECE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F8E8A83" id="Text Box 53" o:spid="_x0000_s1067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246166664"/>
                              <w15:appearance w15:val="hidden"/>
                            </w:sdtPr>
                            <w:sdtContent>
                              <w:p w14:paraId="436468DB" w14:textId="087E57AD" w:rsidR="00784338" w:rsidRPr="0033610D" w:rsidRDefault="00784338" w:rsidP="00E60ECE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6</w:t>
                                </w:r>
                              </w:p>
                            </w:sdtContent>
                          </w:sdt>
                          <w:p w14:paraId="7E176B74" w14:textId="77777777" w:rsidR="00784338" w:rsidRDefault="00784338" w:rsidP="00E60ECE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189706" w14:textId="77777777" w:rsidR="00E60ECE" w:rsidRPr="00C53E50" w:rsidRDefault="00E60ECE" w:rsidP="00E60ECE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02C3FD1" wp14:editId="7C990000">
                      <wp:extent cx="1995805" cy="0"/>
                      <wp:effectExtent l="0" t="19050" r="42545" b="38100"/>
                      <wp:docPr id="54" name="Straight Connector 54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EAD1C0E" id="Straight Connector 54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E60ECE" w14:paraId="32D50CE4" w14:textId="77777777" w:rsidTr="00E60ECE">
        <w:trPr>
          <w:trHeight w:val="10639"/>
        </w:trPr>
        <w:tc>
          <w:tcPr>
            <w:tcW w:w="10925" w:type="dxa"/>
          </w:tcPr>
          <w:p w14:paraId="0AFE1FD1" w14:textId="77777777" w:rsidR="00E60ECE" w:rsidRDefault="00E60ECE" w:rsidP="00CE2724">
            <w:pPr>
              <w:pStyle w:val="NotesText"/>
              <w:numPr>
                <w:ilvl w:val="0"/>
                <w:numId w:val="14"/>
              </w:numPr>
              <w:ind w:left="81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proofErr w:type="spellStart"/>
            <w:r>
              <w:rPr>
                <w:rStyle w:val="NameChar"/>
                <w:rFonts w:eastAsiaTheme="minorHAnsi"/>
              </w:rPr>
              <w:t>index.pug</w:t>
            </w:r>
            <w:proofErr w:type="spellEnd"/>
          </w:p>
          <w:p w14:paraId="2F3AC4A9" w14:textId="77777777" w:rsidR="00E60ECE" w:rsidRDefault="00E60ECE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Main page</w:t>
            </w:r>
          </w:p>
          <w:p w14:paraId="29249D83" w14:textId="77777777" w:rsidR="00E60ECE" w:rsidRDefault="00E60ECE" w:rsidP="00CE2724">
            <w:pPr>
              <w:pStyle w:val="NotesText"/>
              <w:numPr>
                <w:ilvl w:val="0"/>
                <w:numId w:val="14"/>
              </w:numPr>
              <w:ind w:left="810" w:hanging="54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info*.pug</w:t>
            </w:r>
          </w:p>
          <w:p w14:paraId="50415424" w14:textId="77777777" w:rsidR="00E60ECE" w:rsidRDefault="00E60ECE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All pages associated with the information pages</w:t>
            </w:r>
          </w:p>
          <w:p w14:paraId="43AE0C3F" w14:textId="77777777" w:rsidR="00E60ECE" w:rsidRDefault="00E60ECE" w:rsidP="00CE2724">
            <w:pPr>
              <w:pStyle w:val="NotesText"/>
              <w:numPr>
                <w:ilvl w:val="0"/>
                <w:numId w:val="14"/>
              </w:numPr>
              <w:ind w:left="63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 File: *.pug</w:t>
            </w:r>
          </w:p>
          <w:p w14:paraId="66FFFECF" w14:textId="77777777" w:rsidR="00E60ECE" w:rsidRDefault="00E60ECE" w:rsidP="00CE2724">
            <w:pPr>
              <w:pStyle w:val="NotesText"/>
              <w:numPr>
                <w:ilvl w:val="1"/>
                <w:numId w:val="14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Pug Files are JavaScript Template Pages that are rendered into HTML when requested for</w:t>
            </w:r>
          </w:p>
          <w:p w14:paraId="319BD129" w14:textId="77777777" w:rsidR="00E60ECE" w:rsidRDefault="00E60ECE" w:rsidP="00E60ECE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app.js</w:t>
            </w:r>
          </w:p>
          <w:p w14:paraId="31DCB8AC" w14:textId="24C7D07D" w:rsidR="00E60ECE" w:rsidRDefault="00E60ECE" w:rsidP="00CE2724">
            <w:pPr>
              <w:pStyle w:val="NotesText"/>
              <w:numPr>
                <w:ilvl w:val="0"/>
                <w:numId w:val="15"/>
              </w:numPr>
              <w:ind w:left="72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the powerhouse of the whole entire webserver. Without it the program would be nothing. Inside we have HTTP security features, user sessions, routes,</w:t>
            </w:r>
            <w:r w:rsidR="00723E11">
              <w:rPr>
                <w:rStyle w:val="NameChar"/>
                <w:rFonts w:eastAsiaTheme="minorHAnsi"/>
              </w:rPr>
              <w:t xml:space="preserve"> and</w:t>
            </w:r>
            <w:r>
              <w:rPr>
                <w:rStyle w:val="NameChar"/>
                <w:rFonts w:eastAsiaTheme="minorHAnsi"/>
              </w:rPr>
              <w:t xml:space="preserve"> catch all un-caught errors.</w:t>
            </w:r>
          </w:p>
          <w:p w14:paraId="3D454EDF" w14:textId="77777777" w:rsidR="00E60ECE" w:rsidRDefault="00E60ECE" w:rsidP="00CE2724">
            <w:pPr>
              <w:pStyle w:val="NotesText"/>
              <w:numPr>
                <w:ilvl w:val="0"/>
                <w:numId w:val="15"/>
              </w:numPr>
              <w:ind w:left="720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The Routes define how pages are accessed through URL’s</w:t>
            </w:r>
          </w:p>
          <w:p w14:paraId="6C3A4B1D" w14:textId="77777777" w:rsidR="00E60ECE" w:rsidRDefault="00E60ECE" w:rsidP="00E60ECE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dbcreate.py</w:t>
            </w:r>
          </w:p>
          <w:p w14:paraId="09F98843" w14:textId="783C4992" w:rsidR="00E60ECE" w:rsidRDefault="00E60ECE" w:rsidP="00CE2724">
            <w:pPr>
              <w:pStyle w:val="NotesText"/>
              <w:numPr>
                <w:ilvl w:val="0"/>
                <w:numId w:val="16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used to </w:t>
            </w:r>
            <w:r w:rsidR="00C51148">
              <w:rPr>
                <w:rStyle w:val="NameChar"/>
                <w:rFonts w:eastAsiaTheme="minorHAnsi"/>
              </w:rPr>
              <w:t xml:space="preserve">change the database settings for the programs so that any user </w:t>
            </w:r>
            <w:r w:rsidR="003B4B8E">
              <w:rPr>
                <w:rStyle w:val="NameChar"/>
                <w:rFonts w:eastAsiaTheme="minorHAnsi"/>
              </w:rPr>
              <w:t>can</w:t>
            </w:r>
            <w:r w:rsidR="00C51148">
              <w:rPr>
                <w:rStyle w:val="NameChar"/>
                <w:rFonts w:eastAsiaTheme="minorHAnsi"/>
              </w:rPr>
              <w:t xml:space="preserve"> connect to whatever database they set up without having to access any of the code</w:t>
            </w:r>
          </w:p>
          <w:p w14:paraId="08697463" w14:textId="77777777" w:rsidR="00C51148" w:rsidRDefault="00C51148" w:rsidP="00C51148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package-</w:t>
            </w:r>
            <w:proofErr w:type="spellStart"/>
            <w:r>
              <w:rPr>
                <w:rStyle w:val="NameChar"/>
                <w:rFonts w:eastAsiaTheme="minorHAnsi"/>
              </w:rPr>
              <w:t>lock.json</w:t>
            </w:r>
            <w:proofErr w:type="spellEnd"/>
          </w:p>
          <w:p w14:paraId="50BFAA99" w14:textId="2221EC32" w:rsidR="00C51148" w:rsidRDefault="00C51148" w:rsidP="00CE2724">
            <w:pPr>
              <w:pStyle w:val="NotesText"/>
              <w:numPr>
                <w:ilvl w:val="0"/>
                <w:numId w:val="17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auto created when you run ‘</w:t>
            </w:r>
            <w:proofErr w:type="spellStart"/>
            <w:r>
              <w:rPr>
                <w:rStyle w:val="NameChar"/>
                <w:rFonts w:eastAsiaTheme="minorHAnsi"/>
              </w:rPr>
              <w:t>npm</w:t>
            </w:r>
            <w:proofErr w:type="spellEnd"/>
            <w:r>
              <w:rPr>
                <w:rStyle w:val="NameChar"/>
                <w:rFonts w:eastAsiaTheme="minorHAnsi"/>
              </w:rPr>
              <w:t xml:space="preserve"> install’. </w:t>
            </w:r>
            <w:r w:rsidR="002735A5">
              <w:rPr>
                <w:rStyle w:val="NameChar"/>
                <w:rFonts w:eastAsiaTheme="minorHAnsi"/>
              </w:rPr>
              <w:t>It is not recommended that any changes are made to this file</w:t>
            </w:r>
            <w:r w:rsidR="003B4B8E">
              <w:rPr>
                <w:rStyle w:val="NameChar"/>
                <w:rFonts w:eastAsiaTheme="minorHAnsi"/>
              </w:rPr>
              <w:t>.</w:t>
            </w:r>
          </w:p>
          <w:p w14:paraId="67F0F61B" w14:textId="77777777" w:rsidR="00C51148" w:rsidRDefault="00C51148" w:rsidP="00C51148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File: </w:t>
            </w:r>
            <w:proofErr w:type="spellStart"/>
            <w:r>
              <w:rPr>
                <w:rStyle w:val="NameChar"/>
                <w:rFonts w:eastAsiaTheme="minorHAnsi"/>
              </w:rPr>
              <w:t>package.json</w:t>
            </w:r>
            <w:proofErr w:type="spellEnd"/>
          </w:p>
          <w:p w14:paraId="011DC79C" w14:textId="5C4D4EEE" w:rsidR="00C51148" w:rsidRDefault="00C51148" w:rsidP="00CE2724">
            <w:pPr>
              <w:pStyle w:val="NotesText"/>
              <w:numPr>
                <w:ilvl w:val="0"/>
                <w:numId w:val="18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auto created when installing new NPM packages. This file lists </w:t>
            </w:r>
            <w:r w:rsidR="00B71C3E">
              <w:rPr>
                <w:rStyle w:val="NameChar"/>
                <w:rFonts w:eastAsiaTheme="minorHAnsi"/>
              </w:rPr>
              <w:t>all</w:t>
            </w:r>
            <w:r>
              <w:rPr>
                <w:rStyle w:val="NameChar"/>
                <w:rFonts w:eastAsiaTheme="minorHAnsi"/>
              </w:rPr>
              <w:t xml:space="preserve"> the NPM package dependencies</w:t>
            </w:r>
            <w:r w:rsidR="00B71C3E">
              <w:rPr>
                <w:rStyle w:val="NameChar"/>
                <w:rFonts w:eastAsiaTheme="minorHAnsi"/>
              </w:rPr>
              <w:t xml:space="preserve"> and it is not recommended that you make any changes to it</w:t>
            </w:r>
            <w:r>
              <w:rPr>
                <w:rStyle w:val="NameChar"/>
                <w:rFonts w:eastAsiaTheme="minorHAnsi"/>
              </w:rPr>
              <w:t>.</w:t>
            </w:r>
          </w:p>
          <w:p w14:paraId="02408BA8" w14:textId="77777777" w:rsidR="00C51148" w:rsidRDefault="00C51148" w:rsidP="00CE2724">
            <w:pPr>
              <w:pStyle w:val="NotesText"/>
              <w:numPr>
                <w:ilvl w:val="0"/>
                <w:numId w:val="18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NPM is a Node.js package manager which allows you to install many packages from the NPM community.</w:t>
            </w:r>
          </w:p>
          <w:p w14:paraId="00A1EAA9" w14:textId="77777777" w:rsidR="00C51148" w:rsidRDefault="00C51148" w:rsidP="00C51148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server.js</w:t>
            </w:r>
          </w:p>
          <w:p w14:paraId="2C181471" w14:textId="1FBF350E" w:rsidR="00C51148" w:rsidRPr="00C51148" w:rsidRDefault="00C51148" w:rsidP="00CE2724">
            <w:pPr>
              <w:pStyle w:val="NotesText"/>
              <w:numPr>
                <w:ilvl w:val="0"/>
                <w:numId w:val="19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used to run the server</w:t>
            </w:r>
            <w:r w:rsidR="00B71C3E">
              <w:rPr>
                <w:rStyle w:val="NameChar"/>
                <w:rFonts w:eastAsiaTheme="minorHAnsi"/>
              </w:rPr>
              <w:t>.</w:t>
            </w:r>
          </w:p>
        </w:tc>
      </w:tr>
    </w:tbl>
    <w:p w14:paraId="5BF9FBB8" w14:textId="77777777" w:rsidR="00C51148" w:rsidRDefault="00C51148" w:rsidP="00C51148">
      <w:pPr>
        <w:pStyle w:val="Heading1"/>
        <w:tabs>
          <w:tab w:val="left" w:pos="1557"/>
        </w:tabs>
      </w:pPr>
      <w:r>
        <w:rPr>
          <w:noProof/>
        </w:rPr>
        <w:lastRenderedPageBreak/>
        <w:drawing>
          <wp:anchor distT="0" distB="0" distL="114300" distR="114300" simplePos="0" relativeHeight="251824128" behindDoc="1" locked="0" layoutInCell="1" allowOverlap="1" wp14:anchorId="49108BC6" wp14:editId="1ACF16C1">
            <wp:simplePos x="0" y="0"/>
            <wp:positionH relativeFrom="margin">
              <wp:align>center</wp:align>
            </wp:positionH>
            <wp:positionV relativeFrom="paragraph">
              <wp:posOffset>-619950</wp:posOffset>
            </wp:positionV>
            <wp:extent cx="7796909" cy="10238942"/>
            <wp:effectExtent l="0" t="0" r="0" b="0"/>
            <wp:wrapNone/>
            <wp:docPr id="59" name="Picture 59" descr="gray background with abstract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mbership directory-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909" cy="10238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tbl>
      <w:tblPr>
        <w:tblpPr w:leftFromText="180" w:rightFromText="180" w:vertAnchor="text" w:horzAnchor="margin" w:tblpY="13491"/>
        <w:tblW w:w="1116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64"/>
      </w:tblGrid>
      <w:tr w:rsidR="00C51148" w14:paraId="0353BBAC" w14:textId="77777777" w:rsidTr="00784338">
        <w:trPr>
          <w:trHeight w:val="743"/>
        </w:trPr>
        <w:tc>
          <w:tcPr>
            <w:tcW w:w="11164" w:type="dxa"/>
            <w:vAlign w:val="bottom"/>
          </w:tcPr>
          <w:p w14:paraId="203A9ADC" w14:textId="77777777" w:rsidR="00C51148" w:rsidRPr="000E1657" w:rsidRDefault="00C51148" w:rsidP="00784338">
            <w:pPr>
              <w:pStyle w:val="Member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5A8AC34" wp14:editId="02E30250">
                      <wp:extent cx="6954592" cy="0"/>
                      <wp:effectExtent l="0" t="19050" r="36830" b="19050"/>
                      <wp:docPr id="56" name="Straight Connector 56" descr="footer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54592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137BA6" id="Straight Connector 56" o:spid="_x0000_s1026" alt="footer ba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" strokecolor="black [3213]" strokeweight="3pt">
                      <w10:anchorlock/>
                    </v:line>
                  </w:pict>
                </mc:Fallback>
              </mc:AlternateContent>
            </w:r>
          </w:p>
        </w:tc>
      </w:tr>
    </w:tbl>
    <w:p w14:paraId="3E536F7B" w14:textId="77777777" w:rsidR="00C51148" w:rsidRPr="00C72674" w:rsidRDefault="00C51148" w:rsidP="00C51148"/>
    <w:tbl>
      <w:tblPr>
        <w:tblpPr w:leftFromText="180" w:rightFromText="180" w:vertAnchor="text" w:horzAnchor="margin" w:tblpY="11"/>
        <w:tblW w:w="1093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4"/>
        <w:gridCol w:w="5618"/>
      </w:tblGrid>
      <w:tr w:rsidR="00C51148" w14:paraId="64F23257" w14:textId="77777777" w:rsidTr="00784338">
        <w:trPr>
          <w:trHeight w:val="913"/>
        </w:trPr>
        <w:tc>
          <w:tcPr>
            <w:tcW w:w="5314" w:type="dxa"/>
          </w:tcPr>
          <w:p w14:paraId="21E88BCB" w14:textId="77777777" w:rsidR="00C51148" w:rsidRPr="000E1657" w:rsidRDefault="00C51148" w:rsidP="00784338">
            <w:pPr>
              <w:pStyle w:val="MemberDetails"/>
            </w:pPr>
            <w:r>
              <w:t>Engineering Technology &amp; Management</w:t>
            </w:r>
          </w:p>
        </w:tc>
        <w:tc>
          <w:tcPr>
            <w:tcW w:w="5618" w:type="dxa"/>
          </w:tcPr>
          <w:p w14:paraId="7147A783" w14:textId="77777777" w:rsidR="00C51148" w:rsidRDefault="00C51148" w:rsidP="00784338">
            <w:pPr>
              <w:pStyle w:val="MemberDetails"/>
              <w:tabs>
                <w:tab w:val="left" w:pos="4672"/>
              </w:tabs>
              <w:jc w:val="right"/>
            </w:pPr>
            <w:r>
              <w:t>Advising Database System</w:t>
            </w:r>
          </w:p>
        </w:tc>
      </w:tr>
    </w:tbl>
    <w:tbl>
      <w:tblPr>
        <w:tblpPr w:leftFromText="180" w:rightFromText="180" w:vertAnchor="text" w:horzAnchor="margin" w:tblpY="1382"/>
        <w:tblW w:w="10925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5"/>
      </w:tblGrid>
      <w:tr w:rsidR="00C51148" w14:paraId="3A8A8FC5" w14:textId="77777777" w:rsidTr="00784338">
        <w:trPr>
          <w:trHeight w:val="1657"/>
        </w:trPr>
        <w:tc>
          <w:tcPr>
            <w:tcW w:w="10925" w:type="dxa"/>
          </w:tcPr>
          <w:p w14:paraId="3A822738" w14:textId="77777777" w:rsidR="00C51148" w:rsidRDefault="00C51148" w:rsidP="00784338">
            <w:pPr>
              <w:pStyle w:val="Name"/>
              <w:framePr w:hSpace="0" w:wrap="auto" w:vAnchor="margin" w:xAlign="left" w:yAlign="inline"/>
              <w:suppressOverlap w:val="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9DC6C1C" wp14:editId="782C5F17">
                      <wp:extent cx="3955312" cy="540913"/>
                      <wp:effectExtent l="0" t="0" r="0" b="12065"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5312" cy="5409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Style w:val="Emphasis"/>
                                    </w:rPr>
                                    <w:id w:val="-70517406"/>
                                    <w15:appearance w15:val="hidden"/>
                                  </w:sdtPr>
                                  <w:sdtEndPr>
                                    <w:rPr>
                                      <w:rStyle w:val="Emphasis"/>
                                    </w:rPr>
                                  </w:sdtEndPr>
                                  <w:sdtContent>
                                    <w:p w14:paraId="094F8C90" w14:textId="33A203F0" w:rsidR="00784338" w:rsidRPr="0033610D" w:rsidRDefault="00784338" w:rsidP="00C51148">
                                      <w:pPr>
                                        <w:pStyle w:val="Name"/>
                                        <w:rPr>
                                          <w:rStyle w:val="Emphasis"/>
                                        </w:rPr>
                                      </w:pPr>
                                      <w:r>
                                        <w:rPr>
                                          <w:rStyle w:val="Emphasis"/>
                                        </w:rPr>
                                        <w:t>Code Catalog – Page  7</w:t>
                                      </w:r>
                                    </w:p>
                                  </w:sdtContent>
                                </w:sdt>
                                <w:p w14:paraId="4BD0169A" w14:textId="77777777" w:rsidR="00784338" w:rsidRDefault="00784338" w:rsidP="00C51148"/>
                              </w:txbxContent>
                            </wps:txbx>
                            <wps:bodyPr rot="0" spcFirstLastPara="0" vertOverflow="overflow" horzOverflow="overflow" vert="horz" wrap="square" lIns="91440" tIns="18288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9DC6C1C" id="Text Box 57" o:spid="_x0000_s1068" type="#_x0000_t202" style="width:311.4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" filled="f" stroked="f" strokeweight=".5pt">
                      <v:textbox inset=",14.4pt,,0">
                        <w:txbxContent>
                          <w:sdt>
                            <w:sdtPr>
                              <w:rPr>
                                <w:rStyle w:val="Emphasis"/>
                              </w:rPr>
                              <w:id w:val="-70517406"/>
                              <w15:appearance w15:val="hidden"/>
                            </w:sdtPr>
                            <w:sdtContent>
                              <w:p w14:paraId="094F8C90" w14:textId="33A203F0" w:rsidR="00784338" w:rsidRPr="0033610D" w:rsidRDefault="00784338" w:rsidP="00C51148">
                                <w:pPr>
                                  <w:pStyle w:val="Name"/>
                                  <w:rPr>
                                    <w:rStyle w:val="Emphasis"/>
                                  </w:rPr>
                                </w:pPr>
                                <w:r>
                                  <w:rPr>
                                    <w:rStyle w:val="Emphasis"/>
                                  </w:rPr>
                                  <w:t>Code Catalog – Page  7</w:t>
                                </w:r>
                              </w:p>
                            </w:sdtContent>
                          </w:sdt>
                          <w:p w14:paraId="4BD0169A" w14:textId="77777777" w:rsidR="00784338" w:rsidRDefault="00784338" w:rsidP="00C51148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E277399" w14:textId="77777777" w:rsidR="00C51148" w:rsidRPr="00C53E50" w:rsidRDefault="00C51148" w:rsidP="00784338">
            <w:pPr>
              <w:pStyle w:val="Name"/>
              <w:framePr w:hSpace="0" w:wrap="auto" w:vAnchor="margin" w:xAlign="left" w:yAlign="inline"/>
              <w:spacing w:line="240" w:lineRule="exact"/>
              <w:suppressOverlap w:val="0"/>
              <w:rPr>
                <w:sz w:val="10"/>
                <w:szCs w:val="1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948DBEE" wp14:editId="5B2A2CED">
                      <wp:extent cx="1995805" cy="0"/>
                      <wp:effectExtent l="0" t="19050" r="42545" b="38100"/>
                      <wp:docPr id="58" name="Straight Connector 58" descr="text space b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95805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chemeClr val="accent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BDF94C9" id="Straight Connector 58" o:spid="_x0000_s1026" alt="text space ba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57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" strokecolor="#ef7629 [3206]" strokeweight="4.5pt">
                      <w10:anchorlock/>
                    </v:line>
                  </w:pict>
                </mc:Fallback>
              </mc:AlternateContent>
            </w:r>
          </w:p>
        </w:tc>
      </w:tr>
      <w:tr w:rsidR="00C51148" w14:paraId="154EC826" w14:textId="77777777" w:rsidTr="00784338">
        <w:trPr>
          <w:trHeight w:val="10639"/>
        </w:trPr>
        <w:tc>
          <w:tcPr>
            <w:tcW w:w="10925" w:type="dxa"/>
          </w:tcPr>
          <w:p w14:paraId="58F8D93D" w14:textId="77777777" w:rsidR="00C51148" w:rsidRDefault="00552E34" w:rsidP="00552E34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setserver.js</w:t>
            </w:r>
          </w:p>
          <w:p w14:paraId="0799AFF0" w14:textId="694EA169" w:rsidR="00552E34" w:rsidRDefault="00552E34" w:rsidP="00CE2724">
            <w:pPr>
              <w:pStyle w:val="NotesText"/>
              <w:numPr>
                <w:ilvl w:val="0"/>
                <w:numId w:val="20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 xml:space="preserve">This file is used to serve the database settings page </w:t>
            </w:r>
            <w:hyperlink w:history="1">
              <w:r w:rsidRPr="00B90527">
                <w:rPr>
                  <w:rStyle w:val="Hyperlink"/>
                  <w:rFonts w:cs="Arial"/>
                  <w:sz w:val="32"/>
                  <w:szCs w:val="32"/>
                  <w:lang w:bidi="ar-SA"/>
                </w:rPr>
                <w:t>http://&lt;website&gt;/serve</w:t>
              </w:r>
            </w:hyperlink>
          </w:p>
          <w:p w14:paraId="634B05AA" w14:textId="77777777" w:rsidR="00552E34" w:rsidRDefault="00552E34" w:rsidP="00CE2724">
            <w:pPr>
              <w:pStyle w:val="NotesText"/>
              <w:numPr>
                <w:ilvl w:val="0"/>
                <w:numId w:val="20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allows you to update the database settings as defined early in this user guide.</w:t>
            </w:r>
          </w:p>
          <w:p w14:paraId="60E0DECD" w14:textId="77777777" w:rsidR="00552E34" w:rsidRDefault="00552E34" w:rsidP="00552E34">
            <w:pPr>
              <w:pStyle w:val="NotesText"/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File: setup.js</w:t>
            </w:r>
          </w:p>
          <w:p w14:paraId="3EB3DDBF" w14:textId="61D5D20D" w:rsidR="00552E34" w:rsidRPr="00C51148" w:rsidRDefault="00552E34" w:rsidP="00CE2724">
            <w:pPr>
              <w:pStyle w:val="NotesText"/>
              <w:numPr>
                <w:ilvl w:val="0"/>
                <w:numId w:val="21"/>
              </w:numPr>
              <w:rPr>
                <w:rStyle w:val="NameChar"/>
                <w:rFonts w:eastAsiaTheme="minorHAnsi"/>
              </w:rPr>
            </w:pPr>
            <w:r>
              <w:rPr>
                <w:rStyle w:val="NameChar"/>
                <w:rFonts w:eastAsiaTheme="minorHAnsi"/>
              </w:rPr>
              <w:t>This file is the main file which creates the listener on port 80 to allow communication between users and the webserver. This file should never have to change.</w:t>
            </w:r>
          </w:p>
        </w:tc>
      </w:tr>
    </w:tbl>
    <w:p w14:paraId="7038D8DD" w14:textId="77777777" w:rsidR="00287568" w:rsidRPr="00CC0D98" w:rsidRDefault="00287568" w:rsidP="00287568">
      <w:pPr>
        <w:tabs>
          <w:tab w:val="left" w:pos="5986"/>
        </w:tabs>
      </w:pPr>
    </w:p>
    <w:sectPr w:rsidR="00287568" w:rsidRPr="00CC0D98" w:rsidSect="000E1657">
      <w:footerReference w:type="default" r:id="rId41"/>
      <w:pgSz w:w="12240" w:h="15840" w:code="1"/>
      <w:pgMar w:top="720" w:right="720" w:bottom="288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461B24" w14:textId="77777777" w:rsidR="00703F51" w:rsidRDefault="00703F51">
      <w:r>
        <w:separator/>
      </w:r>
    </w:p>
  </w:endnote>
  <w:endnote w:type="continuationSeparator" w:id="0">
    <w:p w14:paraId="70D963B9" w14:textId="77777777" w:rsidR="00703F51" w:rsidRDefault="00703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E73E84" w14:textId="77777777" w:rsidR="00784338" w:rsidRDefault="00784338" w:rsidP="00882856">
    <w:pPr>
      <w:pStyle w:val="Footer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5BE22" w14:textId="77777777" w:rsidR="00703F51" w:rsidRDefault="00703F51">
      <w:r>
        <w:separator/>
      </w:r>
    </w:p>
  </w:footnote>
  <w:footnote w:type="continuationSeparator" w:id="0">
    <w:p w14:paraId="6B9F83DB" w14:textId="77777777" w:rsidR="00703F51" w:rsidRDefault="00703F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96C33"/>
    <w:multiLevelType w:val="hybridMultilevel"/>
    <w:tmpl w:val="45C6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C3599"/>
    <w:multiLevelType w:val="hybridMultilevel"/>
    <w:tmpl w:val="DFECF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F5D59"/>
    <w:multiLevelType w:val="hybridMultilevel"/>
    <w:tmpl w:val="53F8D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C16E0"/>
    <w:multiLevelType w:val="hybridMultilevel"/>
    <w:tmpl w:val="659EC00C"/>
    <w:lvl w:ilvl="0" w:tplc="28B04D3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61D7C"/>
    <w:multiLevelType w:val="hybridMultilevel"/>
    <w:tmpl w:val="F49CA6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621B2B"/>
    <w:multiLevelType w:val="hybridMultilevel"/>
    <w:tmpl w:val="45C6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5C3551"/>
    <w:multiLevelType w:val="hybridMultilevel"/>
    <w:tmpl w:val="DB8AE010"/>
    <w:lvl w:ilvl="0" w:tplc="7FC0515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14C5C"/>
    <w:multiLevelType w:val="hybridMultilevel"/>
    <w:tmpl w:val="556A4592"/>
    <w:lvl w:ilvl="0" w:tplc="61CA159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956EF7"/>
    <w:multiLevelType w:val="hybridMultilevel"/>
    <w:tmpl w:val="155A6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D367C7"/>
    <w:multiLevelType w:val="hybridMultilevel"/>
    <w:tmpl w:val="67BAE066"/>
    <w:lvl w:ilvl="0" w:tplc="C8F6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0933C87"/>
    <w:multiLevelType w:val="hybridMultilevel"/>
    <w:tmpl w:val="A3324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6AE8"/>
    <w:multiLevelType w:val="hybridMultilevel"/>
    <w:tmpl w:val="E2D46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330EAB"/>
    <w:multiLevelType w:val="hybridMultilevel"/>
    <w:tmpl w:val="937A3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9561A"/>
    <w:multiLevelType w:val="hybridMultilevel"/>
    <w:tmpl w:val="B650A98E"/>
    <w:lvl w:ilvl="0" w:tplc="50240A4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EB26B368">
      <w:start w:val="1"/>
      <w:numFmt w:val="lowerLetter"/>
      <w:lvlText w:val="%2."/>
      <w:lvlJc w:val="left"/>
      <w:pPr>
        <w:ind w:left="1440" w:hanging="360"/>
      </w:pPr>
      <w:rPr>
        <w:sz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E20031"/>
    <w:multiLevelType w:val="hybridMultilevel"/>
    <w:tmpl w:val="42066C74"/>
    <w:lvl w:ilvl="0" w:tplc="0C44DF8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8C4A5CD0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1F2D80"/>
    <w:multiLevelType w:val="hybridMultilevel"/>
    <w:tmpl w:val="B650A98E"/>
    <w:lvl w:ilvl="0" w:tplc="50240A4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EB26B368">
      <w:start w:val="1"/>
      <w:numFmt w:val="lowerLetter"/>
      <w:lvlText w:val="%2."/>
      <w:lvlJc w:val="left"/>
      <w:pPr>
        <w:ind w:left="1440" w:hanging="360"/>
      </w:pPr>
      <w:rPr>
        <w:sz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9509E6"/>
    <w:multiLevelType w:val="hybridMultilevel"/>
    <w:tmpl w:val="DCF8B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8D0348"/>
    <w:multiLevelType w:val="hybridMultilevel"/>
    <w:tmpl w:val="45C6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752C7B"/>
    <w:multiLevelType w:val="hybridMultilevel"/>
    <w:tmpl w:val="C09A4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921753"/>
    <w:multiLevelType w:val="hybridMultilevel"/>
    <w:tmpl w:val="247055E2"/>
    <w:lvl w:ilvl="0" w:tplc="14D0EC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E183F0C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76765A"/>
    <w:multiLevelType w:val="hybridMultilevel"/>
    <w:tmpl w:val="45C6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E4C38"/>
    <w:multiLevelType w:val="hybridMultilevel"/>
    <w:tmpl w:val="2B165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5"/>
  </w:num>
  <w:num w:numId="4">
    <w:abstractNumId w:val="20"/>
  </w:num>
  <w:num w:numId="5">
    <w:abstractNumId w:val="19"/>
  </w:num>
  <w:num w:numId="6">
    <w:abstractNumId w:val="6"/>
  </w:num>
  <w:num w:numId="7">
    <w:abstractNumId w:val="0"/>
  </w:num>
  <w:num w:numId="8">
    <w:abstractNumId w:val="17"/>
  </w:num>
  <w:num w:numId="9">
    <w:abstractNumId w:val="14"/>
  </w:num>
  <w:num w:numId="10">
    <w:abstractNumId w:val="12"/>
  </w:num>
  <w:num w:numId="11">
    <w:abstractNumId w:val="18"/>
  </w:num>
  <w:num w:numId="12">
    <w:abstractNumId w:val="3"/>
  </w:num>
  <w:num w:numId="13">
    <w:abstractNumId w:val="7"/>
  </w:num>
  <w:num w:numId="14">
    <w:abstractNumId w:val="11"/>
  </w:num>
  <w:num w:numId="15">
    <w:abstractNumId w:val="9"/>
  </w:num>
  <w:num w:numId="16">
    <w:abstractNumId w:val="10"/>
  </w:num>
  <w:num w:numId="17">
    <w:abstractNumId w:val="21"/>
  </w:num>
  <w:num w:numId="18">
    <w:abstractNumId w:val="4"/>
  </w:num>
  <w:num w:numId="19">
    <w:abstractNumId w:val="2"/>
  </w:num>
  <w:num w:numId="20">
    <w:abstractNumId w:val="16"/>
  </w:num>
  <w:num w:numId="21">
    <w:abstractNumId w:val="1"/>
  </w:num>
  <w:num w:numId="22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54E"/>
    <w:rsid w:val="000025DE"/>
    <w:rsid w:val="00016DB4"/>
    <w:rsid w:val="00031674"/>
    <w:rsid w:val="00040843"/>
    <w:rsid w:val="00060B61"/>
    <w:rsid w:val="00065070"/>
    <w:rsid w:val="000A2473"/>
    <w:rsid w:val="000B0F13"/>
    <w:rsid w:val="000D3A3A"/>
    <w:rsid w:val="000D7063"/>
    <w:rsid w:val="000E1657"/>
    <w:rsid w:val="000E5F1F"/>
    <w:rsid w:val="000F403B"/>
    <w:rsid w:val="001044E5"/>
    <w:rsid w:val="00110E69"/>
    <w:rsid w:val="001363AA"/>
    <w:rsid w:val="001A080C"/>
    <w:rsid w:val="001A517D"/>
    <w:rsid w:val="001A6E6E"/>
    <w:rsid w:val="001D3DAB"/>
    <w:rsid w:val="001E2AA9"/>
    <w:rsid w:val="002108DA"/>
    <w:rsid w:val="00215A97"/>
    <w:rsid w:val="002176E1"/>
    <w:rsid w:val="00233E4B"/>
    <w:rsid w:val="002410D8"/>
    <w:rsid w:val="002735A5"/>
    <w:rsid w:val="00287568"/>
    <w:rsid w:val="002916AE"/>
    <w:rsid w:val="002A282E"/>
    <w:rsid w:val="002B2F72"/>
    <w:rsid w:val="002B6C02"/>
    <w:rsid w:val="002C5352"/>
    <w:rsid w:val="002D30BC"/>
    <w:rsid w:val="002D52D6"/>
    <w:rsid w:val="002F0AF1"/>
    <w:rsid w:val="00303879"/>
    <w:rsid w:val="00307EAD"/>
    <w:rsid w:val="00316DCD"/>
    <w:rsid w:val="00322705"/>
    <w:rsid w:val="003314C1"/>
    <w:rsid w:val="00334D51"/>
    <w:rsid w:val="00335E5E"/>
    <w:rsid w:val="0033610D"/>
    <w:rsid w:val="003447E9"/>
    <w:rsid w:val="00363FD0"/>
    <w:rsid w:val="003645D4"/>
    <w:rsid w:val="00370BF9"/>
    <w:rsid w:val="00374646"/>
    <w:rsid w:val="00380E81"/>
    <w:rsid w:val="003A585E"/>
    <w:rsid w:val="003B4B8E"/>
    <w:rsid w:val="003D0FB7"/>
    <w:rsid w:val="003D43D2"/>
    <w:rsid w:val="004309A8"/>
    <w:rsid w:val="00431856"/>
    <w:rsid w:val="00437A8E"/>
    <w:rsid w:val="00443D77"/>
    <w:rsid w:val="00446B83"/>
    <w:rsid w:val="0045158E"/>
    <w:rsid w:val="00454A39"/>
    <w:rsid w:val="00467437"/>
    <w:rsid w:val="00467B2C"/>
    <w:rsid w:val="00476A33"/>
    <w:rsid w:val="00483A00"/>
    <w:rsid w:val="004D056E"/>
    <w:rsid w:val="004D6DF5"/>
    <w:rsid w:val="004E1F0C"/>
    <w:rsid w:val="004E3113"/>
    <w:rsid w:val="00501F56"/>
    <w:rsid w:val="005119C1"/>
    <w:rsid w:val="005247D4"/>
    <w:rsid w:val="00552E34"/>
    <w:rsid w:val="00563C8F"/>
    <w:rsid w:val="005956B8"/>
    <w:rsid w:val="005A5B48"/>
    <w:rsid w:val="005B7095"/>
    <w:rsid w:val="005C254E"/>
    <w:rsid w:val="005D37D8"/>
    <w:rsid w:val="005D7C7D"/>
    <w:rsid w:val="005E25F0"/>
    <w:rsid w:val="005E3B28"/>
    <w:rsid w:val="005F16E8"/>
    <w:rsid w:val="00625D6D"/>
    <w:rsid w:val="006327EF"/>
    <w:rsid w:val="0063440C"/>
    <w:rsid w:val="00655217"/>
    <w:rsid w:val="0066324E"/>
    <w:rsid w:val="006707A3"/>
    <w:rsid w:val="006841B9"/>
    <w:rsid w:val="00703F51"/>
    <w:rsid w:val="00710B8B"/>
    <w:rsid w:val="00723E11"/>
    <w:rsid w:val="00727E9D"/>
    <w:rsid w:val="00732F67"/>
    <w:rsid w:val="0073706B"/>
    <w:rsid w:val="0077660F"/>
    <w:rsid w:val="00783036"/>
    <w:rsid w:val="00784338"/>
    <w:rsid w:val="007907BB"/>
    <w:rsid w:val="007966ED"/>
    <w:rsid w:val="007A4250"/>
    <w:rsid w:val="007B54BA"/>
    <w:rsid w:val="007D622D"/>
    <w:rsid w:val="007E22FB"/>
    <w:rsid w:val="007E67F9"/>
    <w:rsid w:val="007E746F"/>
    <w:rsid w:val="007E7F66"/>
    <w:rsid w:val="008071AD"/>
    <w:rsid w:val="00824F68"/>
    <w:rsid w:val="00832129"/>
    <w:rsid w:val="00843FAC"/>
    <w:rsid w:val="008475A6"/>
    <w:rsid w:val="00860CEC"/>
    <w:rsid w:val="00866CA0"/>
    <w:rsid w:val="00877125"/>
    <w:rsid w:val="00882856"/>
    <w:rsid w:val="0089094C"/>
    <w:rsid w:val="008910BF"/>
    <w:rsid w:val="008A098D"/>
    <w:rsid w:val="008A2B4F"/>
    <w:rsid w:val="008B483C"/>
    <w:rsid w:val="008C76A5"/>
    <w:rsid w:val="008D6B70"/>
    <w:rsid w:val="008D7583"/>
    <w:rsid w:val="008F22A1"/>
    <w:rsid w:val="008F47A2"/>
    <w:rsid w:val="00901D77"/>
    <w:rsid w:val="009117AF"/>
    <w:rsid w:val="00943CD7"/>
    <w:rsid w:val="009447E2"/>
    <w:rsid w:val="00946D0B"/>
    <w:rsid w:val="00950ECC"/>
    <w:rsid w:val="00955C34"/>
    <w:rsid w:val="00966601"/>
    <w:rsid w:val="00984EA2"/>
    <w:rsid w:val="00991830"/>
    <w:rsid w:val="009B0223"/>
    <w:rsid w:val="009B076F"/>
    <w:rsid w:val="009B0AB6"/>
    <w:rsid w:val="009C4194"/>
    <w:rsid w:val="009D1D56"/>
    <w:rsid w:val="009F14CC"/>
    <w:rsid w:val="009F730E"/>
    <w:rsid w:val="00A42139"/>
    <w:rsid w:val="00A773D6"/>
    <w:rsid w:val="00A80647"/>
    <w:rsid w:val="00A9337F"/>
    <w:rsid w:val="00A950C0"/>
    <w:rsid w:val="00AA25A3"/>
    <w:rsid w:val="00AA3581"/>
    <w:rsid w:val="00AA7DEA"/>
    <w:rsid w:val="00AB52B7"/>
    <w:rsid w:val="00AC3B04"/>
    <w:rsid w:val="00B00AE4"/>
    <w:rsid w:val="00B02826"/>
    <w:rsid w:val="00B31CD5"/>
    <w:rsid w:val="00B41FE9"/>
    <w:rsid w:val="00B65607"/>
    <w:rsid w:val="00B67A92"/>
    <w:rsid w:val="00B7054F"/>
    <w:rsid w:val="00B71C3E"/>
    <w:rsid w:val="00B77FC2"/>
    <w:rsid w:val="00B82D9D"/>
    <w:rsid w:val="00B9269C"/>
    <w:rsid w:val="00BD3404"/>
    <w:rsid w:val="00BD4458"/>
    <w:rsid w:val="00BE24A0"/>
    <w:rsid w:val="00C060A2"/>
    <w:rsid w:val="00C17708"/>
    <w:rsid w:val="00C3136C"/>
    <w:rsid w:val="00C36E1D"/>
    <w:rsid w:val="00C51148"/>
    <w:rsid w:val="00C51BFF"/>
    <w:rsid w:val="00C53E50"/>
    <w:rsid w:val="00C56D83"/>
    <w:rsid w:val="00C668EA"/>
    <w:rsid w:val="00C70057"/>
    <w:rsid w:val="00C71C7B"/>
    <w:rsid w:val="00C72674"/>
    <w:rsid w:val="00C8492C"/>
    <w:rsid w:val="00C975CC"/>
    <w:rsid w:val="00CA3DED"/>
    <w:rsid w:val="00CB23B8"/>
    <w:rsid w:val="00CB76DF"/>
    <w:rsid w:val="00CB7727"/>
    <w:rsid w:val="00CC0D98"/>
    <w:rsid w:val="00CC7A39"/>
    <w:rsid w:val="00CE22B9"/>
    <w:rsid w:val="00CE2724"/>
    <w:rsid w:val="00CF6799"/>
    <w:rsid w:val="00D24676"/>
    <w:rsid w:val="00D26893"/>
    <w:rsid w:val="00D4737A"/>
    <w:rsid w:val="00D47EA0"/>
    <w:rsid w:val="00D71CBA"/>
    <w:rsid w:val="00D839F5"/>
    <w:rsid w:val="00D85A2C"/>
    <w:rsid w:val="00DD5A39"/>
    <w:rsid w:val="00DE570B"/>
    <w:rsid w:val="00DF0A9B"/>
    <w:rsid w:val="00E1366E"/>
    <w:rsid w:val="00E14A37"/>
    <w:rsid w:val="00E31726"/>
    <w:rsid w:val="00E324EE"/>
    <w:rsid w:val="00E4431D"/>
    <w:rsid w:val="00E53070"/>
    <w:rsid w:val="00E60ECE"/>
    <w:rsid w:val="00E61A87"/>
    <w:rsid w:val="00E65025"/>
    <w:rsid w:val="00E66331"/>
    <w:rsid w:val="00E83ECC"/>
    <w:rsid w:val="00E85B2C"/>
    <w:rsid w:val="00E91D2A"/>
    <w:rsid w:val="00EA440E"/>
    <w:rsid w:val="00EB53D9"/>
    <w:rsid w:val="00EB626F"/>
    <w:rsid w:val="00EC14FF"/>
    <w:rsid w:val="00EC69E6"/>
    <w:rsid w:val="00ED1C45"/>
    <w:rsid w:val="00EE63C1"/>
    <w:rsid w:val="00F04109"/>
    <w:rsid w:val="00F73F8A"/>
    <w:rsid w:val="00F77C7D"/>
    <w:rsid w:val="00F90619"/>
    <w:rsid w:val="00F95345"/>
    <w:rsid w:val="00F96BB1"/>
    <w:rsid w:val="00FA3590"/>
    <w:rsid w:val="00FB5898"/>
    <w:rsid w:val="00FB688A"/>
    <w:rsid w:val="00FC41DC"/>
    <w:rsid w:val="00FC5380"/>
    <w:rsid w:val="00FC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73547BC"/>
  <w15:docId w15:val="{F072B754-C236-47F5-8F4A-5365EC6D0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Heading1"/>
    <w:rsid w:val="00877125"/>
    <w:rPr>
      <w:rFonts w:ascii="Candara" w:hAnsi="Candara"/>
      <w:szCs w:val="24"/>
    </w:rPr>
  </w:style>
  <w:style w:type="paragraph" w:styleId="Heading1">
    <w:name w:val="heading 1"/>
    <w:basedOn w:val="Normal"/>
    <w:next w:val="Normal"/>
    <w:link w:val="Heading1Char"/>
    <w:uiPriority w:val="9"/>
    <w:rsid w:val="00060B6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7B230B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060B6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5300F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060B6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A5300F" w:themeColor="accent1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0B6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A5300F" w:themeColor="accent1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B6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511707" w:themeColor="accent1" w:themeShade="7F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B61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511707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B61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0B61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A5300F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0B61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B61"/>
    <w:rPr>
      <w:rFonts w:asciiTheme="majorHAnsi" w:eastAsiaTheme="majorEastAsia" w:hAnsiTheme="majorHAnsi" w:cstheme="majorBidi"/>
      <w:b/>
      <w:bCs/>
      <w:color w:val="7B230B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0B61"/>
    <w:rPr>
      <w:rFonts w:asciiTheme="majorHAnsi" w:eastAsiaTheme="majorEastAsia" w:hAnsiTheme="majorHAnsi" w:cstheme="majorBidi"/>
      <w:b/>
      <w:bCs/>
      <w:color w:val="A5300F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B61"/>
    <w:rPr>
      <w:rFonts w:asciiTheme="majorHAnsi" w:eastAsiaTheme="majorEastAsia" w:hAnsiTheme="majorHAnsi" w:cstheme="majorBidi"/>
      <w:b/>
      <w:bCs/>
      <w:color w:val="A5300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60B61"/>
    <w:rPr>
      <w:rFonts w:asciiTheme="majorHAnsi" w:eastAsiaTheme="majorEastAsia" w:hAnsiTheme="majorHAnsi" w:cstheme="majorBidi"/>
      <w:b/>
      <w:bCs/>
      <w:i/>
      <w:iCs/>
      <w:color w:val="A5300F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060B61"/>
    <w:rPr>
      <w:rFonts w:asciiTheme="majorHAnsi" w:eastAsiaTheme="majorEastAsia" w:hAnsiTheme="majorHAnsi" w:cstheme="majorBidi"/>
      <w:color w:val="511707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60B61"/>
    <w:rPr>
      <w:rFonts w:asciiTheme="majorHAnsi" w:eastAsiaTheme="majorEastAsia" w:hAnsiTheme="majorHAnsi" w:cstheme="majorBidi"/>
      <w:i/>
      <w:iCs/>
      <w:color w:val="511707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60B6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60B61"/>
    <w:rPr>
      <w:rFonts w:asciiTheme="majorHAnsi" w:eastAsiaTheme="majorEastAsia" w:hAnsiTheme="majorHAnsi" w:cstheme="majorBidi"/>
      <w:color w:val="A5300F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0B6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0B61"/>
    <w:rPr>
      <w:b/>
      <w:bCs/>
      <w:color w:val="A5300F" w:themeColor="accent1"/>
      <w:sz w:val="18"/>
      <w:szCs w:val="18"/>
    </w:rPr>
  </w:style>
  <w:style w:type="paragraph" w:customStyle="1" w:styleId="DirectoryTitle">
    <w:name w:val="Directory_Title"/>
    <w:link w:val="DirectoryTitleChar"/>
    <w:qFormat/>
    <w:rsid w:val="00882856"/>
    <w:pPr>
      <w:jc w:val="right"/>
    </w:pPr>
    <w:rPr>
      <w:rFonts w:asciiTheme="majorHAnsi" w:hAnsiTheme="majorHAnsi"/>
      <w:b/>
      <w:color w:val="FFFFFF" w:themeColor="background1"/>
      <w:spacing w:val="20"/>
      <w:sz w:val="80"/>
      <w:szCs w:val="80"/>
    </w:rPr>
  </w:style>
  <w:style w:type="character" w:customStyle="1" w:styleId="DirectoryTitleChar">
    <w:name w:val="Directory_Title Char"/>
    <w:basedOn w:val="DefaultParagraphFont"/>
    <w:link w:val="DirectoryTitle"/>
    <w:rsid w:val="00882856"/>
    <w:rPr>
      <w:rFonts w:asciiTheme="majorHAnsi" w:hAnsiTheme="majorHAnsi"/>
      <w:b/>
      <w:color w:val="FFFFFF" w:themeColor="background1"/>
      <w:spacing w:val="20"/>
      <w:sz w:val="80"/>
      <w:szCs w:val="80"/>
    </w:rPr>
  </w:style>
  <w:style w:type="character" w:styleId="PlaceholderText">
    <w:name w:val="Placeholder Text"/>
    <w:basedOn w:val="DefaultParagraphFont"/>
    <w:uiPriority w:val="99"/>
    <w:semiHidden/>
    <w:rsid w:val="00060B61"/>
    <w:rPr>
      <w:color w:val="808080"/>
    </w:rPr>
  </w:style>
  <w:style w:type="paragraph" w:customStyle="1" w:styleId="SeasonYear">
    <w:name w:val="Season_Year"/>
    <w:basedOn w:val="OrganizationName"/>
    <w:link w:val="SeasonYearChar"/>
    <w:qFormat/>
    <w:rsid w:val="000E1657"/>
    <w:pPr>
      <w:framePr w:wrap="around"/>
      <w:jc w:val="right"/>
    </w:pPr>
    <w:rPr>
      <w:b w:val="0"/>
      <w:color w:val="FFFFFF" w:themeColor="background1"/>
    </w:rPr>
  </w:style>
  <w:style w:type="character" w:customStyle="1" w:styleId="SeasonYearChar">
    <w:name w:val="Season_Year Char"/>
    <w:basedOn w:val="DefaultParagraphFont"/>
    <w:link w:val="SeasonYear"/>
    <w:rsid w:val="000E1657"/>
    <w:rPr>
      <w:rFonts w:asciiTheme="majorHAnsi" w:eastAsia="Times New Roman" w:hAnsiTheme="majorHAnsi" w:cs="Arial"/>
      <w:color w:val="FFFFFF" w:themeColor="background1"/>
      <w:spacing w:val="20"/>
      <w:sz w:val="52"/>
      <w:szCs w:val="16"/>
      <w:lang w:bidi="ar-S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0B6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qFormat/>
    <w:rsid w:val="00060B61"/>
    <w:pPr>
      <w:tabs>
        <w:tab w:val="center" w:pos="4680"/>
        <w:tab w:val="right" w:pos="9360"/>
      </w:tabs>
      <w:jc w:val="right"/>
    </w:pPr>
    <w:rPr>
      <w:rFonts w:asciiTheme="minorHAnsi" w:hAnsiTheme="minorHAnsi"/>
      <w:color w:val="171B25" w:themeColor="text2" w:themeShade="BF"/>
    </w:rPr>
  </w:style>
  <w:style w:type="character" w:customStyle="1" w:styleId="HeaderChar">
    <w:name w:val="Header Char"/>
    <w:basedOn w:val="DefaultParagraphFont"/>
    <w:link w:val="Header"/>
    <w:uiPriority w:val="99"/>
    <w:rsid w:val="00060B61"/>
    <w:rPr>
      <w:color w:val="171B25" w:themeColor="text2" w:themeShade="BF"/>
      <w:szCs w:val="24"/>
    </w:rPr>
  </w:style>
  <w:style w:type="paragraph" w:styleId="Footer">
    <w:name w:val="footer"/>
    <w:basedOn w:val="Normal"/>
    <w:link w:val="FooterChar"/>
    <w:uiPriority w:val="99"/>
    <w:unhideWhenUsed/>
    <w:qFormat/>
    <w:rsid w:val="00060B61"/>
    <w:pPr>
      <w:tabs>
        <w:tab w:val="center" w:pos="4680"/>
        <w:tab w:val="right" w:pos="9360"/>
      </w:tabs>
      <w:jc w:val="right"/>
    </w:pPr>
    <w:rPr>
      <w:rFonts w:asciiTheme="minorHAnsi" w:hAnsiTheme="minorHAnsi"/>
      <w:color w:val="171B25" w:themeColor="text2" w:themeShade="BF"/>
    </w:rPr>
  </w:style>
  <w:style w:type="character" w:customStyle="1" w:styleId="FooterChar">
    <w:name w:val="Footer Char"/>
    <w:basedOn w:val="DefaultParagraphFont"/>
    <w:link w:val="Footer"/>
    <w:uiPriority w:val="99"/>
    <w:rsid w:val="00060B61"/>
    <w:rPr>
      <w:color w:val="171B25" w:themeColor="text2" w:themeShade="BF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B6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B61"/>
    <w:rPr>
      <w:rFonts w:ascii="Tahoma" w:hAnsi="Tahoma" w:cs="Tahoma"/>
      <w:sz w:val="16"/>
      <w:szCs w:val="16"/>
    </w:rPr>
  </w:style>
  <w:style w:type="paragraph" w:customStyle="1" w:styleId="Name">
    <w:name w:val="Name"/>
    <w:basedOn w:val="MemberDetails"/>
    <w:link w:val="NameChar"/>
    <w:qFormat/>
    <w:rsid w:val="0033610D"/>
    <w:pPr>
      <w:framePr w:hSpace="187" w:wrap="around" w:vAnchor="page" w:hAnchor="text" w:x="90" w:y="2272"/>
      <w:suppressOverlap/>
    </w:pPr>
    <w:rPr>
      <w:sz w:val="32"/>
      <w:szCs w:val="32"/>
    </w:rPr>
  </w:style>
  <w:style w:type="paragraph" w:customStyle="1" w:styleId="OrganizationName">
    <w:name w:val="Organization_Name"/>
    <w:basedOn w:val="Normal"/>
    <w:link w:val="OrganizationNameChar"/>
    <w:qFormat/>
    <w:rsid w:val="000E1657"/>
    <w:pPr>
      <w:framePr w:hSpace="180" w:wrap="around" w:vAnchor="text" w:hAnchor="text" w:x="-40" w:y="609"/>
      <w:ind w:firstLine="288"/>
    </w:pPr>
    <w:rPr>
      <w:rFonts w:asciiTheme="majorHAnsi" w:eastAsia="Times New Roman" w:hAnsiTheme="majorHAnsi" w:cs="Arial"/>
      <w:b/>
      <w:color w:val="000000" w:themeColor="text1"/>
      <w:spacing w:val="20"/>
      <w:sz w:val="52"/>
      <w:szCs w:val="16"/>
      <w:lang w:bidi="ar-SA"/>
    </w:rPr>
  </w:style>
  <w:style w:type="character" w:customStyle="1" w:styleId="NameChar">
    <w:name w:val="Name Char"/>
    <w:basedOn w:val="DefaultParagraphFont"/>
    <w:link w:val="Name"/>
    <w:rsid w:val="0033610D"/>
    <w:rPr>
      <w:rFonts w:eastAsia="Times New Roman" w:cs="Arial"/>
      <w:b/>
      <w:color w:val="000000" w:themeColor="text1"/>
      <w:sz w:val="32"/>
      <w:szCs w:val="32"/>
      <w:lang w:bidi="ar-SA"/>
    </w:rPr>
  </w:style>
  <w:style w:type="character" w:customStyle="1" w:styleId="OrganizationNameChar">
    <w:name w:val="Organization_Name Char"/>
    <w:basedOn w:val="DefaultParagraphFont"/>
    <w:link w:val="OrganizationName"/>
    <w:rsid w:val="000E1657"/>
    <w:rPr>
      <w:rFonts w:asciiTheme="majorHAnsi" w:eastAsia="Times New Roman" w:hAnsiTheme="majorHAnsi" w:cs="Arial"/>
      <w:b/>
      <w:color w:val="000000" w:themeColor="text1"/>
      <w:spacing w:val="20"/>
      <w:sz w:val="52"/>
      <w:szCs w:val="16"/>
      <w:lang w:bidi="ar-SA"/>
    </w:rPr>
  </w:style>
  <w:style w:type="table" w:styleId="TableGrid">
    <w:name w:val="Table Grid"/>
    <w:basedOn w:val="TableNormal"/>
    <w:uiPriority w:val="59"/>
    <w:rsid w:val="00060B6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MemberDetails">
    <w:name w:val="Member_Details"/>
    <w:link w:val="MemberDetailsChar"/>
    <w:qFormat/>
    <w:rsid w:val="000E1657"/>
    <w:rPr>
      <w:rFonts w:eastAsia="Times New Roman" w:cs="Arial"/>
      <w:b/>
      <w:color w:val="000000" w:themeColor="text1"/>
      <w:sz w:val="28"/>
      <w:szCs w:val="48"/>
      <w:lang w:bidi="ar-SA"/>
    </w:rPr>
  </w:style>
  <w:style w:type="paragraph" w:customStyle="1" w:styleId="NotesTitle">
    <w:name w:val="Notes Title"/>
    <w:basedOn w:val="Name"/>
    <w:link w:val="NotesTitleChar"/>
    <w:qFormat/>
    <w:rsid w:val="00370BF9"/>
    <w:pPr>
      <w:framePr w:wrap="around"/>
      <w:spacing w:before="120"/>
    </w:pPr>
    <w:rPr>
      <w:b w:val="0"/>
      <w:color w:val="171B25" w:themeColor="text2" w:themeShade="BF"/>
    </w:rPr>
  </w:style>
  <w:style w:type="character" w:customStyle="1" w:styleId="MemberDetailsChar">
    <w:name w:val="Member_Details Char"/>
    <w:basedOn w:val="DefaultParagraphFont"/>
    <w:link w:val="MemberDetails"/>
    <w:rsid w:val="000E1657"/>
    <w:rPr>
      <w:rFonts w:eastAsia="Times New Roman" w:cs="Arial"/>
      <w:b/>
      <w:color w:val="000000" w:themeColor="text1"/>
      <w:sz w:val="28"/>
      <w:szCs w:val="48"/>
      <w:lang w:bidi="ar-SA"/>
    </w:rPr>
  </w:style>
  <w:style w:type="character" w:customStyle="1" w:styleId="NotesTitleChar">
    <w:name w:val="Notes Title Char"/>
    <w:basedOn w:val="NameChar"/>
    <w:link w:val="NotesTitle"/>
    <w:rsid w:val="00370BF9"/>
    <w:rPr>
      <w:rFonts w:eastAsia="Times New Roman" w:cs="Arial"/>
      <w:b w:val="0"/>
      <w:color w:val="171B25" w:themeColor="text2" w:themeShade="BF"/>
      <w:sz w:val="32"/>
      <w:szCs w:val="24"/>
      <w:lang w:bidi="ar-SA"/>
    </w:rPr>
  </w:style>
  <w:style w:type="paragraph" w:customStyle="1" w:styleId="NotesText">
    <w:name w:val="Notes Text"/>
    <w:link w:val="NotesTextChar"/>
    <w:qFormat/>
    <w:rsid w:val="00060B61"/>
    <w:rPr>
      <w:color w:val="0D0D0D" w:themeColor="text1" w:themeTint="F2"/>
      <w:sz w:val="28"/>
      <w:szCs w:val="24"/>
    </w:rPr>
  </w:style>
  <w:style w:type="character" w:customStyle="1" w:styleId="NotesTextChar">
    <w:name w:val="Notes Text Char"/>
    <w:basedOn w:val="DefaultParagraphFont"/>
    <w:link w:val="NotesText"/>
    <w:rsid w:val="00060B61"/>
    <w:rPr>
      <w:color w:val="0D0D0D" w:themeColor="text1" w:themeTint="F2"/>
      <w:sz w:val="28"/>
      <w:szCs w:val="24"/>
    </w:rPr>
  </w:style>
  <w:style w:type="paragraph" w:customStyle="1" w:styleId="side-title">
    <w:name w:val="side-title"/>
    <w:basedOn w:val="Normal"/>
    <w:link w:val="side-titleChar"/>
    <w:qFormat/>
    <w:rsid w:val="005C254E"/>
    <w:pPr>
      <w:jc w:val="center"/>
    </w:pPr>
    <w:rPr>
      <w:rFonts w:asciiTheme="majorHAnsi" w:hAnsiTheme="majorHAnsi"/>
      <w:color w:val="00B050"/>
      <w:spacing w:val="200"/>
      <w:sz w:val="180"/>
      <w:szCs w:val="180"/>
    </w:rPr>
  </w:style>
  <w:style w:type="paragraph" w:styleId="IntenseQuote">
    <w:name w:val="Intense Quote"/>
    <w:basedOn w:val="Normal"/>
    <w:next w:val="Normal"/>
    <w:link w:val="IntenseQuoteChar"/>
    <w:uiPriority w:val="30"/>
    <w:rsid w:val="00877125"/>
    <w:pPr>
      <w:pBdr>
        <w:top w:val="single" w:sz="4" w:space="10" w:color="A5300F" w:themeColor="accent1"/>
        <w:bottom w:val="single" w:sz="4" w:space="10" w:color="A5300F" w:themeColor="accent1"/>
      </w:pBdr>
      <w:spacing w:before="360" w:after="360"/>
      <w:ind w:left="864" w:right="864"/>
      <w:jc w:val="center"/>
    </w:pPr>
    <w:rPr>
      <w:i/>
      <w:iCs/>
      <w:color w:val="A5300F" w:themeColor="accent1"/>
    </w:rPr>
  </w:style>
  <w:style w:type="character" w:customStyle="1" w:styleId="side-titleChar">
    <w:name w:val="side-title Char"/>
    <w:basedOn w:val="DefaultParagraphFont"/>
    <w:link w:val="side-title"/>
    <w:rsid w:val="005C254E"/>
    <w:rPr>
      <w:rFonts w:asciiTheme="majorHAnsi" w:hAnsiTheme="majorHAnsi"/>
      <w:color w:val="00B050"/>
      <w:spacing w:val="200"/>
      <w:sz w:val="180"/>
      <w:szCs w:val="1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7125"/>
    <w:rPr>
      <w:rFonts w:ascii="Candara" w:hAnsi="Candara"/>
      <w:i/>
      <w:iCs/>
      <w:color w:val="A5300F" w:themeColor="accent1"/>
      <w:szCs w:val="24"/>
    </w:rPr>
  </w:style>
  <w:style w:type="character" w:styleId="IntenseEmphasis">
    <w:name w:val="Intense Emphasis"/>
    <w:basedOn w:val="DefaultParagraphFont"/>
    <w:uiPriority w:val="21"/>
    <w:rsid w:val="00877125"/>
    <w:rPr>
      <w:i/>
      <w:iCs/>
      <w:color w:val="A5300F" w:themeColor="accent1"/>
    </w:rPr>
  </w:style>
  <w:style w:type="character" w:styleId="IntenseReference">
    <w:name w:val="Intense Reference"/>
    <w:basedOn w:val="DefaultParagraphFont"/>
    <w:uiPriority w:val="32"/>
    <w:rsid w:val="00877125"/>
    <w:rPr>
      <w:b/>
      <w:bCs/>
      <w:smallCaps/>
      <w:color w:val="A5300F" w:themeColor="accent1"/>
      <w:spacing w:val="5"/>
    </w:rPr>
  </w:style>
  <w:style w:type="character" w:styleId="Emphasis">
    <w:name w:val="Emphasis"/>
    <w:basedOn w:val="DefaultParagraphFont"/>
    <w:uiPriority w:val="20"/>
    <w:qFormat/>
    <w:rsid w:val="0033610D"/>
    <w:rPr>
      <w:i/>
      <w:iCs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F90619"/>
    <w:rPr>
      <w:color w:val="B19C7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06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7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vin\AppData\Local\Packages\Microsoft.Office.Desktop_8wekyb3d8bbwe\LocalCache\Roaming\Microsoft\Templates\Membership%20directory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1B85BB8963D401093A73E616A385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89C3E4-6582-439D-B4F1-EFA7C5D4678F}"/>
      </w:docPartPr>
      <w:docPartBody>
        <w:p w:rsidR="00184877" w:rsidRDefault="008D779E">
          <w:pPr>
            <w:pStyle w:val="31B85BB8963D401093A73E616A385492"/>
          </w:pPr>
          <w:r w:rsidRPr="000E1657">
            <w:t>[COMPANY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79E"/>
    <w:rsid w:val="00184877"/>
    <w:rsid w:val="002402A7"/>
    <w:rsid w:val="00297739"/>
    <w:rsid w:val="005428C9"/>
    <w:rsid w:val="00876BE0"/>
    <w:rsid w:val="008D779E"/>
    <w:rsid w:val="00990DFA"/>
    <w:rsid w:val="009C3367"/>
    <w:rsid w:val="00BA782C"/>
    <w:rsid w:val="00E60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1B85BB8963D401093A73E616A385492">
    <w:name w:val="31B85BB8963D401093A73E616A385492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NotesText">
    <w:name w:val="Notes Text"/>
    <w:link w:val="NotesTextChar"/>
    <w:qFormat/>
    <w:pPr>
      <w:spacing w:after="0" w:line="240" w:lineRule="auto"/>
    </w:pPr>
    <w:rPr>
      <w:rFonts w:eastAsiaTheme="minorHAnsi"/>
      <w:color w:val="0D0D0D" w:themeColor="text1" w:themeTint="F2"/>
      <w:sz w:val="28"/>
      <w:szCs w:val="24"/>
      <w:lang w:bidi="en-US"/>
    </w:rPr>
  </w:style>
  <w:style w:type="character" w:customStyle="1" w:styleId="NotesTextChar">
    <w:name w:val="Notes Text Char"/>
    <w:basedOn w:val="DefaultParagraphFont"/>
    <w:link w:val="NotesText"/>
    <w:rPr>
      <w:rFonts w:eastAsiaTheme="minorHAnsi"/>
      <w:color w:val="0D0D0D" w:themeColor="text1" w:themeTint="F2"/>
      <w:sz w:val="28"/>
      <w:szCs w:val="24"/>
      <w:lang w:bidi="en-US"/>
    </w:rPr>
  </w:style>
  <w:style w:type="paragraph" w:customStyle="1" w:styleId="D404EF32E9E4467F8FDB8B9FE68FD32F">
    <w:name w:val="D404EF32E9E4467F8FDB8B9FE68FD32F"/>
  </w:style>
  <w:style w:type="paragraph" w:customStyle="1" w:styleId="Name">
    <w:name w:val="Name"/>
    <w:basedOn w:val="Normal"/>
    <w:link w:val="NameChar"/>
    <w:qFormat/>
    <w:pPr>
      <w:framePr w:hSpace="187" w:wrap="around" w:vAnchor="page" w:hAnchor="text" w:x="90" w:y="2272"/>
      <w:spacing w:after="0" w:line="240" w:lineRule="auto"/>
      <w:suppressOverlap/>
    </w:pPr>
    <w:rPr>
      <w:rFonts w:eastAsia="Times New Roman" w:cs="Arial"/>
      <w:b/>
      <w:color w:val="000000" w:themeColor="text1"/>
      <w:sz w:val="32"/>
      <w:szCs w:val="32"/>
    </w:rPr>
  </w:style>
  <w:style w:type="character" w:customStyle="1" w:styleId="NameChar">
    <w:name w:val="Name Char"/>
    <w:basedOn w:val="DefaultParagraphFont"/>
    <w:link w:val="Name"/>
    <w:rPr>
      <w:rFonts w:eastAsia="Times New Roman" w:cs="Arial"/>
      <w:b/>
      <w:color w:val="000000" w:themeColor="text1"/>
      <w:sz w:val="32"/>
      <w:szCs w:val="32"/>
    </w:rPr>
  </w:style>
  <w:style w:type="paragraph" w:customStyle="1" w:styleId="7589D126776D4B458FD75D54B6908561">
    <w:name w:val="7589D126776D4B458FD75D54B6908561"/>
  </w:style>
  <w:style w:type="paragraph" w:customStyle="1" w:styleId="C5078BC946ED4E56A9366F4C71EEBADF">
    <w:name w:val="C5078BC946ED4E56A9366F4C71EEBADF"/>
  </w:style>
  <w:style w:type="paragraph" w:customStyle="1" w:styleId="EFE62C6170994B01BB33C8A3E615233B">
    <w:name w:val="EFE62C6170994B01BB33C8A3E615233B"/>
  </w:style>
  <w:style w:type="paragraph" w:customStyle="1" w:styleId="0287AC06C0D647C08D1F3061EBEEE698">
    <w:name w:val="0287AC06C0D647C08D1F3061EBEEE698"/>
  </w:style>
  <w:style w:type="paragraph" w:customStyle="1" w:styleId="F6C973AB16C94386A105A572188DCE2B">
    <w:name w:val="F6C973AB16C94386A105A572188DCE2B"/>
  </w:style>
  <w:style w:type="paragraph" w:customStyle="1" w:styleId="55EEEE53D80F4967A2CCA023ED33D4C9">
    <w:name w:val="55EEEE53D80F4967A2CCA023ED33D4C9"/>
  </w:style>
  <w:style w:type="paragraph" w:customStyle="1" w:styleId="41412D3AC41340508C6C674FDCCEE73F">
    <w:name w:val="41412D3AC41340508C6C674FDCCEE73F"/>
  </w:style>
  <w:style w:type="paragraph" w:customStyle="1" w:styleId="1AB27DA578FC4988BE4BAC18787F89E2">
    <w:name w:val="1AB27DA578FC4988BE4BAC18787F89E2"/>
  </w:style>
  <w:style w:type="paragraph" w:customStyle="1" w:styleId="892A199D66E3412CAD3329259B8CD6CC">
    <w:name w:val="892A199D66E3412CAD3329259B8CD6CC"/>
  </w:style>
  <w:style w:type="paragraph" w:customStyle="1" w:styleId="F1CFBCBEC8844C82B7F4DEB40F75795D">
    <w:name w:val="F1CFBCBEC8844C82B7F4DEB40F75795D"/>
  </w:style>
  <w:style w:type="paragraph" w:customStyle="1" w:styleId="851927DBD9C9414387402AA308216648">
    <w:name w:val="851927DBD9C9414387402AA308216648"/>
  </w:style>
  <w:style w:type="paragraph" w:customStyle="1" w:styleId="6BF3E450963C442EAA67D2043E1BF2CE">
    <w:name w:val="6BF3E450963C442EAA67D2043E1BF2CE"/>
  </w:style>
  <w:style w:type="paragraph" w:customStyle="1" w:styleId="C430147BA96048108A7A07AAF6B1A473">
    <w:name w:val="C430147BA96048108A7A07AAF6B1A473"/>
  </w:style>
  <w:style w:type="paragraph" w:customStyle="1" w:styleId="BA0BE76766734D099E042D3DF76A909F">
    <w:name w:val="BA0BE76766734D099E042D3DF76A909F"/>
  </w:style>
  <w:style w:type="paragraph" w:customStyle="1" w:styleId="D2792A4ECA3D4F57AF13D9A3D8ADEC28">
    <w:name w:val="D2792A4ECA3D4F57AF13D9A3D8ADEC28"/>
  </w:style>
  <w:style w:type="paragraph" w:customStyle="1" w:styleId="3A7323B92FCF44E3A25DCADB960A12FE">
    <w:name w:val="3A7323B92FCF44E3A25DCADB960A12FE"/>
  </w:style>
  <w:style w:type="paragraph" w:customStyle="1" w:styleId="BC0B187EBDDB44F28FE3B94B934D971C">
    <w:name w:val="BC0B187EBDDB44F28FE3B94B934D971C"/>
  </w:style>
  <w:style w:type="paragraph" w:customStyle="1" w:styleId="AACA815429BD40DBB83A2E59406CFA53">
    <w:name w:val="AACA815429BD40DBB83A2E59406CFA53"/>
  </w:style>
  <w:style w:type="paragraph" w:customStyle="1" w:styleId="7EBE31BEF856472A8AE096D84D9502A3">
    <w:name w:val="7EBE31BEF856472A8AE096D84D9502A3"/>
  </w:style>
  <w:style w:type="paragraph" w:customStyle="1" w:styleId="28970859987949CC9E8BF81EA1EF99FE">
    <w:name w:val="28970859987949CC9E8BF81EA1EF99FE"/>
  </w:style>
  <w:style w:type="paragraph" w:customStyle="1" w:styleId="7AC155D214FD4FE3B62C5DD57CDE8771">
    <w:name w:val="7AC155D214FD4FE3B62C5DD57CDE8771"/>
  </w:style>
  <w:style w:type="paragraph" w:customStyle="1" w:styleId="79DA0B03055A42DA84E179A70D1116F9">
    <w:name w:val="79DA0B03055A42DA84E179A70D1116F9"/>
  </w:style>
  <w:style w:type="paragraph" w:customStyle="1" w:styleId="CD1E4BB87C454C67A78729ACA9504CAD">
    <w:name w:val="CD1E4BB87C454C67A78729ACA9504CAD"/>
  </w:style>
  <w:style w:type="paragraph" w:customStyle="1" w:styleId="6E3A5CFFBCDE46AA971E2641494CECE6">
    <w:name w:val="6E3A5CFFBCDE46AA971E2641494CECE6"/>
  </w:style>
  <w:style w:type="paragraph" w:customStyle="1" w:styleId="4501CE3A68D8401CBAD7E714E624595C">
    <w:name w:val="4501CE3A68D8401CBAD7E714E624595C"/>
  </w:style>
  <w:style w:type="paragraph" w:customStyle="1" w:styleId="338F222DB0BB4F17BA23145E538B75C1">
    <w:name w:val="338F222DB0BB4F17BA23145E538B75C1"/>
  </w:style>
  <w:style w:type="paragraph" w:customStyle="1" w:styleId="90243910C9DE463EBD86BAFFBA7EC99A">
    <w:name w:val="90243910C9DE463EBD86BAFFBA7EC99A"/>
  </w:style>
  <w:style w:type="paragraph" w:customStyle="1" w:styleId="8C25A5AED9D34D55A20FB374015A51D3">
    <w:name w:val="8C25A5AED9D34D55A20FB374015A51D3"/>
  </w:style>
  <w:style w:type="paragraph" w:customStyle="1" w:styleId="DDCEBE263762460E8D2B3D6EDE3A556C">
    <w:name w:val="DDCEBE263762460E8D2B3D6EDE3A556C"/>
  </w:style>
  <w:style w:type="paragraph" w:customStyle="1" w:styleId="9896614DB83B451CAD1840ECB6CB503D">
    <w:name w:val="9896614DB83B451CAD1840ECB6CB503D"/>
  </w:style>
  <w:style w:type="paragraph" w:customStyle="1" w:styleId="3964DF8FD35C48B3A3981FF350F40A99">
    <w:name w:val="3964DF8FD35C48B3A3981FF350F40A99"/>
  </w:style>
  <w:style w:type="paragraph" w:customStyle="1" w:styleId="02921F1960A2440E9E6F99A54D2A3EE6">
    <w:name w:val="02921F1960A2440E9E6F99A54D2A3EE6"/>
  </w:style>
  <w:style w:type="paragraph" w:customStyle="1" w:styleId="7F9F6524EDAB4C2DBC1C8B3DFB2B63CB">
    <w:name w:val="7F9F6524EDAB4C2DBC1C8B3DFB2B63CB"/>
  </w:style>
  <w:style w:type="paragraph" w:customStyle="1" w:styleId="C33E0E031CD7403BBF01C51019199BC6">
    <w:name w:val="C33E0E031CD7403BBF01C51019199BC6"/>
  </w:style>
  <w:style w:type="paragraph" w:customStyle="1" w:styleId="521FDC619F554D35B0321CC5E1E29074">
    <w:name w:val="521FDC619F554D35B0321CC5E1E29074"/>
  </w:style>
  <w:style w:type="paragraph" w:customStyle="1" w:styleId="DEE53DEC0755403CBE1688853045639C">
    <w:name w:val="DEE53DEC0755403CBE1688853045639C"/>
  </w:style>
  <w:style w:type="paragraph" w:customStyle="1" w:styleId="1E28A241975B444D994FC4678A5C3291">
    <w:name w:val="1E28A241975B444D994FC4678A5C3291"/>
  </w:style>
  <w:style w:type="paragraph" w:customStyle="1" w:styleId="040E667FD35D4AC98A4177C40850FDE9">
    <w:name w:val="040E667FD35D4AC98A4177C40850FDE9"/>
  </w:style>
  <w:style w:type="paragraph" w:customStyle="1" w:styleId="B1B81A8FA4254B0C93B40969C1840E5B">
    <w:name w:val="B1B81A8FA4254B0C93B40969C1840E5B"/>
  </w:style>
  <w:style w:type="paragraph" w:customStyle="1" w:styleId="4451F4FDCE5A47DABBFACDA138F6C954">
    <w:name w:val="4451F4FDCE5A47DABBFACDA138F6C954"/>
  </w:style>
  <w:style w:type="paragraph" w:customStyle="1" w:styleId="6A35B5C66853454C9A2A611956FBE69F">
    <w:name w:val="6A35B5C66853454C9A2A611956FBE69F"/>
  </w:style>
  <w:style w:type="paragraph" w:customStyle="1" w:styleId="25DF8F449C174A358D335B0FD304EC6A">
    <w:name w:val="25DF8F449C174A358D335B0FD304EC6A"/>
  </w:style>
  <w:style w:type="paragraph" w:customStyle="1" w:styleId="7D3FDC474C104A08B7F88A999F5D0519">
    <w:name w:val="7D3FDC474C104A08B7F88A999F5D0519"/>
  </w:style>
  <w:style w:type="paragraph" w:customStyle="1" w:styleId="9A04D23D3CC943A587C1732B4E4CFF20">
    <w:name w:val="9A04D23D3CC943A587C1732B4E4CFF20"/>
  </w:style>
  <w:style w:type="paragraph" w:customStyle="1" w:styleId="DA6D210AD3184A05B60FEBC50CA0A08F">
    <w:name w:val="DA6D210AD3184A05B60FEBC50CA0A08F"/>
  </w:style>
  <w:style w:type="paragraph" w:customStyle="1" w:styleId="CDB3CB19160A414293909055FDA62DC8">
    <w:name w:val="CDB3CB19160A414293909055FDA62DC8"/>
  </w:style>
  <w:style w:type="paragraph" w:customStyle="1" w:styleId="E289EF3C942142288E7C623C08AE81A2">
    <w:name w:val="E289EF3C942142288E7C623C08AE81A2"/>
  </w:style>
  <w:style w:type="paragraph" w:customStyle="1" w:styleId="4FC5F26F6068449BB0C40F8493A0F764">
    <w:name w:val="4FC5F26F6068449BB0C40F8493A0F764"/>
  </w:style>
  <w:style w:type="paragraph" w:customStyle="1" w:styleId="071CE9C6CB494A7A8A71F4754A2894AB">
    <w:name w:val="071CE9C6CB494A7A8A71F4754A2894AB"/>
  </w:style>
  <w:style w:type="paragraph" w:customStyle="1" w:styleId="00913966F095494C827B4B512E4A3E1D">
    <w:name w:val="00913966F095494C827B4B512E4A3E1D"/>
  </w:style>
  <w:style w:type="paragraph" w:customStyle="1" w:styleId="9B1BCEE71DC54A88993CA9C98FFAF7F0">
    <w:name w:val="9B1BCEE71DC54A88993CA9C98FFAF7F0"/>
  </w:style>
  <w:style w:type="paragraph" w:customStyle="1" w:styleId="16D4EA70FFDB4BCC86250D92B3A7CFB0">
    <w:name w:val="16D4EA70FFDB4BCC86250D92B3A7CFB0"/>
  </w:style>
  <w:style w:type="paragraph" w:customStyle="1" w:styleId="E9AD7629D9E740E0A8D1891F685CF0BC">
    <w:name w:val="E9AD7629D9E740E0A8D1891F685CF0BC"/>
  </w:style>
  <w:style w:type="paragraph" w:customStyle="1" w:styleId="3AE9682C4BFC4AE8A85DD0EE9DBB548D">
    <w:name w:val="3AE9682C4BFC4AE8A85DD0EE9DBB548D"/>
  </w:style>
  <w:style w:type="paragraph" w:customStyle="1" w:styleId="4AFEE8480A98440F9331B490974CF518">
    <w:name w:val="4AFEE8480A98440F9331B490974CF518"/>
  </w:style>
  <w:style w:type="paragraph" w:customStyle="1" w:styleId="8EF61259381A4FA3BA0470AFA0864481">
    <w:name w:val="8EF61259381A4FA3BA0470AFA0864481"/>
  </w:style>
  <w:style w:type="paragraph" w:customStyle="1" w:styleId="9BAF6081D3484C079528B4BA6EA362BB">
    <w:name w:val="9BAF6081D3484C079528B4BA6EA362BB"/>
  </w:style>
  <w:style w:type="paragraph" w:customStyle="1" w:styleId="E88C134D7FBF426797A02089BA786E9F">
    <w:name w:val="E88C134D7FBF426797A02089BA786E9F"/>
  </w:style>
  <w:style w:type="paragraph" w:customStyle="1" w:styleId="0053DB1118E94984A14D09C3C2922AA7">
    <w:name w:val="0053DB1118E94984A14D09C3C2922AA7"/>
  </w:style>
  <w:style w:type="paragraph" w:customStyle="1" w:styleId="4D208138AE8042A1836CAFB2AF41ECD9">
    <w:name w:val="4D208138AE8042A1836CAFB2AF41ECD9"/>
  </w:style>
  <w:style w:type="paragraph" w:customStyle="1" w:styleId="A8A87298F33343EE9907941D8A014527">
    <w:name w:val="A8A87298F33343EE9907941D8A014527"/>
  </w:style>
  <w:style w:type="paragraph" w:customStyle="1" w:styleId="2646AE2656E949F1BB5B6B51CDE6F8B7">
    <w:name w:val="2646AE2656E949F1BB5B6B51CDE6F8B7"/>
  </w:style>
  <w:style w:type="paragraph" w:customStyle="1" w:styleId="DD45F3FD559B48868A1052A68B974B05">
    <w:name w:val="DD45F3FD559B48868A1052A68B974B05"/>
  </w:style>
  <w:style w:type="paragraph" w:customStyle="1" w:styleId="9B6991C6666846AC90A98783A1D84537">
    <w:name w:val="9B6991C6666846AC90A98783A1D84537"/>
  </w:style>
  <w:style w:type="paragraph" w:customStyle="1" w:styleId="16A7716A904046F5A55E2DD2EBE90EDE">
    <w:name w:val="16A7716A904046F5A55E2DD2EBE90EDE"/>
  </w:style>
  <w:style w:type="paragraph" w:customStyle="1" w:styleId="D65918726EB0485E8A3B53C605AC5D99">
    <w:name w:val="D65918726EB0485E8A3B53C605AC5D99"/>
  </w:style>
  <w:style w:type="paragraph" w:customStyle="1" w:styleId="985831888ECC43A4ABBE7363AA3F23C7">
    <w:name w:val="985831888ECC43A4ABBE7363AA3F23C7"/>
  </w:style>
  <w:style w:type="paragraph" w:customStyle="1" w:styleId="2A5CA1B7586942878B3C6FF22CF35D4A">
    <w:name w:val="2A5CA1B7586942878B3C6FF22CF35D4A"/>
  </w:style>
  <w:style w:type="paragraph" w:customStyle="1" w:styleId="4A0746E0BE554AA19BD7BF363B036F5E">
    <w:name w:val="4A0746E0BE554AA19BD7BF363B036F5E"/>
  </w:style>
  <w:style w:type="paragraph" w:customStyle="1" w:styleId="8D03BBA738024DC5961B31D5C71F9F8F">
    <w:name w:val="8D03BBA738024DC5961B31D5C71F9F8F"/>
  </w:style>
  <w:style w:type="paragraph" w:customStyle="1" w:styleId="3FB2B0C341FF4E629726EBC130CFC41E">
    <w:name w:val="3FB2B0C341FF4E629726EBC130CFC41E"/>
  </w:style>
  <w:style w:type="paragraph" w:customStyle="1" w:styleId="FA351306C516475F8D17BCD2E42802A1">
    <w:name w:val="FA351306C516475F8D17BCD2E42802A1"/>
  </w:style>
  <w:style w:type="paragraph" w:customStyle="1" w:styleId="DE5D54B61A3845639CE67D2F721481D8">
    <w:name w:val="DE5D54B61A3845639CE67D2F721481D8"/>
  </w:style>
  <w:style w:type="paragraph" w:customStyle="1" w:styleId="93FA6C63AE944C28B0CBCEA8632DC07A">
    <w:name w:val="93FA6C63AE944C28B0CBCEA8632DC07A"/>
  </w:style>
  <w:style w:type="paragraph" w:customStyle="1" w:styleId="E19CC8868C264C209B17308ACF79A3DA">
    <w:name w:val="E19CC8868C264C209B17308ACF79A3DA"/>
  </w:style>
  <w:style w:type="paragraph" w:customStyle="1" w:styleId="BE65C0152CEE42C7934775309D7EA755">
    <w:name w:val="BE65C0152CEE42C7934775309D7EA755"/>
  </w:style>
  <w:style w:type="paragraph" w:customStyle="1" w:styleId="A4A3A321A9354CBCAADD6692023E6AA7">
    <w:name w:val="A4A3A321A9354CBCAADD6692023E6AA7"/>
  </w:style>
  <w:style w:type="paragraph" w:customStyle="1" w:styleId="FB74AFC731104708A27249DF80B2C9EE">
    <w:name w:val="FB74AFC731104708A27249DF80B2C9EE"/>
  </w:style>
  <w:style w:type="paragraph" w:customStyle="1" w:styleId="49002A1EBA444C1E8A49822CCE1746E2">
    <w:name w:val="49002A1EBA444C1E8A49822CCE1746E2"/>
  </w:style>
  <w:style w:type="paragraph" w:customStyle="1" w:styleId="C1F1C76FE7904FE3BEB95C4E3E41018E">
    <w:name w:val="C1F1C76FE7904FE3BEB95C4E3E41018E"/>
  </w:style>
  <w:style w:type="paragraph" w:customStyle="1" w:styleId="784042D0006E4D6EBF62717BCC6F7DA8">
    <w:name w:val="784042D0006E4D6EBF62717BCC6F7DA8"/>
  </w:style>
  <w:style w:type="paragraph" w:customStyle="1" w:styleId="3847E6E7045240AA88AE332E2DFC0109">
    <w:name w:val="3847E6E7045240AA88AE332E2DFC0109"/>
  </w:style>
  <w:style w:type="paragraph" w:customStyle="1" w:styleId="E977938DA6AD4A76B1BA435DD593FE1F">
    <w:name w:val="E977938DA6AD4A76B1BA435DD593FE1F"/>
  </w:style>
  <w:style w:type="paragraph" w:customStyle="1" w:styleId="5875BBBC236140B6BA98A53CA003B5FE">
    <w:name w:val="5875BBBC236140B6BA98A53CA003B5FE"/>
  </w:style>
  <w:style w:type="paragraph" w:customStyle="1" w:styleId="1B43D0F7B13444E5BCE56D7E907E257A">
    <w:name w:val="1B43D0F7B13444E5BCE56D7E907E257A"/>
  </w:style>
  <w:style w:type="paragraph" w:customStyle="1" w:styleId="9001EA6A86F24EDAA7A8AB8DC9140923">
    <w:name w:val="9001EA6A86F24EDAA7A8AB8DC9140923"/>
  </w:style>
  <w:style w:type="paragraph" w:customStyle="1" w:styleId="822A012CCBFB4E8D9762AD21B685D0A6">
    <w:name w:val="822A012CCBFB4E8D9762AD21B685D0A6"/>
  </w:style>
  <w:style w:type="paragraph" w:customStyle="1" w:styleId="A81C7AA74E3A47008E8431DD74187C8E">
    <w:name w:val="A81C7AA74E3A47008E8431DD74187C8E"/>
  </w:style>
  <w:style w:type="paragraph" w:customStyle="1" w:styleId="9A5AE469B14740B8AF46874E39CE83A3">
    <w:name w:val="9A5AE469B14740B8AF46874E39CE83A3"/>
  </w:style>
  <w:style w:type="paragraph" w:customStyle="1" w:styleId="276CB9AF4FEF45CF8D888D3C6F13414A">
    <w:name w:val="276CB9AF4FEF45CF8D888D3C6F13414A"/>
  </w:style>
  <w:style w:type="paragraph" w:customStyle="1" w:styleId="2A55CC7D0C4545EA80E14B14DCED118E">
    <w:name w:val="2A55CC7D0C4545EA80E14B14DCED118E"/>
  </w:style>
  <w:style w:type="paragraph" w:customStyle="1" w:styleId="B2A7E2B6709F46ADBD0404FAE18C12CB">
    <w:name w:val="B2A7E2B6709F46ADBD0404FAE18C12CB"/>
  </w:style>
  <w:style w:type="paragraph" w:customStyle="1" w:styleId="2C2169EEAA6D4FDE8204BCACB7AE7A79">
    <w:name w:val="2C2169EEAA6D4FDE8204BCACB7AE7A79"/>
  </w:style>
  <w:style w:type="paragraph" w:customStyle="1" w:styleId="1267D2DEC7EB4B92A0957D766C9D1857">
    <w:name w:val="1267D2DEC7EB4B92A0957D766C9D1857"/>
  </w:style>
  <w:style w:type="paragraph" w:customStyle="1" w:styleId="A50789128E4D4FB9A67CAA593CD38694">
    <w:name w:val="A50789128E4D4FB9A67CAA593CD38694"/>
  </w:style>
  <w:style w:type="paragraph" w:customStyle="1" w:styleId="2DDD1EAE3E334CE29849174EC29BA842">
    <w:name w:val="2DDD1EAE3E334CE29849174EC29BA842"/>
  </w:style>
  <w:style w:type="character" w:styleId="Emphasis">
    <w:name w:val="Emphasis"/>
    <w:basedOn w:val="DefaultParagraphFont"/>
    <w:uiPriority w:val="20"/>
    <w:qFormat/>
    <w:rPr>
      <w:i/>
      <w:iCs/>
      <w:sz w:val="36"/>
      <w:szCs w:val="32"/>
    </w:rPr>
  </w:style>
  <w:style w:type="paragraph" w:customStyle="1" w:styleId="32850AA39EB44D3D8DA81C84C37C18F1">
    <w:name w:val="32850AA39EB44D3D8DA81C84C37C18F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54">
      <a:dk1>
        <a:sysClr val="windowText" lastClr="000000"/>
      </a:dk1>
      <a:lt1>
        <a:sysClr val="window" lastClr="FFFFFF"/>
      </a:lt1>
      <a:dk2>
        <a:srgbClr val="1F2432"/>
      </a:dk2>
      <a:lt2>
        <a:srgbClr val="E5C243"/>
      </a:lt2>
      <a:accent1>
        <a:srgbClr val="A5300F"/>
      </a:accent1>
      <a:accent2>
        <a:srgbClr val="D45927"/>
      </a:accent2>
      <a:accent3>
        <a:srgbClr val="EF7629"/>
      </a:accent3>
      <a:accent4>
        <a:srgbClr val="333947"/>
      </a:accent4>
      <a:accent5>
        <a:srgbClr val="B19C7D"/>
      </a:accent5>
      <a:accent6>
        <a:srgbClr val="7F5F52"/>
      </a:accent6>
      <a:hlink>
        <a:srgbClr val="B19C7D"/>
      </a:hlink>
      <a:folHlink>
        <a:srgbClr val="B26B02"/>
      </a:folHlink>
    </a:clrScheme>
    <a:fontScheme name="Custom 28">
      <a:majorFont>
        <a:latin typeface="Verdan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Membership directory</Template>
  <TotalTime>1828</TotalTime>
  <Pages>19</Pages>
  <Words>2375</Words>
  <Characters>13541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</dc:creator>
  <cp:lastModifiedBy>Zenisek, Jordan</cp:lastModifiedBy>
  <cp:revision>152</cp:revision>
  <cp:lastPrinted>2019-04-07T04:06:00Z</cp:lastPrinted>
  <dcterms:created xsi:type="dcterms:W3CDTF">2019-04-02T17:44:00Z</dcterms:created>
  <dcterms:modified xsi:type="dcterms:W3CDTF">2019-04-26T13:16:00Z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mageGenCounter">
    <vt:lpwstr>0</vt:lpwstr>
  </property>
  <property fmtid="{D5CDD505-2E9C-101B-9397-08002B2CF9AE}" pid="4" name="ViolationReportStatus">
    <vt:lpwstr>None</vt:lpwstr>
  </property>
  <property fmtid="{D5CDD505-2E9C-101B-9397-08002B2CF9AE}" pid="5" name="ImageGenStatus">
    <vt:lpwstr>0</vt:lpwstr>
  </property>
  <property fmtid="{D5CDD505-2E9C-101B-9397-08002B2CF9AE}" pid="6" name="PolicheckStatus">
    <vt:lpwstr>0</vt:lpwstr>
  </property>
  <property fmtid="{D5CDD505-2E9C-101B-9397-08002B2CF9AE}" pid="7" name="Applications">
    <vt:lpwstr>79;#Template 12;#95;#Microsoft Office Word 2007;#448;#Microsoft Office Word 2010</vt:lpwstr>
  </property>
  <property fmtid="{D5CDD505-2E9C-101B-9397-08002B2CF9AE}" pid="8" name="PolicheckCounter">
    <vt:lpwstr>0</vt:lpwstr>
  </property>
  <property fmtid="{D5CDD505-2E9C-101B-9397-08002B2CF9AE}" pid="9" name="APTrustLevel">
    <vt:r8>1</vt:r8>
  </property>
</Properties>
</file>